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E233" w14:textId="77777777" w:rsidR="000808C4" w:rsidRPr="004D7379" w:rsidRDefault="000808C4">
      <w:pPr>
        <w:pStyle w:val="Title"/>
        <w:outlineLvl w:val="0"/>
        <w:rPr>
          <w:sz w:val="40"/>
          <w:szCs w:val="40"/>
        </w:rPr>
      </w:pPr>
      <w:r w:rsidRPr="004D7379">
        <w:rPr>
          <w:sz w:val="40"/>
          <w:szCs w:val="40"/>
        </w:rPr>
        <w:t>TACOMA POLICE DEPARTMENT</w:t>
      </w:r>
    </w:p>
    <w:p w14:paraId="0925B165" w14:textId="77777777" w:rsidR="000808C4" w:rsidRPr="004D7379" w:rsidRDefault="000808C4">
      <w:pPr>
        <w:pStyle w:val="Title"/>
        <w:outlineLvl w:val="0"/>
        <w:rPr>
          <w:sz w:val="36"/>
          <w:szCs w:val="36"/>
        </w:rPr>
      </w:pPr>
      <w:r w:rsidRPr="004D7379">
        <w:rPr>
          <w:sz w:val="36"/>
          <w:szCs w:val="36"/>
        </w:rPr>
        <w:t>Intra-Departmental Memorandum</w:t>
      </w:r>
    </w:p>
    <w:p w14:paraId="061334B4" w14:textId="77777777" w:rsidR="000808C4" w:rsidRPr="004D7379" w:rsidRDefault="000808C4">
      <w:pPr>
        <w:pStyle w:val="Title"/>
      </w:pPr>
    </w:p>
    <w:p w14:paraId="29D99C08" w14:textId="557AD429" w:rsidR="000808C4" w:rsidRPr="004D7379" w:rsidRDefault="0047541A">
      <w:pPr>
        <w:framePr w:hSpace="180" w:wrap="around" w:vAnchor="text" w:hAnchor="page" w:x="9361" w:y="-2190"/>
        <w:tabs>
          <w:tab w:val="left" w:pos="7920"/>
        </w:tabs>
      </w:pPr>
      <w:r>
        <w:rPr>
          <w:noProof/>
        </w:rPr>
        <w:drawing>
          <wp:inline distT="0" distB="0" distL="0" distR="0" wp14:anchorId="1A8843BA" wp14:editId="0C312C3D">
            <wp:extent cx="1114425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B30E" w14:textId="77777777" w:rsidR="000808C4" w:rsidRPr="004D7379" w:rsidRDefault="000808C4"/>
    <w:tbl>
      <w:tblPr>
        <w:tblW w:w="9963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133"/>
        <w:gridCol w:w="4230"/>
        <w:gridCol w:w="3600"/>
      </w:tblGrid>
      <w:tr w:rsidR="000808C4" w:rsidRPr="004D7379" w14:paraId="1CE9875D" w14:textId="77777777" w:rsidTr="00B830D1">
        <w:trPr>
          <w:cantSplit/>
        </w:trPr>
        <w:tc>
          <w:tcPr>
            <w:tcW w:w="2133" w:type="dxa"/>
          </w:tcPr>
          <w:p w14:paraId="6C38D2E3" w14:textId="77777777" w:rsidR="000808C4" w:rsidRPr="004D7379" w:rsidRDefault="000808C4" w:rsidP="008C359D">
            <w:pPr>
              <w:spacing w:after="0"/>
              <w:rPr>
                <w:b/>
                <w:sz w:val="28"/>
              </w:rPr>
            </w:pPr>
            <w:r w:rsidRPr="004D7379">
              <w:rPr>
                <w:b/>
                <w:sz w:val="28"/>
              </w:rPr>
              <w:t>TO:</w:t>
            </w:r>
          </w:p>
        </w:tc>
        <w:tc>
          <w:tcPr>
            <w:tcW w:w="4230" w:type="dxa"/>
          </w:tcPr>
          <w:p w14:paraId="5AFF2E26" w14:textId="2D2B876A" w:rsidR="00EB5408" w:rsidRDefault="00A87783" w:rsidP="008C359D">
            <w:pPr>
              <w:pStyle w:val="NormalWeb"/>
              <w:spacing w:before="60" w:beforeAutospacing="0" w:after="0" w:afterAutospacing="0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Avery Moore</w:t>
            </w:r>
          </w:p>
          <w:p w14:paraId="0A9A4000" w14:textId="79F6C64B" w:rsidR="008C359D" w:rsidRPr="004D7379" w:rsidRDefault="008C359D" w:rsidP="008C359D">
            <w:pPr>
              <w:pStyle w:val="NormalWeb"/>
              <w:spacing w:before="0" w:beforeAutospacing="0" w:after="240" w:afterAutospacing="0"/>
              <w:rPr>
                <w:rFonts w:ascii="Times New Roman" w:eastAsia="Times New Roman" w:hAnsi="Times New Roman" w:cs="Times New Roman"/>
                <w:bCs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Cs w:val="20"/>
              </w:rPr>
              <w:t>Chief of Police</w:t>
            </w:r>
          </w:p>
        </w:tc>
        <w:tc>
          <w:tcPr>
            <w:tcW w:w="3600" w:type="dxa"/>
          </w:tcPr>
          <w:p w14:paraId="5A95EB75" w14:textId="446C3B1E" w:rsidR="000808C4" w:rsidRPr="004D7379" w:rsidRDefault="009D5F1F" w:rsidP="008C359D">
            <w:pPr>
              <w:pStyle w:val="BalloonText"/>
              <w:tabs>
                <w:tab w:val="left" w:pos="1152"/>
              </w:tabs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o"/>
            <w:bookmarkEnd w:id="0"/>
            <w:r w:rsidRPr="004D7379">
              <w:rPr>
                <w:rFonts w:ascii="Times New Roman" w:hAnsi="Times New Roman" w:cs="Times New Roman"/>
                <w:b/>
                <w:sz w:val="28"/>
              </w:rPr>
              <w:t>ASB #:</w:t>
            </w:r>
            <w:r w:rsidRPr="00580642">
              <w:rPr>
                <w:rFonts w:ascii="Times New Roman" w:hAnsi="Times New Roman" w:cs="Times New Roman"/>
                <w:sz w:val="28"/>
              </w:rPr>
              <w:tab/>
            </w:r>
            <w:r w:rsidR="00580642">
              <w:rPr>
                <w:rFonts w:ascii="Times New Roman" w:hAnsi="Times New Roman" w:cs="Times New Roman"/>
                <w:sz w:val="24"/>
              </w:rPr>
              <w:t>2</w:t>
            </w:r>
            <w:r w:rsidR="00A87783">
              <w:rPr>
                <w:rFonts w:ascii="Times New Roman" w:hAnsi="Times New Roman" w:cs="Times New Roman"/>
                <w:sz w:val="24"/>
              </w:rPr>
              <w:t>2-</w:t>
            </w:r>
            <w:r w:rsidR="00743ADD">
              <w:rPr>
                <w:rFonts w:ascii="Times New Roman" w:hAnsi="Times New Roman" w:cs="Times New Roman"/>
                <w:sz w:val="24"/>
              </w:rPr>
              <w:t>001</w:t>
            </w:r>
          </w:p>
          <w:p w14:paraId="4476CED4" w14:textId="77777777" w:rsidR="000808C4" w:rsidRPr="004D7379" w:rsidRDefault="000808C4" w:rsidP="008C359D">
            <w:pPr>
              <w:pStyle w:val="To"/>
              <w:spacing w:before="0" w:after="0"/>
            </w:pPr>
          </w:p>
        </w:tc>
      </w:tr>
      <w:tr w:rsidR="000808C4" w:rsidRPr="004D7379" w14:paraId="75D285A3" w14:textId="77777777" w:rsidTr="00B830D1">
        <w:trPr>
          <w:cantSplit/>
        </w:trPr>
        <w:tc>
          <w:tcPr>
            <w:tcW w:w="2133" w:type="dxa"/>
          </w:tcPr>
          <w:p w14:paraId="45FAC749" w14:textId="77777777" w:rsidR="000808C4" w:rsidRPr="004D7379" w:rsidRDefault="000808C4" w:rsidP="008C359D">
            <w:pPr>
              <w:spacing w:after="0"/>
              <w:rPr>
                <w:b/>
                <w:sz w:val="28"/>
              </w:rPr>
            </w:pPr>
            <w:r w:rsidRPr="004D7379">
              <w:rPr>
                <w:b/>
                <w:sz w:val="28"/>
              </w:rPr>
              <w:t>FROM:</w:t>
            </w:r>
          </w:p>
        </w:tc>
        <w:tc>
          <w:tcPr>
            <w:tcW w:w="4230" w:type="dxa"/>
          </w:tcPr>
          <w:p w14:paraId="40BC26D1" w14:textId="133C47ED" w:rsidR="000E44FD" w:rsidRDefault="008C359D" w:rsidP="005E7225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Lieutenant </w:t>
            </w:r>
            <w:r w:rsidR="00A87783">
              <w:rPr>
                <w:bCs/>
              </w:rPr>
              <w:t>Gary J. Roberts</w:t>
            </w:r>
          </w:p>
          <w:p w14:paraId="0D29FDF7" w14:textId="5249DD2C" w:rsidR="008C359D" w:rsidRPr="004D7379" w:rsidRDefault="00580642" w:rsidP="00580642">
            <w:pPr>
              <w:spacing w:before="0" w:after="240" w:line="276" w:lineRule="auto"/>
              <w:rPr>
                <w:bCs/>
              </w:rPr>
            </w:pPr>
            <w:r>
              <w:rPr>
                <w:bCs/>
              </w:rPr>
              <w:t>Internal Affairs Section</w:t>
            </w:r>
          </w:p>
        </w:tc>
        <w:tc>
          <w:tcPr>
            <w:tcW w:w="3600" w:type="dxa"/>
          </w:tcPr>
          <w:p w14:paraId="1F009EA3" w14:textId="08D9D7B8" w:rsidR="000808C4" w:rsidRPr="004D7379" w:rsidRDefault="000808C4" w:rsidP="00580642">
            <w:pPr>
              <w:pStyle w:val="BalloonText"/>
              <w:tabs>
                <w:tab w:val="left" w:pos="1152"/>
              </w:tabs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From"/>
            <w:bookmarkEnd w:id="1"/>
            <w:r w:rsidRPr="004D7379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  <w:r w:rsidR="009D5F1F" w:rsidRPr="004D7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F1F" w:rsidRPr="004D7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87783"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100E4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580642"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A877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44FD" w:rsidRPr="004D7379" w14:paraId="05A47D5F" w14:textId="77777777" w:rsidTr="003502CA">
        <w:trPr>
          <w:cantSplit/>
        </w:trPr>
        <w:tc>
          <w:tcPr>
            <w:tcW w:w="2133" w:type="dxa"/>
          </w:tcPr>
          <w:p w14:paraId="285DC7C9" w14:textId="77777777" w:rsidR="000E44FD" w:rsidRPr="004D7379" w:rsidRDefault="000E44FD" w:rsidP="008C359D">
            <w:pPr>
              <w:spacing w:after="0"/>
              <w:rPr>
                <w:b/>
                <w:sz w:val="28"/>
              </w:rPr>
            </w:pPr>
            <w:r w:rsidRPr="004D7379">
              <w:rPr>
                <w:b/>
                <w:sz w:val="28"/>
              </w:rPr>
              <w:t>THROUGH:</w:t>
            </w:r>
          </w:p>
        </w:tc>
        <w:tc>
          <w:tcPr>
            <w:tcW w:w="7830" w:type="dxa"/>
            <w:gridSpan w:val="2"/>
          </w:tcPr>
          <w:p w14:paraId="30C63061" w14:textId="33C20F82" w:rsidR="00EB5408" w:rsidRDefault="008C359D" w:rsidP="005E7225">
            <w:pPr>
              <w:pStyle w:val="Subject"/>
              <w:spacing w:after="0"/>
              <w:rPr>
                <w:bCs/>
              </w:rPr>
            </w:pPr>
            <w:r>
              <w:rPr>
                <w:bCs/>
              </w:rPr>
              <w:t xml:space="preserve">Captain </w:t>
            </w:r>
            <w:r w:rsidR="00A87783">
              <w:rPr>
                <w:bCs/>
              </w:rPr>
              <w:t>Shawn Stringer</w:t>
            </w:r>
          </w:p>
          <w:p w14:paraId="3E3AC238" w14:textId="2048437B" w:rsidR="008C359D" w:rsidRDefault="00580642" w:rsidP="008C359D">
            <w:pPr>
              <w:pStyle w:val="Subject"/>
              <w:spacing w:before="0" w:line="276" w:lineRule="auto"/>
              <w:rPr>
                <w:bCs/>
              </w:rPr>
            </w:pPr>
            <w:r>
              <w:rPr>
                <w:bCs/>
              </w:rPr>
              <w:t xml:space="preserve">Support Services </w:t>
            </w:r>
            <w:r w:rsidR="008C359D">
              <w:rPr>
                <w:bCs/>
              </w:rPr>
              <w:t>Division Commander</w:t>
            </w:r>
          </w:p>
          <w:p w14:paraId="6F39B509" w14:textId="3A0EC8A1" w:rsidR="008C359D" w:rsidRDefault="008C359D" w:rsidP="008C359D">
            <w:pPr>
              <w:pStyle w:val="Subject"/>
              <w:spacing w:after="0"/>
              <w:rPr>
                <w:bCs/>
              </w:rPr>
            </w:pPr>
            <w:r>
              <w:rPr>
                <w:bCs/>
              </w:rPr>
              <w:t xml:space="preserve">Assistant Chief </w:t>
            </w:r>
            <w:r w:rsidR="00580642">
              <w:rPr>
                <w:bCs/>
              </w:rPr>
              <w:t>Fred Scruggs</w:t>
            </w:r>
          </w:p>
          <w:p w14:paraId="13E2FA2E" w14:textId="77777777" w:rsidR="008C359D" w:rsidRPr="004D7379" w:rsidRDefault="008C359D" w:rsidP="008C359D">
            <w:pPr>
              <w:pStyle w:val="Subject"/>
              <w:spacing w:before="0" w:after="240" w:line="276" w:lineRule="auto"/>
              <w:rPr>
                <w:bCs/>
              </w:rPr>
            </w:pPr>
            <w:r>
              <w:rPr>
                <w:bCs/>
              </w:rPr>
              <w:t>Administrative Services Bureau Commander</w:t>
            </w:r>
          </w:p>
        </w:tc>
      </w:tr>
      <w:tr w:rsidR="000808C4" w:rsidRPr="004D7379" w14:paraId="77390271" w14:textId="77777777" w:rsidTr="003502CA">
        <w:trPr>
          <w:cantSplit/>
        </w:trPr>
        <w:tc>
          <w:tcPr>
            <w:tcW w:w="2133" w:type="dxa"/>
          </w:tcPr>
          <w:p w14:paraId="126A6401" w14:textId="77777777" w:rsidR="000808C4" w:rsidRPr="004D7379" w:rsidRDefault="000808C4" w:rsidP="008C359D">
            <w:pPr>
              <w:spacing w:after="0"/>
              <w:rPr>
                <w:b/>
                <w:sz w:val="28"/>
              </w:rPr>
            </w:pPr>
            <w:r w:rsidRPr="004D7379">
              <w:rPr>
                <w:b/>
                <w:sz w:val="28"/>
              </w:rPr>
              <w:t>SUBJECT:</w:t>
            </w:r>
          </w:p>
        </w:tc>
        <w:tc>
          <w:tcPr>
            <w:tcW w:w="7830" w:type="dxa"/>
            <w:gridSpan w:val="2"/>
          </w:tcPr>
          <w:p w14:paraId="168B4093" w14:textId="5AB2134C" w:rsidR="008C359D" w:rsidRPr="004D7379" w:rsidRDefault="008C359D" w:rsidP="00580642">
            <w:pPr>
              <w:pStyle w:val="Subject"/>
              <w:spacing w:after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580642">
              <w:rPr>
                <w:b/>
                <w:bCs/>
              </w:rPr>
              <w:t>2</w:t>
            </w:r>
            <w:r w:rsidR="00A87783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PURSUIT ANALYSIS REPORT</w:t>
            </w:r>
          </w:p>
        </w:tc>
      </w:tr>
    </w:tbl>
    <w:p w14:paraId="611FAE59" w14:textId="77777777" w:rsidR="00EB5408" w:rsidRPr="004D7379" w:rsidRDefault="00EB5408">
      <w:pPr>
        <w:spacing w:before="0" w:after="0"/>
      </w:pPr>
    </w:p>
    <w:p w14:paraId="17706B92" w14:textId="7E50299A" w:rsidR="00213F92" w:rsidRPr="00E66BB7" w:rsidRDefault="00213F92" w:rsidP="00F17030">
      <w:pPr>
        <w:jc w:val="both"/>
        <w:rPr>
          <w:rFonts w:eastAsia="Arial Unicode MS"/>
        </w:rPr>
      </w:pPr>
      <w:r w:rsidRPr="00E66BB7">
        <w:rPr>
          <w:rFonts w:eastAsia="Arial Unicode MS"/>
        </w:rPr>
        <w:t>The Tacoma Police Department uses the I</w:t>
      </w:r>
      <w:r w:rsidR="00C34B03" w:rsidRPr="00E66BB7">
        <w:rPr>
          <w:rFonts w:eastAsia="Arial Unicode MS"/>
        </w:rPr>
        <w:t xml:space="preserve">APro/BlueTeam database to track </w:t>
      </w:r>
      <w:r w:rsidRPr="00E66BB7">
        <w:rPr>
          <w:rFonts w:eastAsia="Arial Unicode MS"/>
        </w:rPr>
        <w:t>Department incidents, to include Vehicle Pursuits. Each vehicle pursuit is reviewed and evaluated</w:t>
      </w:r>
      <w:r w:rsidR="00580642" w:rsidRPr="00E66BB7">
        <w:rPr>
          <w:rFonts w:eastAsia="Arial Unicode MS"/>
        </w:rPr>
        <w:t xml:space="preserve"> – first </w:t>
      </w:r>
      <w:r w:rsidRPr="00E66BB7">
        <w:rPr>
          <w:rFonts w:eastAsia="Arial Unicode MS"/>
        </w:rPr>
        <w:t xml:space="preserve">by a field Supervisor, </w:t>
      </w:r>
      <w:r w:rsidR="00580642" w:rsidRPr="00E66BB7">
        <w:rPr>
          <w:rFonts w:eastAsia="Arial Unicode MS"/>
        </w:rPr>
        <w:t xml:space="preserve">then by </w:t>
      </w:r>
      <w:r w:rsidRPr="00E66BB7">
        <w:rPr>
          <w:rFonts w:eastAsia="Arial Unicode MS"/>
        </w:rPr>
        <w:t xml:space="preserve">a Shift Commander, and </w:t>
      </w:r>
      <w:r w:rsidR="00580642" w:rsidRPr="00E66BB7">
        <w:rPr>
          <w:rFonts w:eastAsia="Arial Unicode MS"/>
        </w:rPr>
        <w:t xml:space="preserve">finally by the respective Division </w:t>
      </w:r>
      <w:r w:rsidRPr="00E66BB7">
        <w:rPr>
          <w:rFonts w:eastAsia="Arial Unicode MS"/>
        </w:rPr>
        <w:t>Captain.</w:t>
      </w:r>
    </w:p>
    <w:p w14:paraId="26338950" w14:textId="28355C73" w:rsidR="00406AA2" w:rsidRPr="00E66BB7" w:rsidRDefault="00213F92" w:rsidP="00406AA2">
      <w:pPr>
        <w:jc w:val="both"/>
      </w:pPr>
      <w:r w:rsidRPr="00E66BB7">
        <w:t xml:space="preserve">The Tacoma Police Department recognizes that under </w:t>
      </w:r>
      <w:hyperlink r:id="rId11" w:history="1">
        <w:r w:rsidRPr="00E66BB7">
          <w:rPr>
            <w:rStyle w:val="Hyperlink"/>
            <w:color w:val="auto"/>
          </w:rPr>
          <w:t>RCW 46.61.035</w:t>
        </w:r>
      </w:hyperlink>
      <w:r w:rsidRPr="00E66BB7">
        <w:t xml:space="preserve"> (see RCW for legislative language in its entirety), </w:t>
      </w:r>
      <w:r w:rsidR="008F2172">
        <w:t>o</w:t>
      </w:r>
      <w:r w:rsidRPr="00E66BB7">
        <w:t>fficers have the legal right and duty to apprehend offenders who flee from the police and present a threat to the pu</w:t>
      </w:r>
      <w:r w:rsidR="00C34B03" w:rsidRPr="00E66BB7">
        <w:t xml:space="preserve">blic. </w:t>
      </w:r>
      <w:r w:rsidR="00406AA2" w:rsidRPr="00E66BB7">
        <w:t xml:space="preserve">Every Department member engaging in a pursuit must be able to articulate what conditions were present that justified the pursuit. </w:t>
      </w:r>
    </w:p>
    <w:p w14:paraId="45DBFDF6" w14:textId="77777777" w:rsidR="00783859" w:rsidRDefault="00783859" w:rsidP="00783859">
      <w:pPr>
        <w:jc w:val="both"/>
      </w:pPr>
      <w:r w:rsidRPr="00213F92">
        <w:t xml:space="preserve">Tacoma Police </w:t>
      </w:r>
      <w:r>
        <w:t>P</w:t>
      </w:r>
      <w:r w:rsidRPr="00213F92">
        <w:t xml:space="preserve">olicy defines a vehicle pursuit as an active attempt by an </w:t>
      </w:r>
      <w:r>
        <w:t>o</w:t>
      </w:r>
      <w:r w:rsidRPr="00213F92">
        <w:t>fficer to apprehend a suspect who willfully fails to immediately bring his or her vehicle to a stop, and drives in a reckless and evasive manner while attempting to elude a pursuing police vehicle.</w:t>
      </w:r>
    </w:p>
    <w:p w14:paraId="0B407CC4" w14:textId="222880DF" w:rsidR="008D626F" w:rsidRDefault="00C34B03" w:rsidP="00406AA2">
      <w:pPr>
        <w:jc w:val="both"/>
      </w:pPr>
      <w:r w:rsidRPr="00E66BB7">
        <w:t xml:space="preserve">Our Department Policy limits </w:t>
      </w:r>
      <w:r w:rsidR="008F2172">
        <w:t>o</w:t>
      </w:r>
      <w:r w:rsidRPr="00E66BB7">
        <w:t>fficers from initiating a pursuit to incidents where there is probable cause to believe that a person in the vehicle has committed</w:t>
      </w:r>
      <w:r w:rsidR="008F2172">
        <w:t>,</w:t>
      </w:r>
      <w:r w:rsidRPr="00E66BB7">
        <w:t xml:space="preserve"> or is committing</w:t>
      </w:r>
      <w:r w:rsidR="008F2172">
        <w:t>,</w:t>
      </w:r>
      <w:r w:rsidRPr="00E66BB7">
        <w:t xml:space="preserve"> a violent or sex offence, or the person poses an imminent threat to the safety of others</w:t>
      </w:r>
      <w:r w:rsidR="008F2172">
        <w:t>,</w:t>
      </w:r>
      <w:r w:rsidRPr="00E66BB7">
        <w:t xml:space="preserve"> and the safety risks of failing to apprehend or identify the person are considered to be greater than the safety risks of the vehicular pursuit under the circumstances</w:t>
      </w:r>
      <w:r w:rsidR="00B027AC" w:rsidRPr="00E66BB7">
        <w:t xml:space="preserve"> (see TPD Policy P3.2.3.A</w:t>
      </w:r>
      <w:r w:rsidR="00C13D9F" w:rsidRPr="00E66BB7">
        <w:t xml:space="preserve"> for complete language</w:t>
      </w:r>
      <w:r w:rsidR="00B027AC" w:rsidRPr="00E66BB7">
        <w:t>)</w:t>
      </w:r>
      <w:r w:rsidRPr="00E66BB7">
        <w:t>.</w:t>
      </w:r>
      <w:r w:rsidR="00B027AC" w:rsidRPr="00E66BB7">
        <w:t xml:space="preserve"> </w:t>
      </w:r>
    </w:p>
    <w:p w14:paraId="3B6D28A8" w14:textId="06E49D5E" w:rsidR="008D626F" w:rsidRDefault="00B027AC" w:rsidP="00406AA2">
      <w:pPr>
        <w:jc w:val="both"/>
      </w:pPr>
      <w:r w:rsidRPr="00E66BB7">
        <w:t>Additionally</w:t>
      </w:r>
      <w:r w:rsidR="008F2172">
        <w:t>,</w:t>
      </w:r>
      <w:r w:rsidR="00672D2D" w:rsidRPr="00E66BB7">
        <w:t xml:space="preserve"> in mid-2021</w:t>
      </w:r>
      <w:r w:rsidRPr="00E66BB7">
        <w:t xml:space="preserve">, </w:t>
      </w:r>
      <w:r w:rsidR="00AE61FC">
        <w:t xml:space="preserve">the State of </w:t>
      </w:r>
      <w:r w:rsidRPr="00E66BB7">
        <w:t xml:space="preserve">Washington enacted legislation </w:t>
      </w:r>
      <w:r w:rsidR="007B6F75">
        <w:t xml:space="preserve">(House Bill 1054) </w:t>
      </w:r>
      <w:r w:rsidRPr="00E66BB7">
        <w:t xml:space="preserve">that </w:t>
      </w:r>
      <w:r w:rsidR="00BB1882" w:rsidRPr="00E66BB7">
        <w:t xml:space="preserve">placed restrictions on </w:t>
      </w:r>
      <w:r w:rsidRPr="00E66BB7">
        <w:t xml:space="preserve">law enforcement </w:t>
      </w:r>
      <w:r w:rsidR="00C13D9F" w:rsidRPr="00E66BB7">
        <w:t>V</w:t>
      </w:r>
      <w:r w:rsidR="00BB1882" w:rsidRPr="00E66BB7">
        <w:t xml:space="preserve">ehicle </w:t>
      </w:r>
      <w:r w:rsidR="00C13D9F" w:rsidRPr="00E66BB7">
        <w:t>P</w:t>
      </w:r>
      <w:r w:rsidR="00BB1882" w:rsidRPr="00E66BB7">
        <w:t>ursuits</w:t>
      </w:r>
      <w:r w:rsidR="00C13D9F" w:rsidRPr="00E66BB7">
        <w:t xml:space="preserve"> and </w:t>
      </w:r>
      <w:r w:rsidR="00AE61FC">
        <w:t>other tactics</w:t>
      </w:r>
      <w:r w:rsidR="00BB1882" w:rsidRPr="00E66BB7">
        <w:t xml:space="preserve"> statewide (see </w:t>
      </w:r>
      <w:r w:rsidR="00AE61FC">
        <w:t xml:space="preserve">House Bill 1054 and </w:t>
      </w:r>
      <w:hyperlink r:id="rId12" w:history="1">
        <w:r w:rsidR="00BB1882" w:rsidRPr="008F2172">
          <w:rPr>
            <w:rStyle w:val="Hyperlink"/>
          </w:rPr>
          <w:t>RCW 10.116.060</w:t>
        </w:r>
      </w:hyperlink>
      <w:r w:rsidR="00BB1882" w:rsidRPr="00E66BB7">
        <w:t xml:space="preserve"> for legislative language in its entirety). </w:t>
      </w:r>
      <w:r w:rsidR="00AE61FC">
        <w:t>At that time, t</w:t>
      </w:r>
      <w:r w:rsidR="0093007E" w:rsidRPr="00E66BB7">
        <w:t xml:space="preserve">he Department conducted legal update training to ensure Department members were aware of the </w:t>
      </w:r>
      <w:r w:rsidR="008D626F">
        <w:t>S</w:t>
      </w:r>
      <w:r w:rsidR="0093007E" w:rsidRPr="00E66BB7">
        <w:t xml:space="preserve">tate’s new legislation. </w:t>
      </w:r>
    </w:p>
    <w:p w14:paraId="1E23AD49" w14:textId="77777777" w:rsidR="00BB67D4" w:rsidRDefault="00BB67D4">
      <w:pPr>
        <w:spacing w:before="0" w:after="0"/>
      </w:pPr>
      <w:r>
        <w:br w:type="page"/>
      </w:r>
    </w:p>
    <w:p w14:paraId="3C60A2D0" w14:textId="77777777" w:rsidR="007B434C" w:rsidRDefault="007B434C" w:rsidP="00F17030">
      <w:pPr>
        <w:jc w:val="both"/>
        <w:sectPr w:rsidR="007B434C" w:rsidSect="007B434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720" w:right="1152" w:bottom="576" w:left="1152" w:header="720" w:footer="360" w:gutter="0"/>
          <w:cols w:space="720"/>
          <w:noEndnote/>
          <w:docGrid w:linePitch="272"/>
        </w:sectPr>
      </w:pPr>
    </w:p>
    <w:p w14:paraId="1F777BC3" w14:textId="77135995" w:rsidR="00100E45" w:rsidRDefault="00213F92" w:rsidP="00F17030">
      <w:pPr>
        <w:jc w:val="both"/>
      </w:pPr>
      <w:r w:rsidRPr="00A87783">
        <w:lastRenderedPageBreak/>
        <w:t>The following analysis of the 20</w:t>
      </w:r>
      <w:r w:rsidR="00580642" w:rsidRPr="00A87783">
        <w:t>2</w:t>
      </w:r>
      <w:r w:rsidR="00A87783">
        <w:t>1</w:t>
      </w:r>
      <w:r w:rsidRPr="00A87783">
        <w:t xml:space="preserve"> Vehicle Pursuits is based on information retrieved from the IAPro database.</w:t>
      </w:r>
    </w:p>
    <w:p w14:paraId="0DBC1182" w14:textId="77777777" w:rsidR="00BB67D4" w:rsidRDefault="00BB67D4" w:rsidP="00F17030">
      <w:pPr>
        <w:jc w:val="both"/>
      </w:pPr>
    </w:p>
    <w:tbl>
      <w:tblPr>
        <w:tblW w:w="7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5"/>
        <w:gridCol w:w="1260"/>
        <w:gridCol w:w="1260"/>
        <w:gridCol w:w="1260"/>
      </w:tblGrid>
      <w:tr w:rsidR="00A87783" w:rsidRPr="00A87783" w14:paraId="435FDA64" w14:textId="27F91382" w:rsidTr="00407FDA">
        <w:trPr>
          <w:cantSplit/>
          <w:trHeight w:val="288"/>
          <w:jc w:val="center"/>
        </w:trPr>
        <w:tc>
          <w:tcPr>
            <w:tcW w:w="3345" w:type="dxa"/>
            <w:shd w:val="clear" w:color="auto" w:fill="D9D9D9"/>
            <w:vAlign w:val="center"/>
          </w:tcPr>
          <w:p w14:paraId="3418C57B" w14:textId="77777777" w:rsidR="00A87783" w:rsidRPr="00A87783" w:rsidRDefault="00A87783" w:rsidP="00580642">
            <w:pPr>
              <w:spacing w:before="0" w:after="0"/>
              <w:jc w:val="center"/>
              <w:rPr>
                <w:b/>
              </w:rPr>
            </w:pPr>
            <w:r w:rsidRPr="00A87783">
              <w:rPr>
                <w:b/>
              </w:rPr>
              <w:t>Pursuits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355CC78A" w14:textId="77A11515" w:rsidR="00A87783" w:rsidRPr="00A87783" w:rsidRDefault="00A87783" w:rsidP="00580642">
            <w:pPr>
              <w:spacing w:before="0" w:after="0"/>
              <w:jc w:val="center"/>
              <w:rPr>
                <w:b/>
              </w:rPr>
            </w:pPr>
            <w:r w:rsidRPr="00A87783">
              <w:rPr>
                <w:b/>
              </w:rPr>
              <w:t>2019</w:t>
            </w:r>
          </w:p>
        </w:tc>
        <w:tc>
          <w:tcPr>
            <w:tcW w:w="1260" w:type="dxa"/>
            <w:shd w:val="clear" w:color="auto" w:fill="D9D9D9"/>
          </w:tcPr>
          <w:p w14:paraId="5934F741" w14:textId="3F0051B8" w:rsidR="00A87783" w:rsidRPr="00A87783" w:rsidRDefault="00A87783" w:rsidP="00580642">
            <w:pPr>
              <w:spacing w:before="0" w:after="0"/>
              <w:jc w:val="center"/>
              <w:rPr>
                <w:b/>
              </w:rPr>
            </w:pPr>
            <w:r w:rsidRPr="00A87783">
              <w:rPr>
                <w:b/>
              </w:rPr>
              <w:t>2020</w:t>
            </w:r>
          </w:p>
        </w:tc>
        <w:tc>
          <w:tcPr>
            <w:tcW w:w="1260" w:type="dxa"/>
            <w:shd w:val="clear" w:color="auto" w:fill="D9D9D9"/>
          </w:tcPr>
          <w:p w14:paraId="196E32ED" w14:textId="34050078" w:rsidR="00A87783" w:rsidRPr="00A87783" w:rsidRDefault="00A87783" w:rsidP="00580642">
            <w:pPr>
              <w:spacing w:before="0" w:after="0"/>
              <w:jc w:val="center"/>
              <w:rPr>
                <w:b/>
              </w:rPr>
            </w:pPr>
            <w:r w:rsidRPr="00A87783">
              <w:rPr>
                <w:b/>
              </w:rPr>
              <w:t>2021</w:t>
            </w:r>
          </w:p>
        </w:tc>
      </w:tr>
      <w:tr w:rsidR="00A87783" w:rsidRPr="00A87783" w14:paraId="599CE689" w14:textId="33A479A0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4F49FF53" w14:textId="77777777" w:rsidR="00A87783" w:rsidRPr="00A87783" w:rsidRDefault="00A87783" w:rsidP="008C4E3E">
            <w:pPr>
              <w:spacing w:before="0" w:after="0"/>
            </w:pPr>
            <w:r w:rsidRPr="00A87783">
              <w:t>Total Pursuits</w:t>
            </w:r>
          </w:p>
        </w:tc>
        <w:tc>
          <w:tcPr>
            <w:tcW w:w="1260" w:type="dxa"/>
            <w:vAlign w:val="center"/>
          </w:tcPr>
          <w:p w14:paraId="64D4FA8D" w14:textId="77777777" w:rsidR="00A87783" w:rsidRPr="00A87783" w:rsidRDefault="00A87783" w:rsidP="00580642">
            <w:pPr>
              <w:spacing w:before="0" w:after="0"/>
              <w:jc w:val="center"/>
            </w:pPr>
            <w:r w:rsidRPr="00A87783">
              <w:t>12</w:t>
            </w:r>
          </w:p>
        </w:tc>
        <w:tc>
          <w:tcPr>
            <w:tcW w:w="1260" w:type="dxa"/>
          </w:tcPr>
          <w:p w14:paraId="39DF0720" w14:textId="1E1184DD" w:rsidR="00A87783" w:rsidRPr="00A87783" w:rsidRDefault="00A87783" w:rsidP="00580642">
            <w:pPr>
              <w:spacing w:before="0" w:after="0"/>
              <w:jc w:val="center"/>
            </w:pPr>
            <w:r w:rsidRPr="00A87783">
              <w:t>9</w:t>
            </w:r>
          </w:p>
        </w:tc>
        <w:tc>
          <w:tcPr>
            <w:tcW w:w="1260" w:type="dxa"/>
          </w:tcPr>
          <w:p w14:paraId="47DACC8F" w14:textId="1770C359" w:rsidR="00A87783" w:rsidRPr="00A87783" w:rsidRDefault="00715AC5" w:rsidP="00580642">
            <w:pPr>
              <w:spacing w:before="0" w:after="0"/>
              <w:jc w:val="center"/>
            </w:pPr>
            <w:r>
              <w:t>1</w:t>
            </w:r>
          </w:p>
        </w:tc>
      </w:tr>
      <w:tr w:rsidR="00A87783" w:rsidRPr="00A87783" w14:paraId="3BFC41EE" w14:textId="2FE67732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73450483" w14:textId="77777777" w:rsidR="00A87783" w:rsidRPr="00A87783" w:rsidRDefault="00A87783" w:rsidP="008C4E3E">
            <w:pPr>
              <w:spacing w:before="0" w:after="0"/>
            </w:pPr>
            <w:r w:rsidRPr="00A87783">
              <w:t>Number of officers involved</w:t>
            </w:r>
          </w:p>
        </w:tc>
        <w:tc>
          <w:tcPr>
            <w:tcW w:w="1260" w:type="dxa"/>
            <w:vAlign w:val="center"/>
          </w:tcPr>
          <w:p w14:paraId="39CB0143" w14:textId="4EE1B705" w:rsidR="00A87783" w:rsidRPr="00A87783" w:rsidRDefault="00A87783" w:rsidP="00580642">
            <w:pPr>
              <w:spacing w:before="0" w:after="0"/>
              <w:jc w:val="center"/>
            </w:pPr>
            <w:r w:rsidRPr="00A87783">
              <w:t>21</w:t>
            </w:r>
          </w:p>
        </w:tc>
        <w:tc>
          <w:tcPr>
            <w:tcW w:w="1260" w:type="dxa"/>
          </w:tcPr>
          <w:p w14:paraId="5EB4E944" w14:textId="1B3082B8" w:rsidR="00A87783" w:rsidRPr="00A87783" w:rsidRDefault="00A87783" w:rsidP="00580642">
            <w:pPr>
              <w:spacing w:before="0" w:after="0"/>
              <w:jc w:val="center"/>
            </w:pPr>
            <w:r w:rsidRPr="00A87783">
              <w:t>19</w:t>
            </w:r>
          </w:p>
        </w:tc>
        <w:tc>
          <w:tcPr>
            <w:tcW w:w="1260" w:type="dxa"/>
          </w:tcPr>
          <w:p w14:paraId="37778C8F" w14:textId="5C02E680" w:rsidR="00A87783" w:rsidRPr="00A87783" w:rsidRDefault="00715AC5" w:rsidP="00580642">
            <w:pPr>
              <w:spacing w:before="0" w:after="0"/>
              <w:jc w:val="center"/>
            </w:pPr>
            <w:r>
              <w:t>3</w:t>
            </w:r>
          </w:p>
        </w:tc>
      </w:tr>
      <w:tr w:rsidR="00A87783" w:rsidRPr="00A87783" w14:paraId="16EB9387" w14:textId="00582A29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577A1217" w14:textId="5B1834DF" w:rsidR="00A87783" w:rsidRPr="00A87783" w:rsidRDefault="00A87783" w:rsidP="008C4E3E">
            <w:pPr>
              <w:spacing w:before="0" w:after="0"/>
            </w:pPr>
            <w:r w:rsidRPr="00A87783">
              <w:t xml:space="preserve">Most frequent hours  </w:t>
            </w:r>
          </w:p>
        </w:tc>
        <w:tc>
          <w:tcPr>
            <w:tcW w:w="1260" w:type="dxa"/>
            <w:vAlign w:val="center"/>
          </w:tcPr>
          <w:p w14:paraId="0114D2E7" w14:textId="359A77F8" w:rsidR="00A87783" w:rsidRPr="00A87783" w:rsidRDefault="00715AC5" w:rsidP="00580642">
            <w:pPr>
              <w:spacing w:before="0" w:after="0"/>
              <w:jc w:val="center"/>
            </w:pPr>
            <w:r>
              <w:t xml:space="preserve">2001-0800 </w:t>
            </w:r>
            <w:r w:rsidR="00A87783" w:rsidRPr="00A87783">
              <w:t>3</w:t>
            </w:r>
          </w:p>
        </w:tc>
        <w:tc>
          <w:tcPr>
            <w:tcW w:w="1260" w:type="dxa"/>
          </w:tcPr>
          <w:p w14:paraId="2270A922" w14:textId="4A7D123E" w:rsidR="00A87783" w:rsidRPr="00A87783" w:rsidRDefault="00715AC5" w:rsidP="00580642">
            <w:pPr>
              <w:spacing w:before="0" w:after="0"/>
              <w:jc w:val="center"/>
            </w:pPr>
            <w:r>
              <w:t xml:space="preserve">0001-0200 </w:t>
            </w:r>
            <w:r w:rsidR="00A87783" w:rsidRPr="00A87783">
              <w:t>2</w:t>
            </w:r>
          </w:p>
        </w:tc>
        <w:tc>
          <w:tcPr>
            <w:tcW w:w="1260" w:type="dxa"/>
          </w:tcPr>
          <w:p w14:paraId="51562310" w14:textId="4C658C87" w:rsidR="00A87783" w:rsidRPr="00A87783" w:rsidRDefault="00715AC5" w:rsidP="00580642">
            <w:pPr>
              <w:spacing w:before="0" w:after="0"/>
              <w:jc w:val="center"/>
            </w:pPr>
            <w:r>
              <w:t>2201-2400 1</w:t>
            </w:r>
          </w:p>
        </w:tc>
      </w:tr>
      <w:tr w:rsidR="00A87783" w:rsidRPr="00A87783" w14:paraId="51D98365" w14:textId="708BF12E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668770F1" w14:textId="77777777" w:rsidR="00A87783" w:rsidRPr="00A87783" w:rsidRDefault="00A87783" w:rsidP="008C4E3E">
            <w:pPr>
              <w:spacing w:before="0" w:after="0"/>
            </w:pPr>
            <w:r w:rsidRPr="00A87783">
              <w:t>Policy Compliant</w:t>
            </w:r>
          </w:p>
        </w:tc>
        <w:tc>
          <w:tcPr>
            <w:tcW w:w="1260" w:type="dxa"/>
            <w:vAlign w:val="center"/>
          </w:tcPr>
          <w:p w14:paraId="7504BD27" w14:textId="77777777" w:rsidR="00A87783" w:rsidRPr="00A87783" w:rsidRDefault="00A87783" w:rsidP="00580642">
            <w:pPr>
              <w:spacing w:before="0" w:after="0"/>
              <w:jc w:val="center"/>
            </w:pPr>
            <w:r w:rsidRPr="00A87783">
              <w:t>10</w:t>
            </w:r>
          </w:p>
        </w:tc>
        <w:tc>
          <w:tcPr>
            <w:tcW w:w="1260" w:type="dxa"/>
          </w:tcPr>
          <w:p w14:paraId="66D61A75" w14:textId="613B4407" w:rsidR="00A87783" w:rsidRPr="00A87783" w:rsidRDefault="00A87783" w:rsidP="00580642">
            <w:pPr>
              <w:spacing w:before="0" w:after="0"/>
              <w:jc w:val="center"/>
            </w:pPr>
            <w:r w:rsidRPr="00A87783">
              <w:t>8</w:t>
            </w:r>
          </w:p>
        </w:tc>
        <w:tc>
          <w:tcPr>
            <w:tcW w:w="1260" w:type="dxa"/>
          </w:tcPr>
          <w:p w14:paraId="43B06E2B" w14:textId="6ECD0735" w:rsidR="00A87783" w:rsidRPr="00A87783" w:rsidRDefault="00715AC5" w:rsidP="00580642">
            <w:pPr>
              <w:spacing w:before="0" w:after="0"/>
              <w:jc w:val="center"/>
            </w:pPr>
            <w:r>
              <w:t>1</w:t>
            </w:r>
          </w:p>
        </w:tc>
      </w:tr>
      <w:tr w:rsidR="00A87783" w:rsidRPr="00A87783" w14:paraId="276543B7" w14:textId="627F3638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209287D8" w14:textId="77777777" w:rsidR="00A87783" w:rsidRPr="00A87783" w:rsidRDefault="00A87783" w:rsidP="008C4E3E">
            <w:pPr>
              <w:spacing w:before="0" w:after="0"/>
            </w:pPr>
            <w:r w:rsidRPr="00A87783">
              <w:t>Policy Non-Compliant</w:t>
            </w:r>
          </w:p>
        </w:tc>
        <w:tc>
          <w:tcPr>
            <w:tcW w:w="1260" w:type="dxa"/>
            <w:vAlign w:val="center"/>
          </w:tcPr>
          <w:p w14:paraId="30722E41" w14:textId="77777777" w:rsidR="00A87783" w:rsidRPr="00A87783" w:rsidRDefault="00A87783" w:rsidP="00580642">
            <w:pPr>
              <w:spacing w:before="0" w:after="0"/>
              <w:jc w:val="center"/>
            </w:pPr>
            <w:r w:rsidRPr="00A87783">
              <w:t>2</w:t>
            </w:r>
          </w:p>
        </w:tc>
        <w:tc>
          <w:tcPr>
            <w:tcW w:w="1260" w:type="dxa"/>
          </w:tcPr>
          <w:p w14:paraId="2E6BF517" w14:textId="64380D5A" w:rsidR="00A87783" w:rsidRPr="00A87783" w:rsidRDefault="00A87783" w:rsidP="00580642">
            <w:pPr>
              <w:spacing w:before="0" w:after="0"/>
              <w:jc w:val="center"/>
            </w:pPr>
            <w:r w:rsidRPr="00A87783">
              <w:t>1</w:t>
            </w:r>
          </w:p>
        </w:tc>
        <w:tc>
          <w:tcPr>
            <w:tcW w:w="1260" w:type="dxa"/>
          </w:tcPr>
          <w:p w14:paraId="454FF0F0" w14:textId="4A9A793C" w:rsidR="00A87783" w:rsidRPr="00A87783" w:rsidRDefault="00715AC5" w:rsidP="00580642">
            <w:pPr>
              <w:spacing w:before="0" w:after="0"/>
              <w:jc w:val="center"/>
            </w:pPr>
            <w:r>
              <w:t>0</w:t>
            </w:r>
          </w:p>
        </w:tc>
      </w:tr>
      <w:tr w:rsidR="00A87783" w:rsidRPr="00A87783" w14:paraId="5985A494" w14:textId="26DB04ED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72E37D9F" w14:textId="77777777" w:rsidR="00A87783" w:rsidRPr="00A87783" w:rsidRDefault="00A87783" w:rsidP="008C4E3E">
            <w:pPr>
              <w:spacing w:before="0" w:after="0"/>
            </w:pPr>
            <w:r w:rsidRPr="00A87783">
              <w:t>Pending</w:t>
            </w:r>
          </w:p>
        </w:tc>
        <w:tc>
          <w:tcPr>
            <w:tcW w:w="1260" w:type="dxa"/>
            <w:vAlign w:val="center"/>
          </w:tcPr>
          <w:p w14:paraId="1C573B2B" w14:textId="77777777" w:rsidR="00A87783" w:rsidRPr="00A87783" w:rsidRDefault="00A87783" w:rsidP="00580642">
            <w:pPr>
              <w:spacing w:before="0" w:after="0"/>
              <w:jc w:val="center"/>
            </w:pPr>
            <w:r w:rsidRPr="00A87783">
              <w:t>0</w:t>
            </w:r>
          </w:p>
        </w:tc>
        <w:tc>
          <w:tcPr>
            <w:tcW w:w="1260" w:type="dxa"/>
          </w:tcPr>
          <w:p w14:paraId="488B3B46" w14:textId="56D33F09" w:rsidR="00A87783" w:rsidRPr="00A87783" w:rsidRDefault="00A87783" w:rsidP="00580642">
            <w:pPr>
              <w:spacing w:before="0" w:after="0"/>
              <w:jc w:val="center"/>
            </w:pPr>
            <w:r w:rsidRPr="00A87783">
              <w:t>0</w:t>
            </w:r>
          </w:p>
        </w:tc>
        <w:tc>
          <w:tcPr>
            <w:tcW w:w="1260" w:type="dxa"/>
          </w:tcPr>
          <w:p w14:paraId="3B58B47E" w14:textId="2329CBBD" w:rsidR="00A87783" w:rsidRPr="00A87783" w:rsidRDefault="00715AC5" w:rsidP="00580642">
            <w:pPr>
              <w:spacing w:before="0" w:after="0"/>
              <w:jc w:val="center"/>
            </w:pPr>
            <w:r>
              <w:t>0</w:t>
            </w:r>
          </w:p>
        </w:tc>
      </w:tr>
      <w:tr w:rsidR="00A87783" w:rsidRPr="00A87783" w14:paraId="03AC94C7" w14:textId="551108AF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7707B84D" w14:textId="77777777" w:rsidR="00A87783" w:rsidRPr="00A87783" w:rsidRDefault="00A87783" w:rsidP="008C4E3E">
            <w:pPr>
              <w:spacing w:before="0" w:after="0"/>
            </w:pPr>
            <w:r w:rsidRPr="00A87783">
              <w:t>Accidents during pursuit</w:t>
            </w:r>
          </w:p>
        </w:tc>
        <w:tc>
          <w:tcPr>
            <w:tcW w:w="1260" w:type="dxa"/>
            <w:vAlign w:val="center"/>
          </w:tcPr>
          <w:p w14:paraId="7E364972" w14:textId="53015CEA" w:rsidR="00A87783" w:rsidRPr="00A87783" w:rsidRDefault="00A87783" w:rsidP="00580642">
            <w:pPr>
              <w:spacing w:before="0" w:after="0"/>
              <w:jc w:val="center"/>
            </w:pPr>
            <w:r w:rsidRPr="00A87783">
              <w:t>5</w:t>
            </w:r>
          </w:p>
        </w:tc>
        <w:tc>
          <w:tcPr>
            <w:tcW w:w="1260" w:type="dxa"/>
          </w:tcPr>
          <w:p w14:paraId="2DAF9E80" w14:textId="199AE57B" w:rsidR="00A87783" w:rsidRPr="00A87783" w:rsidRDefault="00A87783" w:rsidP="00580642">
            <w:pPr>
              <w:spacing w:before="0" w:after="0"/>
              <w:jc w:val="center"/>
            </w:pPr>
            <w:r w:rsidRPr="00A87783">
              <w:t>3</w:t>
            </w:r>
          </w:p>
        </w:tc>
        <w:tc>
          <w:tcPr>
            <w:tcW w:w="1260" w:type="dxa"/>
          </w:tcPr>
          <w:p w14:paraId="09870349" w14:textId="1579DC71" w:rsidR="00A87783" w:rsidRPr="00A87783" w:rsidRDefault="00715AC5" w:rsidP="00580642">
            <w:pPr>
              <w:spacing w:before="0" w:after="0"/>
              <w:jc w:val="center"/>
            </w:pPr>
            <w:r>
              <w:t>0</w:t>
            </w:r>
          </w:p>
        </w:tc>
      </w:tr>
      <w:tr w:rsidR="00A87783" w:rsidRPr="00A87783" w14:paraId="0697AAC4" w14:textId="1B95B59A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0ED43B3C" w14:textId="77777777" w:rsidR="00A87783" w:rsidRPr="00A87783" w:rsidRDefault="00A87783" w:rsidP="008C4E3E">
            <w:pPr>
              <w:spacing w:before="0" w:after="0"/>
            </w:pPr>
            <w:r w:rsidRPr="00A87783">
              <w:t>Injuries: Officer</w:t>
            </w:r>
          </w:p>
        </w:tc>
        <w:tc>
          <w:tcPr>
            <w:tcW w:w="1260" w:type="dxa"/>
            <w:vAlign w:val="center"/>
          </w:tcPr>
          <w:p w14:paraId="7EF13553" w14:textId="77777777" w:rsidR="00A87783" w:rsidRPr="00A87783" w:rsidRDefault="00A87783" w:rsidP="00580642">
            <w:pPr>
              <w:spacing w:before="0" w:after="0"/>
              <w:jc w:val="center"/>
            </w:pPr>
            <w:r w:rsidRPr="00A87783">
              <w:t>0</w:t>
            </w:r>
          </w:p>
        </w:tc>
        <w:tc>
          <w:tcPr>
            <w:tcW w:w="1260" w:type="dxa"/>
          </w:tcPr>
          <w:p w14:paraId="1C3436C9" w14:textId="2F403AF0" w:rsidR="00A87783" w:rsidRPr="00A87783" w:rsidRDefault="00A87783" w:rsidP="00580642">
            <w:pPr>
              <w:spacing w:before="0" w:after="0"/>
              <w:jc w:val="center"/>
            </w:pPr>
            <w:r w:rsidRPr="00A87783">
              <w:t>0</w:t>
            </w:r>
          </w:p>
        </w:tc>
        <w:tc>
          <w:tcPr>
            <w:tcW w:w="1260" w:type="dxa"/>
          </w:tcPr>
          <w:p w14:paraId="5964A39E" w14:textId="7F0A992A" w:rsidR="00A87783" w:rsidRPr="00A87783" w:rsidRDefault="00715AC5" w:rsidP="00580642">
            <w:pPr>
              <w:spacing w:before="0" w:after="0"/>
              <w:jc w:val="center"/>
            </w:pPr>
            <w:r>
              <w:t>0</w:t>
            </w:r>
          </w:p>
        </w:tc>
      </w:tr>
      <w:tr w:rsidR="00715AC5" w:rsidRPr="00715AC5" w14:paraId="37BEA26D" w14:textId="4DF1FF50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037ECD31" w14:textId="77777777" w:rsidR="00A87783" w:rsidRPr="00715AC5" w:rsidRDefault="00A87783" w:rsidP="008C4E3E">
            <w:pPr>
              <w:spacing w:before="0" w:after="0"/>
            </w:pPr>
            <w:r w:rsidRPr="00715AC5">
              <w:t>Injuries: Suspects</w:t>
            </w:r>
          </w:p>
        </w:tc>
        <w:tc>
          <w:tcPr>
            <w:tcW w:w="1260" w:type="dxa"/>
            <w:vAlign w:val="center"/>
          </w:tcPr>
          <w:p w14:paraId="329275D1" w14:textId="634F37CE" w:rsidR="00A87783" w:rsidRPr="00715AC5" w:rsidRDefault="00A87783" w:rsidP="00580642">
            <w:pPr>
              <w:spacing w:before="0" w:after="0"/>
              <w:jc w:val="center"/>
            </w:pPr>
            <w:r w:rsidRPr="00715AC5">
              <w:t>0</w:t>
            </w:r>
          </w:p>
        </w:tc>
        <w:tc>
          <w:tcPr>
            <w:tcW w:w="1260" w:type="dxa"/>
          </w:tcPr>
          <w:p w14:paraId="5085807F" w14:textId="4240BE1D" w:rsidR="00A87783" w:rsidRPr="00715AC5" w:rsidRDefault="00A87783" w:rsidP="00580642">
            <w:pPr>
              <w:spacing w:before="0" w:after="0"/>
              <w:jc w:val="center"/>
            </w:pPr>
            <w:r w:rsidRPr="00715AC5">
              <w:t>0</w:t>
            </w:r>
          </w:p>
        </w:tc>
        <w:tc>
          <w:tcPr>
            <w:tcW w:w="1260" w:type="dxa"/>
          </w:tcPr>
          <w:p w14:paraId="57DC85D1" w14:textId="54A2D059" w:rsidR="00A87783" w:rsidRPr="00715AC5" w:rsidRDefault="00715AC5" w:rsidP="00580642">
            <w:pPr>
              <w:spacing w:before="0" w:after="0"/>
              <w:jc w:val="center"/>
            </w:pPr>
            <w:r>
              <w:t>0</w:t>
            </w:r>
          </w:p>
        </w:tc>
      </w:tr>
      <w:tr w:rsidR="00715AC5" w:rsidRPr="00715AC5" w14:paraId="32487F73" w14:textId="42067B7E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2769FEB9" w14:textId="77777777" w:rsidR="00A87783" w:rsidRPr="00715AC5" w:rsidRDefault="00A87783" w:rsidP="008C4E3E">
            <w:pPr>
              <w:spacing w:before="0" w:after="0"/>
            </w:pPr>
            <w:r w:rsidRPr="00715AC5">
              <w:t>Injuries: Third Party</w:t>
            </w:r>
          </w:p>
        </w:tc>
        <w:tc>
          <w:tcPr>
            <w:tcW w:w="1260" w:type="dxa"/>
            <w:vAlign w:val="center"/>
          </w:tcPr>
          <w:p w14:paraId="285DD1DB" w14:textId="4B0F4530" w:rsidR="00A87783" w:rsidRPr="00715AC5" w:rsidRDefault="00A87783" w:rsidP="00580642">
            <w:pPr>
              <w:spacing w:before="0" w:after="0"/>
              <w:jc w:val="center"/>
            </w:pPr>
            <w:r w:rsidRPr="00715AC5">
              <w:t>0</w:t>
            </w:r>
          </w:p>
        </w:tc>
        <w:tc>
          <w:tcPr>
            <w:tcW w:w="1260" w:type="dxa"/>
          </w:tcPr>
          <w:p w14:paraId="7AF434AD" w14:textId="1ECE6604" w:rsidR="00A87783" w:rsidRPr="00715AC5" w:rsidRDefault="00A87783" w:rsidP="00580642">
            <w:pPr>
              <w:spacing w:before="0" w:after="0"/>
              <w:jc w:val="center"/>
            </w:pPr>
            <w:r w:rsidRPr="00715AC5">
              <w:t>0</w:t>
            </w:r>
          </w:p>
        </w:tc>
        <w:tc>
          <w:tcPr>
            <w:tcW w:w="1260" w:type="dxa"/>
          </w:tcPr>
          <w:p w14:paraId="0DBC5F14" w14:textId="051FDC59" w:rsidR="00A87783" w:rsidRPr="00715AC5" w:rsidRDefault="00715AC5" w:rsidP="00580642">
            <w:pPr>
              <w:spacing w:before="0" w:after="0"/>
              <w:jc w:val="center"/>
            </w:pPr>
            <w:r>
              <w:t>0</w:t>
            </w:r>
          </w:p>
        </w:tc>
      </w:tr>
      <w:tr w:rsidR="00715AC5" w:rsidRPr="00715AC5" w14:paraId="7F6C3835" w14:textId="0E982EA0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6E43FB9B" w14:textId="16AE03ED" w:rsidR="00A87783" w:rsidRPr="00715AC5" w:rsidRDefault="00A87783" w:rsidP="00A64311">
            <w:pPr>
              <w:spacing w:before="0" w:after="0"/>
            </w:pPr>
            <w:r w:rsidRPr="00715AC5">
              <w:t>Felony – Person</w:t>
            </w:r>
          </w:p>
        </w:tc>
        <w:tc>
          <w:tcPr>
            <w:tcW w:w="1260" w:type="dxa"/>
            <w:vAlign w:val="center"/>
          </w:tcPr>
          <w:p w14:paraId="41184AF1" w14:textId="064DF5E9" w:rsidR="00A87783" w:rsidRPr="00715AC5" w:rsidRDefault="00A87783" w:rsidP="00A64311">
            <w:pPr>
              <w:spacing w:before="0" w:after="0"/>
              <w:jc w:val="center"/>
            </w:pPr>
            <w:r w:rsidRPr="00715AC5">
              <w:t>10</w:t>
            </w:r>
          </w:p>
        </w:tc>
        <w:tc>
          <w:tcPr>
            <w:tcW w:w="1260" w:type="dxa"/>
          </w:tcPr>
          <w:p w14:paraId="5BFFCD1A" w14:textId="1643BBE3" w:rsidR="00A87783" w:rsidRPr="00715AC5" w:rsidRDefault="00A87783" w:rsidP="00A64311">
            <w:pPr>
              <w:spacing w:before="0" w:after="0"/>
              <w:jc w:val="center"/>
            </w:pPr>
            <w:r w:rsidRPr="00715AC5">
              <w:t>6</w:t>
            </w:r>
          </w:p>
        </w:tc>
        <w:tc>
          <w:tcPr>
            <w:tcW w:w="1260" w:type="dxa"/>
          </w:tcPr>
          <w:p w14:paraId="7F4177FA" w14:textId="753A032A" w:rsidR="00A87783" w:rsidRPr="00715AC5" w:rsidRDefault="00715AC5" w:rsidP="00A64311">
            <w:pPr>
              <w:spacing w:before="0" w:after="0"/>
              <w:jc w:val="center"/>
            </w:pPr>
            <w:r>
              <w:t>1</w:t>
            </w:r>
          </w:p>
        </w:tc>
      </w:tr>
      <w:tr w:rsidR="00715AC5" w:rsidRPr="00715AC5" w14:paraId="5010918B" w14:textId="0DA4B972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676E4A53" w14:textId="17A6F69B" w:rsidR="00A87783" w:rsidRPr="00715AC5" w:rsidRDefault="00A87783" w:rsidP="00A64311">
            <w:pPr>
              <w:spacing w:before="0" w:after="0"/>
            </w:pPr>
            <w:r w:rsidRPr="00715AC5">
              <w:t>Felony – Property</w:t>
            </w:r>
          </w:p>
        </w:tc>
        <w:tc>
          <w:tcPr>
            <w:tcW w:w="1260" w:type="dxa"/>
            <w:vAlign w:val="center"/>
          </w:tcPr>
          <w:p w14:paraId="0D265235" w14:textId="421109F3" w:rsidR="00A87783" w:rsidRPr="00715AC5" w:rsidRDefault="00A87783" w:rsidP="00A64311">
            <w:pPr>
              <w:spacing w:before="0" w:after="0"/>
              <w:jc w:val="center"/>
            </w:pPr>
            <w:r w:rsidRPr="00715AC5">
              <w:t>1</w:t>
            </w:r>
          </w:p>
        </w:tc>
        <w:tc>
          <w:tcPr>
            <w:tcW w:w="1260" w:type="dxa"/>
          </w:tcPr>
          <w:p w14:paraId="122C7EFE" w14:textId="22D88B85" w:rsidR="00A87783" w:rsidRPr="00715AC5" w:rsidRDefault="00A87783" w:rsidP="00A64311">
            <w:pPr>
              <w:spacing w:before="0" w:after="0"/>
              <w:jc w:val="center"/>
            </w:pPr>
            <w:r w:rsidRPr="00715AC5">
              <w:t>1</w:t>
            </w:r>
          </w:p>
        </w:tc>
        <w:tc>
          <w:tcPr>
            <w:tcW w:w="1260" w:type="dxa"/>
          </w:tcPr>
          <w:p w14:paraId="036AF534" w14:textId="676298EE" w:rsidR="00A87783" w:rsidRPr="00715AC5" w:rsidRDefault="00715AC5" w:rsidP="00A64311">
            <w:pPr>
              <w:spacing w:before="0" w:after="0"/>
              <w:jc w:val="center"/>
            </w:pPr>
            <w:r>
              <w:t>0</w:t>
            </w:r>
          </w:p>
        </w:tc>
      </w:tr>
      <w:tr w:rsidR="00715AC5" w:rsidRPr="00715AC5" w14:paraId="1CE184EE" w14:textId="394D7481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51398607" w14:textId="60ABF227" w:rsidR="00A87783" w:rsidRPr="00715AC5" w:rsidRDefault="00A87783" w:rsidP="00A64311">
            <w:pPr>
              <w:spacing w:before="0" w:after="0"/>
            </w:pPr>
            <w:r w:rsidRPr="00715AC5">
              <w:t>Traffic Offense – Criminal</w:t>
            </w:r>
          </w:p>
        </w:tc>
        <w:tc>
          <w:tcPr>
            <w:tcW w:w="1260" w:type="dxa"/>
            <w:vAlign w:val="center"/>
          </w:tcPr>
          <w:p w14:paraId="26D78F83" w14:textId="3F75BBC7" w:rsidR="00A87783" w:rsidRPr="00715AC5" w:rsidRDefault="00A87783" w:rsidP="00A64311">
            <w:pPr>
              <w:spacing w:before="0" w:after="0"/>
              <w:jc w:val="center"/>
            </w:pPr>
            <w:r w:rsidRPr="00715AC5">
              <w:t>1</w:t>
            </w:r>
          </w:p>
        </w:tc>
        <w:tc>
          <w:tcPr>
            <w:tcW w:w="1260" w:type="dxa"/>
          </w:tcPr>
          <w:p w14:paraId="36A96DAE" w14:textId="4B610473" w:rsidR="00A87783" w:rsidRPr="00715AC5" w:rsidRDefault="00A87783" w:rsidP="00A64311">
            <w:pPr>
              <w:spacing w:before="0" w:after="0"/>
              <w:jc w:val="center"/>
            </w:pPr>
            <w:r w:rsidRPr="00715AC5">
              <w:t>1</w:t>
            </w:r>
          </w:p>
        </w:tc>
        <w:tc>
          <w:tcPr>
            <w:tcW w:w="1260" w:type="dxa"/>
          </w:tcPr>
          <w:p w14:paraId="6B7B3D92" w14:textId="015A32E7" w:rsidR="00A87783" w:rsidRPr="00715AC5" w:rsidRDefault="00743ADD" w:rsidP="00A64311">
            <w:pPr>
              <w:spacing w:before="0" w:after="0"/>
              <w:jc w:val="center"/>
            </w:pPr>
            <w:r>
              <w:t>0</w:t>
            </w:r>
          </w:p>
        </w:tc>
      </w:tr>
      <w:tr w:rsidR="00715AC5" w:rsidRPr="00715AC5" w14:paraId="0037CDE3" w14:textId="71F5F988" w:rsidTr="00407FDA">
        <w:trPr>
          <w:trHeight w:val="288"/>
          <w:jc w:val="center"/>
        </w:trPr>
        <w:tc>
          <w:tcPr>
            <w:tcW w:w="3345" w:type="dxa"/>
            <w:vAlign w:val="center"/>
          </w:tcPr>
          <w:p w14:paraId="1DC6869E" w14:textId="22B19391" w:rsidR="00A87783" w:rsidRPr="00715AC5" w:rsidRDefault="00A87783" w:rsidP="00A64311">
            <w:pPr>
              <w:spacing w:before="0" w:after="0"/>
            </w:pPr>
            <w:r w:rsidRPr="00715AC5">
              <w:t>Traffic Offense – Non-Criminal</w:t>
            </w:r>
          </w:p>
        </w:tc>
        <w:tc>
          <w:tcPr>
            <w:tcW w:w="1260" w:type="dxa"/>
            <w:vAlign w:val="center"/>
          </w:tcPr>
          <w:p w14:paraId="642722A7" w14:textId="1176E617" w:rsidR="00A87783" w:rsidRPr="00715AC5" w:rsidRDefault="00A87783" w:rsidP="00A64311">
            <w:pPr>
              <w:spacing w:before="0" w:after="0"/>
              <w:jc w:val="center"/>
            </w:pPr>
            <w:r w:rsidRPr="00715AC5">
              <w:t>0</w:t>
            </w:r>
          </w:p>
        </w:tc>
        <w:tc>
          <w:tcPr>
            <w:tcW w:w="1260" w:type="dxa"/>
          </w:tcPr>
          <w:p w14:paraId="4C6956E8" w14:textId="3F6BB4A3" w:rsidR="00A87783" w:rsidRPr="00715AC5" w:rsidRDefault="00A87783" w:rsidP="00A64311">
            <w:pPr>
              <w:spacing w:before="0" w:after="0"/>
              <w:jc w:val="center"/>
            </w:pPr>
            <w:r w:rsidRPr="00715AC5">
              <w:t>1</w:t>
            </w:r>
          </w:p>
        </w:tc>
        <w:tc>
          <w:tcPr>
            <w:tcW w:w="1260" w:type="dxa"/>
          </w:tcPr>
          <w:p w14:paraId="0472BB0A" w14:textId="1A20D8D6" w:rsidR="00A87783" w:rsidRPr="00715AC5" w:rsidRDefault="00743ADD" w:rsidP="00A64311">
            <w:pPr>
              <w:spacing w:before="0" w:after="0"/>
              <w:jc w:val="center"/>
            </w:pPr>
            <w:r>
              <w:t>0</w:t>
            </w:r>
          </w:p>
        </w:tc>
      </w:tr>
    </w:tbl>
    <w:p w14:paraId="2D1911DF" w14:textId="77777777" w:rsidR="00C13D9F" w:rsidRDefault="00C13D9F" w:rsidP="00C13D9F">
      <w:pPr>
        <w:autoSpaceDE w:val="0"/>
        <w:autoSpaceDN w:val="0"/>
        <w:jc w:val="both"/>
        <w:rPr>
          <w:rFonts w:eastAsia="Arial Unicode MS"/>
        </w:rPr>
      </w:pPr>
    </w:p>
    <w:p w14:paraId="07C314FF" w14:textId="77EBD360" w:rsidR="002C0C1A" w:rsidRPr="00A87783" w:rsidRDefault="000A53C6" w:rsidP="00100E45">
      <w:pPr>
        <w:autoSpaceDE w:val="0"/>
        <w:autoSpaceDN w:val="0"/>
        <w:spacing w:after="240"/>
        <w:jc w:val="both"/>
        <w:rPr>
          <w:rFonts w:eastAsia="Arial Unicode MS"/>
          <w:b/>
          <w:color w:val="FF0000"/>
        </w:rPr>
      </w:pPr>
      <w:r>
        <w:rPr>
          <w:rFonts w:eastAsia="Arial Unicode MS"/>
        </w:rPr>
        <w:t>The</w:t>
      </w:r>
      <w:r w:rsidR="00715AC5" w:rsidRPr="00715AC5">
        <w:rPr>
          <w:rFonts w:eastAsia="Arial Unicode MS"/>
        </w:rPr>
        <w:t xml:space="preserve"> </w:t>
      </w:r>
      <w:r w:rsidR="00C13D9F">
        <w:rPr>
          <w:rFonts w:eastAsia="Arial Unicode MS"/>
        </w:rPr>
        <w:t>only</w:t>
      </w:r>
      <w:r w:rsidR="00672D2D">
        <w:rPr>
          <w:rFonts w:eastAsia="Arial Unicode MS"/>
        </w:rPr>
        <w:t xml:space="preserve"> </w:t>
      </w:r>
      <w:r w:rsidR="00A64311" w:rsidRPr="00715AC5">
        <w:rPr>
          <w:rFonts w:eastAsia="Arial Unicode MS"/>
        </w:rPr>
        <w:t xml:space="preserve">pursuit </w:t>
      </w:r>
      <w:r w:rsidR="00672D2D">
        <w:rPr>
          <w:rFonts w:eastAsia="Arial Unicode MS"/>
        </w:rPr>
        <w:t xml:space="preserve">in 2021 </w:t>
      </w:r>
      <w:r w:rsidR="00A64311" w:rsidRPr="00715AC5">
        <w:rPr>
          <w:rFonts w:eastAsia="Arial Unicode MS"/>
        </w:rPr>
        <w:t>took place within the City of Tacoma</w:t>
      </w:r>
      <w:r>
        <w:rPr>
          <w:rFonts w:eastAsia="Arial Unicode MS"/>
        </w:rPr>
        <w:t xml:space="preserve"> and did not involve any other police agency.</w:t>
      </w:r>
      <w:r w:rsidR="00A64311" w:rsidRPr="00715AC5">
        <w:rPr>
          <w:rFonts w:eastAsia="Arial Unicode MS"/>
        </w:rPr>
        <w:t xml:space="preserve"> </w:t>
      </w:r>
    </w:p>
    <w:p w14:paraId="686CB1EA" w14:textId="1FEDDF1F" w:rsidR="00075BD5" w:rsidRPr="00715AC5" w:rsidRDefault="00A64311" w:rsidP="003C7A12">
      <w:pPr>
        <w:autoSpaceDE w:val="0"/>
        <w:autoSpaceDN w:val="0"/>
        <w:spacing w:after="240"/>
        <w:jc w:val="both"/>
        <w:rPr>
          <w:rFonts w:eastAsia="Arial Unicode MS"/>
          <w:b/>
        </w:rPr>
      </w:pPr>
      <w:r w:rsidRPr="00715AC5">
        <w:rPr>
          <w:rFonts w:eastAsia="Arial Unicode MS"/>
          <w:b/>
        </w:rPr>
        <w:t>Reason</w:t>
      </w:r>
      <w:r w:rsidR="00075BD5" w:rsidRPr="00715AC5">
        <w:rPr>
          <w:rFonts w:eastAsia="Arial Unicode MS"/>
          <w:b/>
        </w:rPr>
        <w:t xml:space="preserve"> </w:t>
      </w:r>
      <w:r w:rsidRPr="00715AC5">
        <w:rPr>
          <w:rFonts w:eastAsia="Arial Unicode MS"/>
          <w:b/>
        </w:rPr>
        <w:t>Initiated</w:t>
      </w:r>
      <w:r w:rsidR="00075BD5" w:rsidRPr="00715AC5">
        <w:rPr>
          <w:rFonts w:eastAsia="Arial Unicode MS"/>
          <w:b/>
        </w:rPr>
        <w:t>:</w:t>
      </w:r>
    </w:p>
    <w:tbl>
      <w:tblPr>
        <w:tblW w:w="48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1139"/>
        <w:gridCol w:w="1143"/>
        <w:gridCol w:w="1139"/>
        <w:gridCol w:w="1139"/>
        <w:gridCol w:w="1139"/>
        <w:gridCol w:w="1139"/>
      </w:tblGrid>
      <w:tr w:rsidR="00715AC5" w:rsidRPr="00A87783" w14:paraId="784D7289" w14:textId="5019776D" w:rsidTr="00715AC5">
        <w:trPr>
          <w:trHeight w:val="288"/>
          <w:jc w:val="center"/>
        </w:trPr>
        <w:tc>
          <w:tcPr>
            <w:tcW w:w="1434" w:type="pct"/>
            <w:shd w:val="clear" w:color="auto" w:fill="D9D9D9" w:themeFill="background1" w:themeFillShade="D9"/>
          </w:tcPr>
          <w:p w14:paraId="422DFF59" w14:textId="77777777" w:rsidR="00715AC5" w:rsidRPr="00715AC5" w:rsidRDefault="00715AC5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</w:rPr>
            </w:pPr>
          </w:p>
        </w:tc>
        <w:tc>
          <w:tcPr>
            <w:tcW w:w="1190" w:type="pct"/>
            <w:gridSpan w:val="2"/>
            <w:shd w:val="clear" w:color="auto" w:fill="D9D9D9" w:themeFill="background1" w:themeFillShade="D9"/>
          </w:tcPr>
          <w:p w14:paraId="04AC5E6D" w14:textId="300D3D55" w:rsidR="00715AC5" w:rsidRPr="00715AC5" w:rsidRDefault="00715AC5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</w:rPr>
            </w:pPr>
            <w:r w:rsidRPr="00715AC5">
              <w:rPr>
                <w:rFonts w:eastAsia="Arial Unicode MS"/>
                <w:b/>
              </w:rPr>
              <w:t>2019</w:t>
            </w:r>
          </w:p>
        </w:tc>
        <w:tc>
          <w:tcPr>
            <w:tcW w:w="1188" w:type="pct"/>
            <w:gridSpan w:val="2"/>
            <w:shd w:val="clear" w:color="auto" w:fill="D9D9D9" w:themeFill="background1" w:themeFillShade="D9"/>
          </w:tcPr>
          <w:p w14:paraId="51C7C7EB" w14:textId="6CE5AAA9" w:rsidR="00715AC5" w:rsidRPr="00715AC5" w:rsidRDefault="00715AC5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</w:rPr>
            </w:pPr>
            <w:r w:rsidRPr="00715AC5">
              <w:rPr>
                <w:rFonts w:eastAsia="Arial Unicode MS"/>
                <w:b/>
              </w:rPr>
              <w:t>2020</w:t>
            </w:r>
          </w:p>
        </w:tc>
        <w:tc>
          <w:tcPr>
            <w:tcW w:w="1188" w:type="pct"/>
            <w:gridSpan w:val="2"/>
            <w:shd w:val="clear" w:color="auto" w:fill="D9D9D9" w:themeFill="background1" w:themeFillShade="D9"/>
          </w:tcPr>
          <w:p w14:paraId="7C07735A" w14:textId="1C420073" w:rsidR="00715AC5" w:rsidRPr="00715AC5" w:rsidRDefault="0093007E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</w:rPr>
            </w:pPr>
            <w:r w:rsidRPr="00AE61FC">
              <w:rPr>
                <w:rFonts w:eastAsia="Arial Unicode MS"/>
                <w:b/>
              </w:rPr>
              <w:t>2021</w:t>
            </w:r>
          </w:p>
        </w:tc>
      </w:tr>
      <w:tr w:rsidR="00715AC5" w:rsidRPr="00A87783" w14:paraId="4B56ECBD" w14:textId="44E12CF8" w:rsidTr="00715AC5">
        <w:trPr>
          <w:trHeight w:val="288"/>
          <w:jc w:val="center"/>
        </w:trPr>
        <w:tc>
          <w:tcPr>
            <w:tcW w:w="1434" w:type="pct"/>
            <w:shd w:val="clear" w:color="auto" w:fill="auto"/>
          </w:tcPr>
          <w:p w14:paraId="2CF23A66" w14:textId="77777777" w:rsidR="00715AC5" w:rsidRPr="00715AC5" w:rsidRDefault="00715AC5" w:rsidP="0068755B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Assist outside agency</w:t>
            </w:r>
          </w:p>
        </w:tc>
        <w:tc>
          <w:tcPr>
            <w:tcW w:w="594" w:type="pct"/>
            <w:shd w:val="clear" w:color="auto" w:fill="auto"/>
          </w:tcPr>
          <w:p w14:paraId="1AB54613" w14:textId="1D8DDEF3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</w:t>
            </w:r>
          </w:p>
        </w:tc>
        <w:tc>
          <w:tcPr>
            <w:tcW w:w="595" w:type="pct"/>
            <w:shd w:val="clear" w:color="auto" w:fill="auto"/>
          </w:tcPr>
          <w:p w14:paraId="63B71B7E" w14:textId="3ED48F06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8%</w:t>
            </w:r>
          </w:p>
        </w:tc>
        <w:tc>
          <w:tcPr>
            <w:tcW w:w="594" w:type="pct"/>
            <w:shd w:val="clear" w:color="auto" w:fill="auto"/>
          </w:tcPr>
          <w:p w14:paraId="02A692B5" w14:textId="74EDB260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</w:t>
            </w:r>
          </w:p>
        </w:tc>
        <w:tc>
          <w:tcPr>
            <w:tcW w:w="594" w:type="pct"/>
          </w:tcPr>
          <w:p w14:paraId="13297053" w14:textId="2B6DB3C7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11%</w:t>
            </w:r>
          </w:p>
        </w:tc>
        <w:tc>
          <w:tcPr>
            <w:tcW w:w="594" w:type="pct"/>
          </w:tcPr>
          <w:p w14:paraId="2F421290" w14:textId="14CEE067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</w:t>
            </w:r>
          </w:p>
        </w:tc>
        <w:tc>
          <w:tcPr>
            <w:tcW w:w="594" w:type="pct"/>
          </w:tcPr>
          <w:p w14:paraId="0D8707E1" w14:textId="600CBFAC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0%</w:t>
            </w:r>
          </w:p>
        </w:tc>
      </w:tr>
      <w:tr w:rsidR="00715AC5" w:rsidRPr="00A87783" w14:paraId="7CA0CAD4" w14:textId="1045F7CA" w:rsidTr="00715AC5">
        <w:trPr>
          <w:trHeight w:val="288"/>
          <w:jc w:val="center"/>
        </w:trPr>
        <w:tc>
          <w:tcPr>
            <w:tcW w:w="1434" w:type="pct"/>
            <w:shd w:val="clear" w:color="auto" w:fill="auto"/>
          </w:tcPr>
          <w:p w14:paraId="60C4F756" w14:textId="4C3A5346" w:rsidR="00715AC5" w:rsidRPr="00715AC5" w:rsidRDefault="00715AC5" w:rsidP="0068755B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Felony – Person</w:t>
            </w:r>
          </w:p>
        </w:tc>
        <w:tc>
          <w:tcPr>
            <w:tcW w:w="594" w:type="pct"/>
            <w:shd w:val="clear" w:color="auto" w:fill="auto"/>
          </w:tcPr>
          <w:p w14:paraId="38929BB1" w14:textId="572A2D12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10</w:t>
            </w:r>
          </w:p>
        </w:tc>
        <w:tc>
          <w:tcPr>
            <w:tcW w:w="595" w:type="pct"/>
            <w:shd w:val="clear" w:color="auto" w:fill="auto"/>
          </w:tcPr>
          <w:p w14:paraId="7F518591" w14:textId="6E8B34E0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74%</w:t>
            </w:r>
          </w:p>
        </w:tc>
        <w:tc>
          <w:tcPr>
            <w:tcW w:w="594" w:type="pct"/>
            <w:shd w:val="clear" w:color="auto" w:fill="auto"/>
          </w:tcPr>
          <w:p w14:paraId="757DF805" w14:textId="3A01E791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7</w:t>
            </w:r>
          </w:p>
        </w:tc>
        <w:tc>
          <w:tcPr>
            <w:tcW w:w="594" w:type="pct"/>
          </w:tcPr>
          <w:p w14:paraId="62EAEB10" w14:textId="207B745E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78%</w:t>
            </w:r>
          </w:p>
        </w:tc>
        <w:tc>
          <w:tcPr>
            <w:tcW w:w="594" w:type="pct"/>
          </w:tcPr>
          <w:p w14:paraId="30E2EB5E" w14:textId="441A08B7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594" w:type="pct"/>
          </w:tcPr>
          <w:p w14:paraId="673FCAEF" w14:textId="0C7F6448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100%</w:t>
            </w:r>
          </w:p>
        </w:tc>
      </w:tr>
      <w:tr w:rsidR="00715AC5" w:rsidRPr="00A87783" w14:paraId="1ECD6B10" w14:textId="155928C4" w:rsidTr="00715AC5">
        <w:trPr>
          <w:trHeight w:val="288"/>
          <w:jc w:val="center"/>
        </w:trPr>
        <w:tc>
          <w:tcPr>
            <w:tcW w:w="1434" w:type="pct"/>
            <w:shd w:val="clear" w:color="auto" w:fill="auto"/>
          </w:tcPr>
          <w:p w14:paraId="399EE633" w14:textId="4573C7EA" w:rsidR="00715AC5" w:rsidRPr="00715AC5" w:rsidRDefault="00715AC5" w:rsidP="0068755B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Felony – Property</w:t>
            </w:r>
          </w:p>
        </w:tc>
        <w:tc>
          <w:tcPr>
            <w:tcW w:w="594" w:type="pct"/>
            <w:shd w:val="clear" w:color="auto" w:fill="auto"/>
          </w:tcPr>
          <w:p w14:paraId="40D44F3A" w14:textId="371A730F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</w:t>
            </w:r>
          </w:p>
        </w:tc>
        <w:tc>
          <w:tcPr>
            <w:tcW w:w="595" w:type="pct"/>
            <w:shd w:val="clear" w:color="auto" w:fill="auto"/>
          </w:tcPr>
          <w:p w14:paraId="1FF1FBA9" w14:textId="6CCF72E8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8%</w:t>
            </w:r>
          </w:p>
        </w:tc>
        <w:tc>
          <w:tcPr>
            <w:tcW w:w="594" w:type="pct"/>
            <w:shd w:val="clear" w:color="auto" w:fill="auto"/>
          </w:tcPr>
          <w:p w14:paraId="215040AA" w14:textId="21F77E38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0</w:t>
            </w:r>
          </w:p>
        </w:tc>
        <w:tc>
          <w:tcPr>
            <w:tcW w:w="594" w:type="pct"/>
          </w:tcPr>
          <w:p w14:paraId="23964BD9" w14:textId="762C5DE4" w:rsidR="00715AC5" w:rsidRPr="00715AC5" w:rsidRDefault="00715AC5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0%</w:t>
            </w:r>
          </w:p>
        </w:tc>
        <w:tc>
          <w:tcPr>
            <w:tcW w:w="594" w:type="pct"/>
          </w:tcPr>
          <w:p w14:paraId="4CCF8F5E" w14:textId="35CD2494" w:rsidR="00715AC5" w:rsidRPr="00715AC5" w:rsidRDefault="00715AC5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</w:t>
            </w:r>
          </w:p>
        </w:tc>
        <w:tc>
          <w:tcPr>
            <w:tcW w:w="594" w:type="pct"/>
          </w:tcPr>
          <w:p w14:paraId="187D96EF" w14:textId="675FEDAB" w:rsidR="00715AC5" w:rsidRPr="00715AC5" w:rsidRDefault="00715AC5" w:rsidP="008E4A5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0%</w:t>
            </w:r>
          </w:p>
        </w:tc>
      </w:tr>
      <w:tr w:rsidR="00715AC5" w:rsidRPr="00A87783" w14:paraId="407A4861" w14:textId="25141D5A" w:rsidTr="00715AC5">
        <w:trPr>
          <w:trHeight w:val="288"/>
          <w:jc w:val="center"/>
        </w:trPr>
        <w:tc>
          <w:tcPr>
            <w:tcW w:w="1434" w:type="pct"/>
            <w:shd w:val="clear" w:color="auto" w:fill="auto"/>
          </w:tcPr>
          <w:p w14:paraId="38ECC5AC" w14:textId="383FC196" w:rsidR="00715AC5" w:rsidRPr="00715AC5" w:rsidRDefault="00715AC5" w:rsidP="0068755B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 xml:space="preserve">Traffic – Criminal </w:t>
            </w:r>
          </w:p>
        </w:tc>
        <w:tc>
          <w:tcPr>
            <w:tcW w:w="594" w:type="pct"/>
            <w:shd w:val="clear" w:color="auto" w:fill="auto"/>
          </w:tcPr>
          <w:p w14:paraId="5745E4BE" w14:textId="77777777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</w:t>
            </w:r>
          </w:p>
        </w:tc>
        <w:tc>
          <w:tcPr>
            <w:tcW w:w="595" w:type="pct"/>
            <w:shd w:val="clear" w:color="auto" w:fill="auto"/>
          </w:tcPr>
          <w:p w14:paraId="6E682FD3" w14:textId="2531E790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8%</w:t>
            </w:r>
          </w:p>
        </w:tc>
        <w:tc>
          <w:tcPr>
            <w:tcW w:w="594" w:type="pct"/>
            <w:shd w:val="clear" w:color="auto" w:fill="auto"/>
          </w:tcPr>
          <w:p w14:paraId="2DFF916A" w14:textId="10925BB8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0</w:t>
            </w:r>
          </w:p>
        </w:tc>
        <w:tc>
          <w:tcPr>
            <w:tcW w:w="594" w:type="pct"/>
          </w:tcPr>
          <w:p w14:paraId="57BAD93B" w14:textId="741C1F62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0%</w:t>
            </w:r>
          </w:p>
        </w:tc>
        <w:tc>
          <w:tcPr>
            <w:tcW w:w="594" w:type="pct"/>
          </w:tcPr>
          <w:p w14:paraId="20BBA3A2" w14:textId="1A012247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</w:t>
            </w:r>
          </w:p>
        </w:tc>
        <w:tc>
          <w:tcPr>
            <w:tcW w:w="594" w:type="pct"/>
          </w:tcPr>
          <w:p w14:paraId="0FB6C6F6" w14:textId="150088E1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0%</w:t>
            </w:r>
          </w:p>
        </w:tc>
      </w:tr>
      <w:tr w:rsidR="00715AC5" w:rsidRPr="00A87783" w14:paraId="4FD4F500" w14:textId="71FB86DC" w:rsidTr="00715AC5">
        <w:trPr>
          <w:trHeight w:val="288"/>
          <w:jc w:val="center"/>
        </w:trPr>
        <w:tc>
          <w:tcPr>
            <w:tcW w:w="1434" w:type="pct"/>
            <w:shd w:val="clear" w:color="auto" w:fill="auto"/>
          </w:tcPr>
          <w:p w14:paraId="2E3785E9" w14:textId="0067DD64" w:rsidR="00715AC5" w:rsidRPr="00715AC5" w:rsidRDefault="00715AC5" w:rsidP="008E4A5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Traffic – Non-Criminal</w:t>
            </w:r>
          </w:p>
        </w:tc>
        <w:tc>
          <w:tcPr>
            <w:tcW w:w="594" w:type="pct"/>
            <w:shd w:val="clear" w:color="auto" w:fill="auto"/>
          </w:tcPr>
          <w:p w14:paraId="49909A47" w14:textId="57FEDFC3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0</w:t>
            </w:r>
          </w:p>
        </w:tc>
        <w:tc>
          <w:tcPr>
            <w:tcW w:w="595" w:type="pct"/>
            <w:shd w:val="clear" w:color="auto" w:fill="auto"/>
          </w:tcPr>
          <w:p w14:paraId="2318F8DD" w14:textId="409A9AE0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0%</w:t>
            </w:r>
          </w:p>
        </w:tc>
        <w:tc>
          <w:tcPr>
            <w:tcW w:w="594" w:type="pct"/>
            <w:shd w:val="clear" w:color="auto" w:fill="auto"/>
          </w:tcPr>
          <w:p w14:paraId="100FF920" w14:textId="31B5A850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</w:t>
            </w:r>
          </w:p>
        </w:tc>
        <w:tc>
          <w:tcPr>
            <w:tcW w:w="594" w:type="pct"/>
          </w:tcPr>
          <w:p w14:paraId="661C521B" w14:textId="54C00110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715AC5">
              <w:rPr>
                <w:rFonts w:eastAsia="Arial Unicode MS"/>
              </w:rPr>
              <w:t>11%</w:t>
            </w:r>
          </w:p>
        </w:tc>
        <w:tc>
          <w:tcPr>
            <w:tcW w:w="594" w:type="pct"/>
          </w:tcPr>
          <w:p w14:paraId="54943198" w14:textId="388CAF79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</w:t>
            </w:r>
          </w:p>
        </w:tc>
        <w:tc>
          <w:tcPr>
            <w:tcW w:w="594" w:type="pct"/>
          </w:tcPr>
          <w:p w14:paraId="5971884D" w14:textId="5E4BBA7A" w:rsidR="00715AC5" w:rsidRPr="00715AC5" w:rsidRDefault="00715AC5" w:rsidP="0068755B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0%</w:t>
            </w:r>
          </w:p>
        </w:tc>
      </w:tr>
    </w:tbl>
    <w:p w14:paraId="4B30265A" w14:textId="45D39911" w:rsidR="003C7A12" w:rsidRDefault="000A53C6" w:rsidP="000A53C6">
      <w:pPr>
        <w:autoSpaceDE w:val="0"/>
        <w:autoSpaceDN w:val="0"/>
        <w:spacing w:before="240" w:after="120"/>
        <w:jc w:val="both"/>
        <w:rPr>
          <w:rFonts w:eastAsia="Arial Unicode MS"/>
        </w:rPr>
      </w:pPr>
      <w:r w:rsidRPr="000A53C6">
        <w:rPr>
          <w:rFonts w:eastAsia="Arial Unicode MS"/>
        </w:rPr>
        <w:t xml:space="preserve">The </w:t>
      </w:r>
      <w:r w:rsidR="00C13D9F">
        <w:rPr>
          <w:rFonts w:eastAsia="Arial Unicode MS"/>
        </w:rPr>
        <w:t xml:space="preserve">2021 </w:t>
      </w:r>
      <w:r w:rsidRPr="000A53C6">
        <w:rPr>
          <w:rFonts w:eastAsia="Arial Unicode MS"/>
        </w:rPr>
        <w:t xml:space="preserve">pursuit was </w:t>
      </w:r>
      <w:r w:rsidR="003C7A12" w:rsidRPr="000A53C6">
        <w:rPr>
          <w:rFonts w:eastAsia="Arial Unicode MS"/>
        </w:rPr>
        <w:t xml:space="preserve">entered into BlueTeam and reviewed by Department supervisors. </w:t>
      </w:r>
      <w:r w:rsidRPr="000A53C6">
        <w:rPr>
          <w:rFonts w:eastAsia="Arial Unicode MS"/>
        </w:rPr>
        <w:t xml:space="preserve">This pursuit was </w:t>
      </w:r>
      <w:r w:rsidR="003C7A12" w:rsidRPr="000A53C6">
        <w:rPr>
          <w:rFonts w:eastAsia="Arial Unicode MS"/>
        </w:rPr>
        <w:t xml:space="preserve">deemed to be within Department </w:t>
      </w:r>
      <w:r w:rsidR="008D626F">
        <w:rPr>
          <w:rFonts w:eastAsia="Arial Unicode MS"/>
        </w:rPr>
        <w:t>P</w:t>
      </w:r>
      <w:r w:rsidR="003C7A12" w:rsidRPr="000A53C6">
        <w:rPr>
          <w:rFonts w:eastAsia="Arial Unicode MS"/>
        </w:rPr>
        <w:t xml:space="preserve">olicy. </w:t>
      </w:r>
    </w:p>
    <w:p w14:paraId="14A0403C" w14:textId="04C601F9" w:rsidR="008E4A52" w:rsidRDefault="000A53C6" w:rsidP="008E4A52">
      <w:pPr>
        <w:autoSpaceDE w:val="0"/>
        <w:autoSpaceDN w:val="0"/>
        <w:spacing w:before="0" w:after="120"/>
        <w:jc w:val="both"/>
        <w:rPr>
          <w:rFonts w:eastAsia="Arial Unicode MS"/>
        </w:rPr>
      </w:pPr>
      <w:r w:rsidRPr="000A53C6">
        <w:rPr>
          <w:rFonts w:eastAsia="Arial Unicode MS"/>
        </w:rPr>
        <w:t xml:space="preserve">The </w:t>
      </w:r>
      <w:r w:rsidR="008E4A52" w:rsidRPr="000A53C6">
        <w:rPr>
          <w:rFonts w:eastAsia="Arial Unicode MS"/>
        </w:rPr>
        <w:t xml:space="preserve">vehicle pursuit took place on </w:t>
      </w:r>
      <w:r w:rsidRPr="000A53C6">
        <w:rPr>
          <w:rFonts w:eastAsia="Arial Unicode MS"/>
        </w:rPr>
        <w:t>a rainy night.</w:t>
      </w:r>
    </w:p>
    <w:p w14:paraId="78DE4F5E" w14:textId="44337997" w:rsidR="0033240A" w:rsidRDefault="008E4A52" w:rsidP="00783859">
      <w:pPr>
        <w:autoSpaceDE w:val="0"/>
        <w:autoSpaceDN w:val="0"/>
        <w:spacing w:before="0" w:after="120"/>
        <w:jc w:val="both"/>
        <w:rPr>
          <w:rFonts w:eastAsia="Arial Unicode MS"/>
        </w:rPr>
      </w:pPr>
      <w:r w:rsidRPr="000A53C6">
        <w:rPr>
          <w:rFonts w:eastAsia="Arial Unicode MS"/>
        </w:rPr>
        <w:t xml:space="preserve">There was no in-car camera video available in </w:t>
      </w:r>
      <w:r w:rsidR="000A53C6" w:rsidRPr="000A53C6">
        <w:rPr>
          <w:rFonts w:eastAsia="Arial Unicode MS"/>
        </w:rPr>
        <w:t xml:space="preserve">the pursuit; however, </w:t>
      </w:r>
      <w:r w:rsidR="00783859">
        <w:rPr>
          <w:rFonts w:eastAsia="Arial Unicode MS"/>
        </w:rPr>
        <w:t xml:space="preserve">two </w:t>
      </w:r>
      <w:r w:rsidR="000A53C6" w:rsidRPr="000A53C6">
        <w:rPr>
          <w:rFonts w:eastAsia="Arial Unicode MS"/>
        </w:rPr>
        <w:t xml:space="preserve">of the </w:t>
      </w:r>
      <w:r w:rsidR="00783859">
        <w:rPr>
          <w:rFonts w:eastAsia="Arial Unicode MS"/>
        </w:rPr>
        <w:t xml:space="preserve">three </w:t>
      </w:r>
      <w:r w:rsidR="000A53C6" w:rsidRPr="000A53C6">
        <w:rPr>
          <w:rFonts w:eastAsia="Arial Unicode MS"/>
        </w:rPr>
        <w:t>officers had body worn cameras activated.</w:t>
      </w:r>
    </w:p>
    <w:p w14:paraId="0E6A239F" w14:textId="78C6E842" w:rsidR="00100E45" w:rsidRDefault="00807F43" w:rsidP="00BB67D4">
      <w:pPr>
        <w:autoSpaceDE w:val="0"/>
        <w:autoSpaceDN w:val="0"/>
        <w:spacing w:before="0" w:after="120"/>
        <w:jc w:val="both"/>
        <w:rPr>
          <w:rFonts w:eastAsia="Arial Unicode MS"/>
          <w:b/>
        </w:rPr>
      </w:pPr>
      <w:r>
        <w:rPr>
          <w:rFonts w:eastAsia="Arial Unicode MS"/>
        </w:rPr>
        <w:t>The vehicle pursuit took place on June 11, 2021</w:t>
      </w:r>
      <w:r w:rsidR="008D626F">
        <w:rPr>
          <w:rFonts w:eastAsia="Arial Unicode MS"/>
        </w:rPr>
        <w:t>,</w:t>
      </w:r>
      <w:r>
        <w:rPr>
          <w:rFonts w:eastAsia="Arial Unicode MS"/>
        </w:rPr>
        <w:t xml:space="preserve"> and </w:t>
      </w:r>
      <w:r w:rsidR="008D626F">
        <w:rPr>
          <w:rFonts w:eastAsia="Arial Unicode MS"/>
        </w:rPr>
        <w:t xml:space="preserve">occurred </w:t>
      </w:r>
      <w:r>
        <w:rPr>
          <w:rFonts w:eastAsia="Arial Unicode MS"/>
        </w:rPr>
        <w:t xml:space="preserve">prior to the enactment of the </w:t>
      </w:r>
      <w:r w:rsidR="008D626F">
        <w:rPr>
          <w:rFonts w:eastAsia="Arial Unicode MS"/>
        </w:rPr>
        <w:t>S</w:t>
      </w:r>
      <w:r>
        <w:rPr>
          <w:rFonts w:eastAsia="Arial Unicode MS"/>
        </w:rPr>
        <w:t xml:space="preserve">tate’s new pursuit legislation. This pursuit would have met the </w:t>
      </w:r>
      <w:r w:rsidR="008D626F">
        <w:rPr>
          <w:rFonts w:eastAsia="Arial Unicode MS"/>
        </w:rPr>
        <w:t>S</w:t>
      </w:r>
      <w:r>
        <w:rPr>
          <w:rFonts w:eastAsia="Arial Unicode MS"/>
        </w:rPr>
        <w:t xml:space="preserve">tate’s </w:t>
      </w:r>
      <w:r w:rsidR="00AE61FC">
        <w:rPr>
          <w:rFonts w:eastAsia="Arial Unicode MS"/>
        </w:rPr>
        <w:t>law governing pursuits had they been enacted at the time of this pursuit.</w:t>
      </w:r>
    </w:p>
    <w:p w14:paraId="0B5BEBA8" w14:textId="77777777" w:rsidR="00BB67D4" w:rsidRDefault="00BB67D4">
      <w:pPr>
        <w:spacing w:before="0" w:after="0"/>
        <w:rPr>
          <w:rFonts w:eastAsia="Arial Unicode MS"/>
          <w:b/>
        </w:rPr>
      </w:pPr>
      <w:r>
        <w:rPr>
          <w:rFonts w:eastAsia="Arial Unicode MS"/>
          <w:b/>
        </w:rPr>
        <w:br w:type="page"/>
      </w:r>
    </w:p>
    <w:p w14:paraId="71704F4D" w14:textId="02F85184" w:rsidR="0033240A" w:rsidRPr="003B4081" w:rsidRDefault="0033240A" w:rsidP="00100E45">
      <w:pPr>
        <w:autoSpaceDE w:val="0"/>
        <w:autoSpaceDN w:val="0"/>
        <w:spacing w:before="240" w:after="240"/>
        <w:jc w:val="both"/>
        <w:rPr>
          <w:rFonts w:eastAsia="Arial Unicode MS"/>
          <w:b/>
        </w:rPr>
      </w:pPr>
      <w:r w:rsidRPr="003B4081">
        <w:rPr>
          <w:rFonts w:eastAsia="Arial Unicode MS"/>
          <w:b/>
        </w:rPr>
        <w:lastRenderedPageBreak/>
        <w:t>Event that Concluded the Pursuit: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720"/>
        <w:gridCol w:w="810"/>
        <w:gridCol w:w="630"/>
        <w:gridCol w:w="900"/>
        <w:gridCol w:w="630"/>
        <w:gridCol w:w="900"/>
      </w:tblGrid>
      <w:tr w:rsidR="003B4081" w:rsidRPr="003B4081" w14:paraId="31481A12" w14:textId="25A5B230" w:rsidTr="0093007E">
        <w:trPr>
          <w:trHeight w:val="288"/>
          <w:jc w:val="center"/>
        </w:trPr>
        <w:tc>
          <w:tcPr>
            <w:tcW w:w="3145" w:type="dxa"/>
            <w:shd w:val="clear" w:color="auto" w:fill="BFBFBF"/>
          </w:tcPr>
          <w:p w14:paraId="7A3EA0F2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  <w:highlight w:val="yellow"/>
              </w:rPr>
            </w:pPr>
          </w:p>
        </w:tc>
        <w:tc>
          <w:tcPr>
            <w:tcW w:w="1530" w:type="dxa"/>
            <w:gridSpan w:val="2"/>
            <w:shd w:val="clear" w:color="auto" w:fill="BFBFBF"/>
          </w:tcPr>
          <w:p w14:paraId="4FB162FE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  <w:highlight w:val="yellow"/>
              </w:rPr>
            </w:pPr>
            <w:r w:rsidRPr="003B4081">
              <w:rPr>
                <w:rFonts w:eastAsia="Arial Unicode MS"/>
                <w:b/>
              </w:rPr>
              <w:t>2019</w:t>
            </w:r>
          </w:p>
        </w:tc>
        <w:tc>
          <w:tcPr>
            <w:tcW w:w="1530" w:type="dxa"/>
            <w:gridSpan w:val="2"/>
            <w:shd w:val="clear" w:color="auto" w:fill="BFBFBF"/>
          </w:tcPr>
          <w:p w14:paraId="632F8682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  <w:highlight w:val="yellow"/>
              </w:rPr>
            </w:pPr>
            <w:r w:rsidRPr="003B4081">
              <w:rPr>
                <w:rFonts w:eastAsia="Arial Unicode MS"/>
                <w:b/>
              </w:rPr>
              <w:t>2020</w:t>
            </w:r>
          </w:p>
        </w:tc>
        <w:tc>
          <w:tcPr>
            <w:tcW w:w="1530" w:type="dxa"/>
            <w:gridSpan w:val="2"/>
            <w:shd w:val="clear" w:color="auto" w:fill="BFBFBF"/>
          </w:tcPr>
          <w:p w14:paraId="60B1A5FD" w14:textId="07085F08" w:rsidR="0093007E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  <w:b/>
              </w:rPr>
            </w:pPr>
            <w:r w:rsidRPr="003B4081">
              <w:rPr>
                <w:rFonts w:eastAsia="Arial Unicode MS"/>
                <w:b/>
              </w:rPr>
              <w:t>2021</w:t>
            </w:r>
          </w:p>
        </w:tc>
      </w:tr>
      <w:tr w:rsidR="003B4081" w:rsidRPr="003B4081" w14:paraId="3C109453" w14:textId="1A39D0DA" w:rsidTr="000D647F">
        <w:trPr>
          <w:jc w:val="center"/>
        </w:trPr>
        <w:tc>
          <w:tcPr>
            <w:tcW w:w="3145" w:type="dxa"/>
            <w:shd w:val="clear" w:color="auto" w:fill="auto"/>
          </w:tcPr>
          <w:p w14:paraId="361CED25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Terminated/Canceled</w:t>
            </w:r>
          </w:p>
        </w:tc>
        <w:tc>
          <w:tcPr>
            <w:tcW w:w="720" w:type="dxa"/>
            <w:shd w:val="clear" w:color="auto" w:fill="auto"/>
          </w:tcPr>
          <w:p w14:paraId="0EC27EA9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5681C12E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8%</w:t>
            </w:r>
          </w:p>
        </w:tc>
        <w:tc>
          <w:tcPr>
            <w:tcW w:w="630" w:type="dxa"/>
          </w:tcPr>
          <w:p w14:paraId="4ADCECDC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2</w:t>
            </w:r>
          </w:p>
        </w:tc>
        <w:tc>
          <w:tcPr>
            <w:tcW w:w="900" w:type="dxa"/>
          </w:tcPr>
          <w:p w14:paraId="18778406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22%</w:t>
            </w:r>
          </w:p>
        </w:tc>
        <w:tc>
          <w:tcPr>
            <w:tcW w:w="630" w:type="dxa"/>
          </w:tcPr>
          <w:p w14:paraId="49495B67" w14:textId="77777777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  <w:tc>
          <w:tcPr>
            <w:tcW w:w="900" w:type="dxa"/>
          </w:tcPr>
          <w:p w14:paraId="370DEAED" w14:textId="4373B73C" w:rsidR="0093007E" w:rsidRPr="003B4081" w:rsidRDefault="0093007E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</w:tr>
      <w:tr w:rsidR="003B4081" w:rsidRPr="003B4081" w14:paraId="3F082B66" w14:textId="2BFA54A0" w:rsidTr="000D647F">
        <w:trPr>
          <w:jc w:val="center"/>
        </w:trPr>
        <w:tc>
          <w:tcPr>
            <w:tcW w:w="3145" w:type="dxa"/>
            <w:shd w:val="clear" w:color="auto" w:fill="auto"/>
          </w:tcPr>
          <w:p w14:paraId="63170C31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 xml:space="preserve">PIT Maneuver </w:t>
            </w:r>
          </w:p>
        </w:tc>
        <w:tc>
          <w:tcPr>
            <w:tcW w:w="720" w:type="dxa"/>
            <w:shd w:val="clear" w:color="auto" w:fill="auto"/>
          </w:tcPr>
          <w:p w14:paraId="063B9E0E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382B21EE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17%</w:t>
            </w:r>
          </w:p>
        </w:tc>
        <w:tc>
          <w:tcPr>
            <w:tcW w:w="630" w:type="dxa"/>
          </w:tcPr>
          <w:p w14:paraId="69C16CB1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3</w:t>
            </w:r>
          </w:p>
        </w:tc>
        <w:tc>
          <w:tcPr>
            <w:tcW w:w="900" w:type="dxa"/>
          </w:tcPr>
          <w:p w14:paraId="3C73BC36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33%</w:t>
            </w:r>
          </w:p>
        </w:tc>
        <w:tc>
          <w:tcPr>
            <w:tcW w:w="630" w:type="dxa"/>
          </w:tcPr>
          <w:p w14:paraId="555879F6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  <w:tc>
          <w:tcPr>
            <w:tcW w:w="900" w:type="dxa"/>
          </w:tcPr>
          <w:p w14:paraId="3D8D3F63" w14:textId="1DD6D28F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</w:tr>
      <w:tr w:rsidR="003B4081" w:rsidRPr="003B4081" w14:paraId="50D03372" w14:textId="6EC59AD2" w:rsidTr="000D647F">
        <w:trPr>
          <w:jc w:val="center"/>
        </w:trPr>
        <w:tc>
          <w:tcPr>
            <w:tcW w:w="3145" w:type="dxa"/>
            <w:shd w:val="clear" w:color="auto" w:fill="auto"/>
          </w:tcPr>
          <w:p w14:paraId="3775C258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Suspect stopped vehicle</w:t>
            </w:r>
          </w:p>
        </w:tc>
        <w:tc>
          <w:tcPr>
            <w:tcW w:w="720" w:type="dxa"/>
            <w:shd w:val="clear" w:color="auto" w:fill="auto"/>
          </w:tcPr>
          <w:p w14:paraId="3BAD7F16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09F15606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33%</w:t>
            </w:r>
          </w:p>
        </w:tc>
        <w:tc>
          <w:tcPr>
            <w:tcW w:w="630" w:type="dxa"/>
          </w:tcPr>
          <w:p w14:paraId="0A7DCE4B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</w:t>
            </w:r>
          </w:p>
        </w:tc>
        <w:tc>
          <w:tcPr>
            <w:tcW w:w="900" w:type="dxa"/>
          </w:tcPr>
          <w:p w14:paraId="175FC9DF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11%</w:t>
            </w:r>
          </w:p>
        </w:tc>
        <w:tc>
          <w:tcPr>
            <w:tcW w:w="630" w:type="dxa"/>
          </w:tcPr>
          <w:p w14:paraId="37AED314" w14:textId="4AA75F08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</w:t>
            </w:r>
          </w:p>
        </w:tc>
        <w:tc>
          <w:tcPr>
            <w:tcW w:w="900" w:type="dxa"/>
          </w:tcPr>
          <w:p w14:paraId="2DD14CAC" w14:textId="20E41B32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100%</w:t>
            </w:r>
          </w:p>
        </w:tc>
      </w:tr>
      <w:tr w:rsidR="003B4081" w:rsidRPr="003B4081" w14:paraId="2130F05B" w14:textId="517728FE" w:rsidTr="000D647F">
        <w:trPr>
          <w:jc w:val="center"/>
        </w:trPr>
        <w:tc>
          <w:tcPr>
            <w:tcW w:w="3145" w:type="dxa"/>
            <w:shd w:val="clear" w:color="auto" w:fill="auto"/>
          </w:tcPr>
          <w:p w14:paraId="5E528889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Suspect vehicle crashed</w:t>
            </w:r>
          </w:p>
        </w:tc>
        <w:tc>
          <w:tcPr>
            <w:tcW w:w="720" w:type="dxa"/>
            <w:shd w:val="clear" w:color="auto" w:fill="auto"/>
          </w:tcPr>
          <w:p w14:paraId="1F4CCDBB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607D503B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33%</w:t>
            </w:r>
          </w:p>
        </w:tc>
        <w:tc>
          <w:tcPr>
            <w:tcW w:w="630" w:type="dxa"/>
          </w:tcPr>
          <w:p w14:paraId="427BC458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2</w:t>
            </w:r>
          </w:p>
        </w:tc>
        <w:tc>
          <w:tcPr>
            <w:tcW w:w="900" w:type="dxa"/>
          </w:tcPr>
          <w:p w14:paraId="212846CD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22%</w:t>
            </w:r>
          </w:p>
        </w:tc>
        <w:tc>
          <w:tcPr>
            <w:tcW w:w="630" w:type="dxa"/>
          </w:tcPr>
          <w:p w14:paraId="3F24AFE1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  <w:tc>
          <w:tcPr>
            <w:tcW w:w="900" w:type="dxa"/>
          </w:tcPr>
          <w:p w14:paraId="636C6F30" w14:textId="2B60E45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</w:tr>
      <w:tr w:rsidR="003B4081" w:rsidRPr="003B4081" w14:paraId="3B292F29" w14:textId="51F27940" w:rsidTr="000D647F">
        <w:trPr>
          <w:jc w:val="center"/>
        </w:trPr>
        <w:tc>
          <w:tcPr>
            <w:tcW w:w="3145" w:type="dxa"/>
            <w:shd w:val="clear" w:color="auto" w:fill="auto"/>
          </w:tcPr>
          <w:p w14:paraId="6D818A47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both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Suspect vehicle eluded pursuit</w:t>
            </w:r>
          </w:p>
        </w:tc>
        <w:tc>
          <w:tcPr>
            <w:tcW w:w="720" w:type="dxa"/>
            <w:shd w:val="clear" w:color="auto" w:fill="auto"/>
          </w:tcPr>
          <w:p w14:paraId="1DA2C0FA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07D201FA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8%</w:t>
            </w:r>
          </w:p>
        </w:tc>
        <w:tc>
          <w:tcPr>
            <w:tcW w:w="630" w:type="dxa"/>
          </w:tcPr>
          <w:p w14:paraId="1EA28E6B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</w:t>
            </w:r>
          </w:p>
        </w:tc>
        <w:tc>
          <w:tcPr>
            <w:tcW w:w="900" w:type="dxa"/>
          </w:tcPr>
          <w:p w14:paraId="5D3E53FE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  <w:r w:rsidRPr="003B4081">
              <w:rPr>
                <w:rFonts w:eastAsia="Arial Unicode MS"/>
              </w:rPr>
              <w:t>11%</w:t>
            </w:r>
          </w:p>
        </w:tc>
        <w:tc>
          <w:tcPr>
            <w:tcW w:w="630" w:type="dxa"/>
          </w:tcPr>
          <w:p w14:paraId="5A98747D" w14:textId="77777777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  <w:tc>
          <w:tcPr>
            <w:tcW w:w="900" w:type="dxa"/>
          </w:tcPr>
          <w:p w14:paraId="5E226CE8" w14:textId="22315BB8" w:rsidR="000D647F" w:rsidRPr="003B4081" w:rsidRDefault="000D647F" w:rsidP="006634E2">
            <w:pPr>
              <w:autoSpaceDE w:val="0"/>
              <w:autoSpaceDN w:val="0"/>
              <w:spacing w:before="0" w:after="0"/>
              <w:jc w:val="center"/>
              <w:rPr>
                <w:rFonts w:eastAsia="Arial Unicode MS"/>
              </w:rPr>
            </w:pPr>
          </w:p>
        </w:tc>
      </w:tr>
    </w:tbl>
    <w:p w14:paraId="2CA657DC" w14:textId="7863FEF0" w:rsidR="000D647F" w:rsidRPr="003B4081" w:rsidRDefault="00836F71" w:rsidP="00BB67D4">
      <w:pPr>
        <w:autoSpaceDE w:val="0"/>
        <w:autoSpaceDN w:val="0"/>
        <w:spacing w:before="240"/>
        <w:jc w:val="both"/>
        <w:rPr>
          <w:rFonts w:eastAsia="Arial Unicode MS"/>
        </w:rPr>
      </w:pPr>
      <w:r w:rsidRPr="003B4081">
        <w:rPr>
          <w:rFonts w:eastAsia="Arial Unicode MS"/>
        </w:rPr>
        <w:t>Of the one vehicle pursuit</w:t>
      </w:r>
      <w:r w:rsidR="00F06E02" w:rsidRPr="003B4081">
        <w:rPr>
          <w:rFonts w:eastAsia="Arial Unicode MS"/>
        </w:rPr>
        <w:t xml:space="preserve"> (1</w:t>
      </w:r>
      <w:r w:rsidR="000D647F" w:rsidRPr="003B4081">
        <w:rPr>
          <w:rFonts w:eastAsia="Arial Unicode MS"/>
        </w:rPr>
        <w:t>00</w:t>
      </w:r>
      <w:r w:rsidR="00F06E02" w:rsidRPr="003B4081">
        <w:rPr>
          <w:rFonts w:eastAsia="Arial Unicode MS"/>
        </w:rPr>
        <w:t>%)</w:t>
      </w:r>
      <w:r w:rsidRPr="003B4081">
        <w:rPr>
          <w:rFonts w:eastAsia="Arial Unicode MS"/>
        </w:rPr>
        <w:t xml:space="preserve">, the suspect stopped </w:t>
      </w:r>
      <w:r w:rsidR="003B4081" w:rsidRPr="003B4081">
        <w:rPr>
          <w:rFonts w:eastAsia="Arial Unicode MS"/>
        </w:rPr>
        <w:t xml:space="preserve">the vehicle </w:t>
      </w:r>
      <w:r w:rsidR="00F06E02" w:rsidRPr="003B4081">
        <w:rPr>
          <w:rFonts w:eastAsia="Arial Unicode MS"/>
        </w:rPr>
        <w:t xml:space="preserve">on </w:t>
      </w:r>
      <w:r w:rsidRPr="003B4081">
        <w:rPr>
          <w:rFonts w:eastAsia="Arial Unicode MS"/>
        </w:rPr>
        <w:t>their</w:t>
      </w:r>
      <w:r w:rsidR="00F06E02" w:rsidRPr="003B4081">
        <w:rPr>
          <w:rFonts w:eastAsia="Arial Unicode MS"/>
        </w:rPr>
        <w:t xml:space="preserve"> own accord.  </w:t>
      </w:r>
    </w:p>
    <w:p w14:paraId="681BAD64" w14:textId="6C514CDC" w:rsidR="00F06E02" w:rsidRPr="000A53C6" w:rsidRDefault="00F06E02" w:rsidP="00783859">
      <w:pPr>
        <w:autoSpaceDE w:val="0"/>
        <w:autoSpaceDN w:val="0"/>
        <w:spacing w:before="360"/>
        <w:jc w:val="both"/>
        <w:rPr>
          <w:rFonts w:eastAsia="Arial Unicode MS"/>
          <w:b/>
          <w:bCs/>
          <w:u w:val="single"/>
        </w:rPr>
      </w:pPr>
      <w:r w:rsidRPr="000A53C6">
        <w:rPr>
          <w:rFonts w:eastAsia="Arial Unicode MS"/>
          <w:b/>
          <w:bCs/>
          <w:u w:val="single"/>
        </w:rPr>
        <w:t>ANALYSIS</w:t>
      </w:r>
    </w:p>
    <w:p w14:paraId="08D7B6E3" w14:textId="2E024371" w:rsidR="00F06E02" w:rsidRPr="000A53C6" w:rsidRDefault="00836F71" w:rsidP="00836F71">
      <w:pPr>
        <w:autoSpaceDE w:val="0"/>
        <w:autoSpaceDN w:val="0"/>
        <w:spacing w:before="0"/>
        <w:jc w:val="both"/>
        <w:rPr>
          <w:rFonts w:eastAsia="Arial Unicode MS"/>
        </w:rPr>
      </w:pPr>
      <w:r w:rsidRPr="000A53C6">
        <w:rPr>
          <w:rFonts w:eastAsia="Arial Unicode MS"/>
        </w:rPr>
        <w:t>In 202</w:t>
      </w:r>
      <w:r w:rsidR="000A53C6" w:rsidRPr="000A53C6">
        <w:rPr>
          <w:rFonts w:eastAsia="Arial Unicode MS"/>
        </w:rPr>
        <w:t>1</w:t>
      </w:r>
      <w:r w:rsidRPr="000A53C6">
        <w:rPr>
          <w:rFonts w:eastAsia="Arial Unicode MS"/>
        </w:rPr>
        <w:t>, the number of pursuits the Department was involved in went down from the prior two years –</w:t>
      </w:r>
      <w:r w:rsidR="000A53C6" w:rsidRPr="000A53C6">
        <w:rPr>
          <w:rFonts w:eastAsia="Arial Unicode MS"/>
        </w:rPr>
        <w:t xml:space="preserve"> </w:t>
      </w:r>
      <w:r w:rsidRPr="000A53C6">
        <w:rPr>
          <w:rFonts w:eastAsia="Arial Unicode MS"/>
        </w:rPr>
        <w:t>12 in 2019, 9 in 2020</w:t>
      </w:r>
      <w:r w:rsidR="000A53C6" w:rsidRPr="000A53C6">
        <w:rPr>
          <w:rFonts w:eastAsia="Arial Unicode MS"/>
        </w:rPr>
        <w:t xml:space="preserve">, </w:t>
      </w:r>
      <w:r w:rsidR="00047EA4">
        <w:rPr>
          <w:rFonts w:eastAsia="Arial Unicode MS"/>
        </w:rPr>
        <w:t>to just</w:t>
      </w:r>
      <w:r w:rsidR="00104DB6">
        <w:rPr>
          <w:rFonts w:eastAsia="Arial Unicode MS"/>
        </w:rPr>
        <w:t xml:space="preserve"> </w:t>
      </w:r>
      <w:r w:rsidR="000A53C6" w:rsidRPr="000A53C6">
        <w:rPr>
          <w:rFonts w:eastAsia="Arial Unicode MS"/>
        </w:rPr>
        <w:t>1 in 2021</w:t>
      </w:r>
      <w:r w:rsidRPr="000A53C6">
        <w:rPr>
          <w:rFonts w:eastAsia="Arial Unicode MS"/>
        </w:rPr>
        <w:t>.</w:t>
      </w:r>
      <w:r w:rsidR="00F06E02" w:rsidRPr="000A53C6">
        <w:rPr>
          <w:rFonts w:eastAsia="Arial Unicode MS"/>
        </w:rPr>
        <w:t xml:space="preserve"> </w:t>
      </w:r>
      <w:r w:rsidR="003B4081">
        <w:rPr>
          <w:rFonts w:eastAsia="Arial Unicode MS"/>
        </w:rPr>
        <w:t>There is a possibility that the new state legislation t</w:t>
      </w:r>
      <w:r w:rsidR="00047EA4">
        <w:rPr>
          <w:rFonts w:eastAsia="Arial Unicode MS"/>
        </w:rPr>
        <w:t>hat took effect in mid-2021 could be credited with the low number of pursuits</w:t>
      </w:r>
      <w:r w:rsidR="008D626F">
        <w:rPr>
          <w:rFonts w:eastAsia="Arial Unicode MS"/>
        </w:rPr>
        <w:t>;</w:t>
      </w:r>
      <w:r w:rsidR="00047EA4">
        <w:rPr>
          <w:rFonts w:eastAsia="Arial Unicode MS"/>
        </w:rPr>
        <w:t xml:space="preserve"> however</w:t>
      </w:r>
      <w:r w:rsidR="008D626F">
        <w:rPr>
          <w:rFonts w:eastAsia="Arial Unicode MS"/>
        </w:rPr>
        <w:t>,</w:t>
      </w:r>
      <w:r w:rsidR="00047EA4">
        <w:rPr>
          <w:rFonts w:eastAsia="Arial Unicode MS"/>
        </w:rPr>
        <w:t xml:space="preserve"> TPD policy was already restrictive prior to the </w:t>
      </w:r>
      <w:r w:rsidR="008D626F">
        <w:rPr>
          <w:rFonts w:eastAsia="Arial Unicode MS"/>
        </w:rPr>
        <w:t>S</w:t>
      </w:r>
      <w:r w:rsidR="00047EA4">
        <w:rPr>
          <w:rFonts w:eastAsia="Arial Unicode MS"/>
        </w:rPr>
        <w:t>tate’s legislation</w:t>
      </w:r>
      <w:r w:rsidR="008D626F">
        <w:rPr>
          <w:rFonts w:eastAsia="Arial Unicode MS"/>
        </w:rPr>
        <w:t>,</w:t>
      </w:r>
      <w:r w:rsidR="003C1226">
        <w:rPr>
          <w:rFonts w:eastAsia="Arial Unicode MS"/>
        </w:rPr>
        <w:t xml:space="preserve"> so the </w:t>
      </w:r>
      <w:r w:rsidR="008D626F">
        <w:rPr>
          <w:rFonts w:eastAsia="Arial Unicode MS"/>
        </w:rPr>
        <w:t>S</w:t>
      </w:r>
      <w:r w:rsidR="003C1226">
        <w:rPr>
          <w:rFonts w:eastAsia="Arial Unicode MS"/>
        </w:rPr>
        <w:t>tate legislation</w:t>
      </w:r>
      <w:r w:rsidR="00047EA4">
        <w:rPr>
          <w:rFonts w:eastAsia="Arial Unicode MS"/>
        </w:rPr>
        <w:t xml:space="preserve"> should not be considered as the only factor. </w:t>
      </w:r>
    </w:p>
    <w:p w14:paraId="69E96F5F" w14:textId="1604C1F0" w:rsidR="00F06E02" w:rsidRPr="003B4081" w:rsidRDefault="00836F71" w:rsidP="00F06E02">
      <w:pPr>
        <w:autoSpaceDE w:val="0"/>
        <w:autoSpaceDN w:val="0"/>
        <w:jc w:val="both"/>
        <w:rPr>
          <w:rFonts w:eastAsia="Arial Unicode MS"/>
        </w:rPr>
      </w:pPr>
      <w:r w:rsidRPr="003B4081">
        <w:rPr>
          <w:rFonts w:eastAsia="Arial Unicode MS"/>
        </w:rPr>
        <w:t xml:space="preserve">Two of the pursuits in 2020 were terminated </w:t>
      </w:r>
      <w:r w:rsidR="003B4081" w:rsidRPr="003B4081">
        <w:rPr>
          <w:rFonts w:eastAsia="Arial Unicode MS"/>
        </w:rPr>
        <w:t xml:space="preserve">by officers </w:t>
      </w:r>
      <w:r w:rsidRPr="003B4081">
        <w:rPr>
          <w:rFonts w:eastAsia="Arial Unicode MS"/>
        </w:rPr>
        <w:t>compared to one in 2019</w:t>
      </w:r>
      <w:r w:rsidR="000D647F" w:rsidRPr="003B4081">
        <w:rPr>
          <w:rFonts w:eastAsia="Arial Unicode MS"/>
        </w:rPr>
        <w:t>.</w:t>
      </w:r>
      <w:r w:rsidR="00672D2D" w:rsidRPr="003B4081">
        <w:rPr>
          <w:rFonts w:eastAsia="Arial Unicode MS"/>
        </w:rPr>
        <w:t xml:space="preserve"> The pursuit in 2021 concluded by the suspect st</w:t>
      </w:r>
      <w:r w:rsidR="00EF5A9B" w:rsidRPr="003B4081">
        <w:rPr>
          <w:rFonts w:eastAsia="Arial Unicode MS"/>
        </w:rPr>
        <w:t>opping on their own.</w:t>
      </w:r>
    </w:p>
    <w:p w14:paraId="00254A44" w14:textId="4FA3E2D6" w:rsidR="00836F71" w:rsidRPr="003B4081" w:rsidRDefault="000D647F" w:rsidP="00F06E02">
      <w:pPr>
        <w:autoSpaceDE w:val="0"/>
        <w:autoSpaceDN w:val="0"/>
        <w:jc w:val="both"/>
        <w:rPr>
          <w:rFonts w:eastAsia="Arial Unicode MS"/>
          <w:bCs/>
        </w:rPr>
      </w:pPr>
      <w:r w:rsidRPr="003B4081">
        <w:rPr>
          <w:rFonts w:eastAsia="Arial Unicode MS"/>
          <w:bCs/>
        </w:rPr>
        <w:t xml:space="preserve">The only pursuit in 2021 </w:t>
      </w:r>
      <w:r w:rsidR="00F06E02" w:rsidRPr="003B4081">
        <w:rPr>
          <w:rFonts w:eastAsia="Arial Unicode MS"/>
          <w:bCs/>
        </w:rPr>
        <w:t xml:space="preserve">occurred </w:t>
      </w:r>
      <w:r w:rsidRPr="003B4081">
        <w:rPr>
          <w:rFonts w:eastAsia="Arial Unicode MS"/>
          <w:bCs/>
        </w:rPr>
        <w:t>du</w:t>
      </w:r>
      <w:r w:rsidR="00836F71" w:rsidRPr="003B4081">
        <w:rPr>
          <w:rFonts w:eastAsia="Arial Unicode MS"/>
          <w:bCs/>
        </w:rPr>
        <w:t>ring the Graveyard Shift hours.</w:t>
      </w:r>
    </w:p>
    <w:p w14:paraId="10980B3A" w14:textId="589F69BD" w:rsidR="00C205FF" w:rsidRPr="003A4D58" w:rsidRDefault="00C205FF" w:rsidP="003A4D58">
      <w:pPr>
        <w:pStyle w:val="ListParagraph"/>
        <w:numPr>
          <w:ilvl w:val="0"/>
          <w:numId w:val="11"/>
        </w:numPr>
        <w:autoSpaceDE w:val="0"/>
        <w:autoSpaceDN w:val="0"/>
        <w:spacing w:after="0"/>
        <w:jc w:val="both"/>
        <w:rPr>
          <w:rFonts w:ascii="Times New Roman" w:eastAsia="Arial Unicode MS" w:hAnsi="Times New Roman"/>
          <w:bCs/>
          <w:sz w:val="24"/>
          <w:szCs w:val="24"/>
        </w:rPr>
      </w:pPr>
      <w:r w:rsidRPr="003A4D58">
        <w:rPr>
          <w:rFonts w:ascii="Times New Roman" w:eastAsia="Arial Unicode MS" w:hAnsi="Times New Roman"/>
          <w:bCs/>
          <w:sz w:val="24"/>
          <w:szCs w:val="24"/>
        </w:rPr>
        <w:t>Day Shift</w:t>
      </w:r>
      <w:r w:rsidR="003A4D58">
        <w:rPr>
          <w:rFonts w:ascii="Times New Roman" w:eastAsia="Arial Unicode MS" w:hAnsi="Times New Roman"/>
          <w:bCs/>
          <w:sz w:val="24"/>
          <w:szCs w:val="24"/>
        </w:rPr>
        <w:t xml:space="preserve">: </w:t>
      </w:r>
      <w:r w:rsidRPr="003A4D58">
        <w:rPr>
          <w:rFonts w:ascii="Times New Roman" w:eastAsia="Arial Unicode MS" w:hAnsi="Times New Roman"/>
          <w:bCs/>
          <w:sz w:val="24"/>
          <w:szCs w:val="24"/>
        </w:rPr>
        <w:t>0600-1600 hours</w:t>
      </w:r>
    </w:p>
    <w:p w14:paraId="0AAA2274" w14:textId="596F45C7" w:rsidR="00C205FF" w:rsidRPr="003A4D58" w:rsidRDefault="00C205FF" w:rsidP="003A4D58">
      <w:pPr>
        <w:pStyle w:val="ListParagraph"/>
        <w:numPr>
          <w:ilvl w:val="0"/>
          <w:numId w:val="11"/>
        </w:numPr>
        <w:autoSpaceDE w:val="0"/>
        <w:autoSpaceDN w:val="0"/>
        <w:spacing w:after="0"/>
        <w:jc w:val="both"/>
        <w:rPr>
          <w:rFonts w:ascii="Times New Roman" w:eastAsia="Arial Unicode MS" w:hAnsi="Times New Roman"/>
          <w:bCs/>
          <w:sz w:val="24"/>
          <w:szCs w:val="24"/>
        </w:rPr>
      </w:pPr>
      <w:r w:rsidRPr="003A4D58">
        <w:rPr>
          <w:rFonts w:ascii="Times New Roman" w:eastAsia="Arial Unicode MS" w:hAnsi="Times New Roman"/>
          <w:bCs/>
          <w:sz w:val="24"/>
          <w:szCs w:val="24"/>
        </w:rPr>
        <w:t>Swing Shift</w:t>
      </w:r>
      <w:r w:rsidR="003A4D58">
        <w:rPr>
          <w:rFonts w:ascii="Times New Roman" w:eastAsia="Arial Unicode MS" w:hAnsi="Times New Roman"/>
          <w:bCs/>
          <w:sz w:val="24"/>
          <w:szCs w:val="24"/>
        </w:rPr>
        <w:t xml:space="preserve">: </w:t>
      </w:r>
      <w:r w:rsidRPr="003A4D58">
        <w:rPr>
          <w:rFonts w:ascii="Times New Roman" w:eastAsia="Arial Unicode MS" w:hAnsi="Times New Roman"/>
          <w:bCs/>
          <w:sz w:val="24"/>
          <w:szCs w:val="24"/>
        </w:rPr>
        <w:t>1300-2300 hours</w:t>
      </w:r>
    </w:p>
    <w:p w14:paraId="406FF6EB" w14:textId="7207D432" w:rsidR="00C205FF" w:rsidRPr="003A4D58" w:rsidRDefault="00C205FF" w:rsidP="003A4D58">
      <w:pPr>
        <w:pStyle w:val="ListParagraph"/>
        <w:numPr>
          <w:ilvl w:val="0"/>
          <w:numId w:val="11"/>
        </w:numPr>
        <w:autoSpaceDE w:val="0"/>
        <w:autoSpaceDN w:val="0"/>
        <w:spacing w:after="0"/>
        <w:jc w:val="both"/>
        <w:rPr>
          <w:rFonts w:ascii="Times New Roman" w:eastAsia="Arial Unicode MS" w:hAnsi="Times New Roman"/>
          <w:bCs/>
          <w:sz w:val="24"/>
          <w:szCs w:val="24"/>
        </w:rPr>
      </w:pPr>
      <w:r w:rsidRPr="003A4D58">
        <w:rPr>
          <w:rFonts w:ascii="Times New Roman" w:eastAsia="Arial Unicode MS" w:hAnsi="Times New Roman"/>
          <w:bCs/>
          <w:sz w:val="24"/>
          <w:szCs w:val="24"/>
        </w:rPr>
        <w:t>Graveyard Shift</w:t>
      </w:r>
      <w:r w:rsidR="003A4D58">
        <w:rPr>
          <w:rFonts w:ascii="Times New Roman" w:eastAsia="Arial Unicode MS" w:hAnsi="Times New Roman"/>
          <w:bCs/>
          <w:sz w:val="24"/>
          <w:szCs w:val="24"/>
        </w:rPr>
        <w:t>: 2</w:t>
      </w:r>
      <w:r w:rsidRPr="003A4D58">
        <w:rPr>
          <w:rFonts w:ascii="Times New Roman" w:eastAsia="Arial Unicode MS" w:hAnsi="Times New Roman"/>
          <w:bCs/>
          <w:sz w:val="24"/>
          <w:szCs w:val="24"/>
        </w:rPr>
        <w:t xml:space="preserve">000-0600 hours </w:t>
      </w:r>
    </w:p>
    <w:p w14:paraId="0D0B9F2E" w14:textId="77777777" w:rsidR="00F06E02" w:rsidRPr="00A87783" w:rsidRDefault="00F06E02" w:rsidP="00C205FF">
      <w:pPr>
        <w:autoSpaceDE w:val="0"/>
        <w:autoSpaceDN w:val="0"/>
        <w:ind w:left="2520" w:hanging="2160"/>
        <w:rPr>
          <w:rFonts w:eastAsia="Arial Unicode MS"/>
          <w:bCs/>
          <w:color w:val="FF0000"/>
        </w:rPr>
      </w:pPr>
    </w:p>
    <w:tbl>
      <w:tblPr>
        <w:tblW w:w="6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0"/>
        <w:gridCol w:w="1661"/>
        <w:gridCol w:w="964"/>
        <w:gridCol w:w="964"/>
      </w:tblGrid>
      <w:tr w:rsidR="003B4081" w:rsidRPr="003B4081" w14:paraId="76F8A9A3" w14:textId="509526CC" w:rsidTr="000D647F">
        <w:trPr>
          <w:jc w:val="center"/>
        </w:trPr>
        <w:tc>
          <w:tcPr>
            <w:tcW w:w="3400" w:type="dxa"/>
            <w:shd w:val="clear" w:color="auto" w:fill="D9D9D9" w:themeFill="background1" w:themeFillShade="D9"/>
          </w:tcPr>
          <w:p w14:paraId="11E6635B" w14:textId="77777777" w:rsidR="000D647F" w:rsidRPr="003B4081" w:rsidRDefault="000D647F" w:rsidP="00F06E02">
            <w:pPr>
              <w:spacing w:before="0" w:after="0"/>
              <w:rPr>
                <w:b/>
              </w:rPr>
            </w:pPr>
            <w:r w:rsidRPr="003B4081">
              <w:rPr>
                <w:b/>
              </w:rPr>
              <w:t>Shift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61CFABA4" w14:textId="5C7E5825" w:rsidR="000D647F" w:rsidRPr="003B4081" w:rsidRDefault="000D647F" w:rsidP="00F06E02">
            <w:pPr>
              <w:spacing w:before="0" w:after="0"/>
              <w:jc w:val="center"/>
              <w:rPr>
                <w:b/>
              </w:rPr>
            </w:pPr>
            <w:r w:rsidRPr="003B4081">
              <w:rPr>
                <w:b/>
              </w:rPr>
              <w:t>2019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14:paraId="6647EC4F" w14:textId="4EC32D8D" w:rsidR="000D647F" w:rsidRPr="003B4081" w:rsidRDefault="000D647F" w:rsidP="00F06E02">
            <w:pPr>
              <w:spacing w:before="0" w:after="0"/>
              <w:jc w:val="center"/>
              <w:rPr>
                <w:b/>
              </w:rPr>
            </w:pPr>
            <w:r w:rsidRPr="003B4081">
              <w:rPr>
                <w:b/>
              </w:rPr>
              <w:t>2020</w:t>
            </w:r>
          </w:p>
        </w:tc>
        <w:tc>
          <w:tcPr>
            <w:tcW w:w="964" w:type="dxa"/>
            <w:shd w:val="clear" w:color="auto" w:fill="D9D9D9" w:themeFill="background1" w:themeFillShade="D9"/>
          </w:tcPr>
          <w:p w14:paraId="04FE3708" w14:textId="32B911A5" w:rsidR="000D647F" w:rsidRPr="003B4081" w:rsidRDefault="000D647F" w:rsidP="00F06E02">
            <w:pPr>
              <w:spacing w:before="0" w:after="0"/>
              <w:jc w:val="center"/>
              <w:rPr>
                <w:b/>
              </w:rPr>
            </w:pPr>
            <w:r w:rsidRPr="003B4081">
              <w:rPr>
                <w:b/>
              </w:rPr>
              <w:t>2021</w:t>
            </w:r>
          </w:p>
        </w:tc>
      </w:tr>
      <w:tr w:rsidR="003B4081" w:rsidRPr="003B4081" w14:paraId="25A618F7" w14:textId="2791D5FF" w:rsidTr="000D647F">
        <w:trPr>
          <w:jc w:val="center"/>
        </w:trPr>
        <w:tc>
          <w:tcPr>
            <w:tcW w:w="3400" w:type="dxa"/>
          </w:tcPr>
          <w:p w14:paraId="3C90C41B" w14:textId="77777777" w:rsidR="000D647F" w:rsidRPr="003B4081" w:rsidRDefault="000D647F" w:rsidP="00F06E02">
            <w:pPr>
              <w:spacing w:before="0" w:after="0"/>
            </w:pPr>
            <w:r w:rsidRPr="003B4081">
              <w:t>Day Shift</w:t>
            </w:r>
          </w:p>
        </w:tc>
        <w:tc>
          <w:tcPr>
            <w:tcW w:w="1661" w:type="dxa"/>
          </w:tcPr>
          <w:p w14:paraId="1D2EC0C5" w14:textId="77777777" w:rsidR="000D647F" w:rsidRPr="003B4081" w:rsidRDefault="000D647F" w:rsidP="00F06E02">
            <w:pPr>
              <w:spacing w:before="0" w:after="0"/>
              <w:jc w:val="center"/>
            </w:pPr>
            <w:r w:rsidRPr="003B4081">
              <w:t>1</w:t>
            </w:r>
          </w:p>
        </w:tc>
        <w:tc>
          <w:tcPr>
            <w:tcW w:w="964" w:type="dxa"/>
          </w:tcPr>
          <w:p w14:paraId="1B3261AF" w14:textId="51CE599A" w:rsidR="000D647F" w:rsidRPr="003B4081" w:rsidRDefault="000D647F" w:rsidP="00F06E02">
            <w:pPr>
              <w:spacing w:before="0" w:after="0"/>
              <w:jc w:val="center"/>
            </w:pPr>
            <w:r w:rsidRPr="003B4081">
              <w:t>1</w:t>
            </w:r>
          </w:p>
        </w:tc>
        <w:tc>
          <w:tcPr>
            <w:tcW w:w="964" w:type="dxa"/>
          </w:tcPr>
          <w:p w14:paraId="20CB51EF" w14:textId="77777777" w:rsidR="000D647F" w:rsidRPr="003B4081" w:rsidRDefault="000D647F" w:rsidP="00F06E02">
            <w:pPr>
              <w:spacing w:before="0" w:after="0"/>
              <w:jc w:val="center"/>
            </w:pPr>
          </w:p>
        </w:tc>
      </w:tr>
      <w:tr w:rsidR="003B4081" w:rsidRPr="003B4081" w14:paraId="5D3A6A53" w14:textId="3312FD71" w:rsidTr="000D647F">
        <w:trPr>
          <w:jc w:val="center"/>
        </w:trPr>
        <w:tc>
          <w:tcPr>
            <w:tcW w:w="3400" w:type="dxa"/>
          </w:tcPr>
          <w:p w14:paraId="5EF402B6" w14:textId="307E9B2B" w:rsidR="000D647F" w:rsidRPr="003B4081" w:rsidRDefault="000D647F" w:rsidP="00F06E02">
            <w:pPr>
              <w:spacing w:before="0" w:after="0"/>
            </w:pPr>
            <w:r w:rsidRPr="003B4081">
              <w:t>Day/Swing Shift Overlap</w:t>
            </w:r>
          </w:p>
        </w:tc>
        <w:tc>
          <w:tcPr>
            <w:tcW w:w="1661" w:type="dxa"/>
          </w:tcPr>
          <w:p w14:paraId="223FB1B5" w14:textId="2ECED0EC" w:rsidR="000D647F" w:rsidRPr="003B4081" w:rsidRDefault="000D647F" w:rsidP="00F06E02">
            <w:pPr>
              <w:spacing w:before="0" w:after="0"/>
              <w:jc w:val="center"/>
            </w:pPr>
            <w:r w:rsidRPr="003B4081">
              <w:t>*</w:t>
            </w:r>
          </w:p>
        </w:tc>
        <w:tc>
          <w:tcPr>
            <w:tcW w:w="964" w:type="dxa"/>
          </w:tcPr>
          <w:p w14:paraId="00913211" w14:textId="4B1F5CF7" w:rsidR="000D647F" w:rsidRPr="003B4081" w:rsidRDefault="000D647F" w:rsidP="00F06E02">
            <w:pPr>
              <w:spacing w:before="0" w:after="0"/>
              <w:jc w:val="center"/>
            </w:pPr>
            <w:r w:rsidRPr="003B4081">
              <w:t>1</w:t>
            </w:r>
          </w:p>
        </w:tc>
        <w:tc>
          <w:tcPr>
            <w:tcW w:w="964" w:type="dxa"/>
          </w:tcPr>
          <w:p w14:paraId="7A9193B1" w14:textId="77777777" w:rsidR="000D647F" w:rsidRPr="003B4081" w:rsidRDefault="000D647F" w:rsidP="00F06E02">
            <w:pPr>
              <w:spacing w:before="0" w:after="0"/>
              <w:jc w:val="center"/>
            </w:pPr>
          </w:p>
        </w:tc>
      </w:tr>
      <w:tr w:rsidR="003B4081" w:rsidRPr="003B4081" w14:paraId="5A9150D1" w14:textId="3DDBDD9E" w:rsidTr="000D647F">
        <w:trPr>
          <w:jc w:val="center"/>
        </w:trPr>
        <w:tc>
          <w:tcPr>
            <w:tcW w:w="3400" w:type="dxa"/>
          </w:tcPr>
          <w:p w14:paraId="70187593" w14:textId="77777777" w:rsidR="000D647F" w:rsidRPr="003B4081" w:rsidRDefault="000D647F" w:rsidP="00F06E02">
            <w:pPr>
              <w:spacing w:before="0" w:after="0"/>
            </w:pPr>
            <w:r w:rsidRPr="003B4081">
              <w:t xml:space="preserve">Swing Shift </w:t>
            </w:r>
          </w:p>
        </w:tc>
        <w:tc>
          <w:tcPr>
            <w:tcW w:w="1661" w:type="dxa"/>
          </w:tcPr>
          <w:p w14:paraId="020A2746" w14:textId="197F6027" w:rsidR="000D647F" w:rsidRPr="003B4081" w:rsidRDefault="000D647F" w:rsidP="00F06E02">
            <w:pPr>
              <w:spacing w:before="0" w:after="0"/>
              <w:jc w:val="center"/>
            </w:pPr>
            <w:r w:rsidRPr="003B4081">
              <w:t>2</w:t>
            </w:r>
          </w:p>
        </w:tc>
        <w:tc>
          <w:tcPr>
            <w:tcW w:w="964" w:type="dxa"/>
          </w:tcPr>
          <w:p w14:paraId="2C357341" w14:textId="4D6DE7ED" w:rsidR="000D647F" w:rsidRPr="003B4081" w:rsidRDefault="000D647F" w:rsidP="00F06E02">
            <w:pPr>
              <w:spacing w:before="0" w:after="0"/>
              <w:jc w:val="center"/>
            </w:pPr>
            <w:r w:rsidRPr="003B4081">
              <w:t>2</w:t>
            </w:r>
          </w:p>
        </w:tc>
        <w:tc>
          <w:tcPr>
            <w:tcW w:w="964" w:type="dxa"/>
          </w:tcPr>
          <w:p w14:paraId="36D1DB07" w14:textId="77777777" w:rsidR="000D647F" w:rsidRPr="003B4081" w:rsidRDefault="000D647F" w:rsidP="00F06E02">
            <w:pPr>
              <w:spacing w:before="0" w:after="0"/>
              <w:jc w:val="center"/>
            </w:pPr>
          </w:p>
        </w:tc>
      </w:tr>
      <w:tr w:rsidR="003B4081" w:rsidRPr="003B4081" w14:paraId="6E81EAE1" w14:textId="2BCC7336" w:rsidTr="000D647F">
        <w:trPr>
          <w:jc w:val="center"/>
        </w:trPr>
        <w:tc>
          <w:tcPr>
            <w:tcW w:w="3400" w:type="dxa"/>
            <w:tcBorders>
              <w:bottom w:val="single" w:sz="4" w:space="0" w:color="auto"/>
            </w:tcBorders>
          </w:tcPr>
          <w:p w14:paraId="1C32DD38" w14:textId="3ECC1B97" w:rsidR="000D647F" w:rsidRPr="003B4081" w:rsidRDefault="000D647F" w:rsidP="00F06E02">
            <w:pPr>
              <w:spacing w:before="0" w:after="0"/>
            </w:pPr>
            <w:r w:rsidRPr="003B4081">
              <w:t>Swing/Graveyard Shift overlap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276F28EE" w14:textId="45F0EAB3" w:rsidR="000D647F" w:rsidRPr="003B4081" w:rsidRDefault="003B4081" w:rsidP="00F06E02">
            <w:pPr>
              <w:spacing w:before="0" w:after="0"/>
              <w:jc w:val="center"/>
            </w:pPr>
            <w:r>
              <w:t>*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625539B" w14:textId="36A44E61" w:rsidR="000D647F" w:rsidRPr="003B4081" w:rsidRDefault="000D647F" w:rsidP="00F06E02">
            <w:pPr>
              <w:spacing w:before="0" w:after="0"/>
              <w:jc w:val="center"/>
            </w:pPr>
            <w:r w:rsidRPr="003B4081">
              <w:t>1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5D6CA606" w14:textId="77777777" w:rsidR="000D647F" w:rsidRPr="003B4081" w:rsidRDefault="000D647F" w:rsidP="00F06E02">
            <w:pPr>
              <w:spacing w:before="0" w:after="0"/>
              <w:jc w:val="center"/>
            </w:pPr>
          </w:p>
        </w:tc>
      </w:tr>
      <w:tr w:rsidR="003B4081" w:rsidRPr="003B4081" w14:paraId="3FB76F6A" w14:textId="2C2A11FE" w:rsidTr="000D647F">
        <w:trPr>
          <w:jc w:val="center"/>
        </w:trPr>
        <w:tc>
          <w:tcPr>
            <w:tcW w:w="3400" w:type="dxa"/>
            <w:tcBorders>
              <w:bottom w:val="single" w:sz="4" w:space="0" w:color="auto"/>
            </w:tcBorders>
          </w:tcPr>
          <w:p w14:paraId="404CBF02" w14:textId="4248848A" w:rsidR="000D647F" w:rsidRPr="003B4081" w:rsidRDefault="000D647F" w:rsidP="00F06E02">
            <w:pPr>
              <w:spacing w:before="0" w:after="0"/>
            </w:pPr>
            <w:r w:rsidRPr="003B4081">
              <w:t>Graveyard Shift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0A5EFF81" w14:textId="17C72359" w:rsidR="000D647F" w:rsidRPr="003B4081" w:rsidRDefault="003B4081" w:rsidP="00F06E02"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797CB1A1" w14:textId="6C965AD9" w:rsidR="000D647F" w:rsidRPr="003B4081" w:rsidRDefault="000D647F" w:rsidP="00F06E02">
            <w:pPr>
              <w:spacing w:before="0" w:after="0"/>
              <w:jc w:val="center"/>
            </w:pPr>
            <w:r w:rsidRPr="003B4081">
              <w:t>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650100A2" w14:textId="5B9D08B7" w:rsidR="000D647F" w:rsidRPr="003B4081" w:rsidRDefault="000D647F" w:rsidP="00F06E02">
            <w:pPr>
              <w:spacing w:before="0" w:after="0"/>
              <w:jc w:val="center"/>
            </w:pPr>
            <w:r w:rsidRPr="003B4081">
              <w:t>1</w:t>
            </w:r>
          </w:p>
        </w:tc>
      </w:tr>
      <w:tr w:rsidR="003B4081" w:rsidRPr="003B4081" w14:paraId="075C1DFE" w14:textId="72822C01" w:rsidTr="000D647F">
        <w:trPr>
          <w:jc w:val="center"/>
        </w:trPr>
        <w:tc>
          <w:tcPr>
            <w:tcW w:w="3400" w:type="dxa"/>
            <w:shd w:val="clear" w:color="auto" w:fill="D9D9D9"/>
          </w:tcPr>
          <w:p w14:paraId="091CB154" w14:textId="77777777" w:rsidR="000D647F" w:rsidRPr="003B4081" w:rsidRDefault="000D647F" w:rsidP="00F06E02">
            <w:pPr>
              <w:spacing w:before="0" w:after="0"/>
              <w:rPr>
                <w:b/>
              </w:rPr>
            </w:pPr>
            <w:r w:rsidRPr="003B4081">
              <w:rPr>
                <w:b/>
              </w:rPr>
              <w:t xml:space="preserve">       Total</w:t>
            </w:r>
          </w:p>
        </w:tc>
        <w:tc>
          <w:tcPr>
            <w:tcW w:w="1661" w:type="dxa"/>
            <w:shd w:val="clear" w:color="auto" w:fill="D9D9D9"/>
          </w:tcPr>
          <w:p w14:paraId="18D6E6AC" w14:textId="77777777" w:rsidR="000D647F" w:rsidRPr="003B4081" w:rsidRDefault="000D647F" w:rsidP="00F06E02">
            <w:pPr>
              <w:spacing w:before="0" w:after="0"/>
              <w:jc w:val="center"/>
              <w:rPr>
                <w:b/>
              </w:rPr>
            </w:pPr>
            <w:r w:rsidRPr="003B4081">
              <w:rPr>
                <w:b/>
              </w:rPr>
              <w:t>12</w:t>
            </w:r>
          </w:p>
        </w:tc>
        <w:tc>
          <w:tcPr>
            <w:tcW w:w="964" w:type="dxa"/>
            <w:shd w:val="clear" w:color="auto" w:fill="D9D9D9"/>
          </w:tcPr>
          <w:p w14:paraId="5FC3BD99" w14:textId="0824A57A" w:rsidR="000D647F" w:rsidRPr="003B4081" w:rsidRDefault="000D647F" w:rsidP="00F06E02">
            <w:pPr>
              <w:spacing w:before="0" w:after="0"/>
              <w:jc w:val="center"/>
              <w:rPr>
                <w:b/>
              </w:rPr>
            </w:pPr>
            <w:r w:rsidRPr="003B4081">
              <w:rPr>
                <w:b/>
              </w:rPr>
              <w:t>9</w:t>
            </w:r>
          </w:p>
        </w:tc>
        <w:tc>
          <w:tcPr>
            <w:tcW w:w="964" w:type="dxa"/>
            <w:shd w:val="clear" w:color="auto" w:fill="D9D9D9"/>
          </w:tcPr>
          <w:p w14:paraId="06DF0473" w14:textId="2B65B155" w:rsidR="000D647F" w:rsidRPr="003B4081" w:rsidRDefault="000D647F" w:rsidP="00F06E02">
            <w:pPr>
              <w:spacing w:before="0" w:after="0"/>
              <w:jc w:val="center"/>
              <w:rPr>
                <w:b/>
              </w:rPr>
            </w:pPr>
            <w:r w:rsidRPr="003B4081">
              <w:rPr>
                <w:b/>
              </w:rPr>
              <w:t>1</w:t>
            </w:r>
          </w:p>
        </w:tc>
      </w:tr>
    </w:tbl>
    <w:p w14:paraId="73F75404" w14:textId="4280CE07" w:rsidR="00F06E02" w:rsidRPr="003B4081" w:rsidRDefault="00C205FF" w:rsidP="00C205FF">
      <w:pPr>
        <w:autoSpaceDE w:val="0"/>
        <w:autoSpaceDN w:val="0"/>
        <w:spacing w:before="240"/>
        <w:rPr>
          <w:rFonts w:eastAsia="Arial Unicode MS"/>
          <w:bCs/>
        </w:rPr>
      </w:pPr>
      <w:r w:rsidRPr="003B4081">
        <w:rPr>
          <w:rFonts w:eastAsia="Arial Unicode MS"/>
          <w:bCs/>
        </w:rPr>
        <w:t>*Data for Day/Swing Shift overlap and Swing/Graveyard Shift overlap began its reporting in 2020.</w:t>
      </w:r>
    </w:p>
    <w:p w14:paraId="5024FEF7" w14:textId="45891F62" w:rsidR="00F06E02" w:rsidRPr="003B4081" w:rsidRDefault="00F06E02" w:rsidP="00C205FF">
      <w:pPr>
        <w:spacing w:before="240" w:after="0"/>
        <w:jc w:val="both"/>
        <w:rPr>
          <w:b/>
          <w:bCs/>
        </w:rPr>
      </w:pPr>
      <w:r w:rsidRPr="003B4081">
        <w:rPr>
          <w:b/>
          <w:bCs/>
        </w:rPr>
        <w:t xml:space="preserve">Annual Review of the Department’s Vehicle Pursuit </w:t>
      </w:r>
      <w:r w:rsidR="002C0C1A" w:rsidRPr="003B4081">
        <w:rPr>
          <w:b/>
          <w:bCs/>
        </w:rPr>
        <w:t>Policies and Reporting P</w:t>
      </w:r>
      <w:r w:rsidRPr="003B4081">
        <w:rPr>
          <w:b/>
          <w:bCs/>
        </w:rPr>
        <w:t>rocedures</w:t>
      </w:r>
    </w:p>
    <w:p w14:paraId="67F9D954" w14:textId="09972349" w:rsidR="007B434C" w:rsidRDefault="00F06E02" w:rsidP="00783859">
      <w:pPr>
        <w:spacing w:before="0" w:after="120"/>
        <w:jc w:val="both"/>
      </w:pPr>
      <w:r w:rsidRPr="003B4081">
        <w:t xml:space="preserve">During the annual review of all vehicle pursuits, the Department’s current </w:t>
      </w:r>
      <w:r w:rsidR="003A4D58">
        <w:t>P</w:t>
      </w:r>
      <w:r w:rsidRPr="003B4081">
        <w:t xml:space="preserve">olicies and </w:t>
      </w:r>
      <w:r w:rsidR="003A4D58">
        <w:t>P</w:t>
      </w:r>
      <w:r w:rsidRPr="003B4081">
        <w:t>rocedures were reviewed</w:t>
      </w:r>
      <w:r w:rsidR="00783859">
        <w:t xml:space="preserve"> and have been updated. </w:t>
      </w:r>
      <w:r w:rsidRPr="003B4081">
        <w:t>At this time</w:t>
      </w:r>
      <w:r w:rsidR="00C205FF" w:rsidRPr="003B4081">
        <w:t>,</w:t>
      </w:r>
      <w:r w:rsidRPr="003B4081">
        <w:t xml:space="preserve"> the Department </w:t>
      </w:r>
      <w:r w:rsidR="00783859">
        <w:t>P</w:t>
      </w:r>
      <w:r w:rsidR="00783859">
        <w:t xml:space="preserve">ursuit </w:t>
      </w:r>
      <w:r w:rsidR="00783859">
        <w:t>P</w:t>
      </w:r>
      <w:r w:rsidR="00783859">
        <w:t>olicy (</w:t>
      </w:r>
      <w:proofErr w:type="spellStart"/>
      <w:r w:rsidR="00783859">
        <w:t>P3.2.2</w:t>
      </w:r>
      <w:proofErr w:type="spellEnd"/>
      <w:r w:rsidR="00783859">
        <w:t>) i</w:t>
      </w:r>
      <w:r w:rsidR="00783859" w:rsidRPr="003B4081">
        <w:t xml:space="preserve">s in compliance with </w:t>
      </w:r>
      <w:r w:rsidR="00783859">
        <w:t xml:space="preserve">the </w:t>
      </w:r>
      <w:r w:rsidR="00783859" w:rsidRPr="003B4081">
        <w:t>newly enacted state law</w:t>
      </w:r>
      <w:r w:rsidR="00783859">
        <w:t>. T</w:t>
      </w:r>
      <w:r w:rsidR="00783859" w:rsidRPr="003B4081">
        <w:t>he Department is seeking to outsource the management of current policies and procedures through a nationally recognized source,</w:t>
      </w:r>
      <w:r w:rsidR="00783859">
        <w:t xml:space="preserve"> Lexipol.</w:t>
      </w:r>
    </w:p>
    <w:p w14:paraId="3ACCFF18" w14:textId="06315228" w:rsidR="00783859" w:rsidRPr="00783859" w:rsidRDefault="00783859" w:rsidP="00783859">
      <w:pPr>
        <w:spacing w:before="0" w:after="360"/>
        <w:jc w:val="both"/>
      </w:pPr>
      <w:r>
        <w:t xml:space="preserve">In 2021, </w:t>
      </w:r>
      <w:r w:rsidRPr="003B4081">
        <w:t xml:space="preserve">annual training needs </w:t>
      </w:r>
      <w:r>
        <w:t xml:space="preserve">were addressed to include </w:t>
      </w:r>
      <w:proofErr w:type="spellStart"/>
      <w:r w:rsidRPr="003B4081">
        <w:rPr>
          <w:rFonts w:eastAsia="Arial Unicode MS"/>
          <w:bCs/>
        </w:rPr>
        <w:t>EVOC</w:t>
      </w:r>
      <w:proofErr w:type="spellEnd"/>
      <w:r w:rsidRPr="003B4081">
        <w:rPr>
          <w:rFonts w:eastAsia="Arial Unicode MS"/>
          <w:bCs/>
        </w:rPr>
        <w:t xml:space="preserve"> (Emergency Vehicle Operations Course</w:t>
      </w:r>
      <w:r>
        <w:rPr>
          <w:rFonts w:eastAsia="Arial Unicode MS"/>
          <w:bCs/>
        </w:rPr>
        <w:t>) Cadre Development training</w:t>
      </w:r>
      <w:r w:rsidRPr="003B4081">
        <w:t xml:space="preserve"> </w:t>
      </w:r>
      <w:r>
        <w:t xml:space="preserve">for </w:t>
      </w:r>
      <w:proofErr w:type="spellStart"/>
      <w:r>
        <w:t>EVOC</w:t>
      </w:r>
      <w:proofErr w:type="spellEnd"/>
      <w:r>
        <w:t xml:space="preserve"> instructors, </w:t>
      </w:r>
      <w:proofErr w:type="spellStart"/>
      <w:r>
        <w:t>EVOC</w:t>
      </w:r>
      <w:proofErr w:type="spellEnd"/>
      <w:r>
        <w:t xml:space="preserve"> training for Non-Operations personnel</w:t>
      </w:r>
      <w:r>
        <w:t>,</w:t>
      </w:r>
      <w:r>
        <w:t xml:space="preserve"> and PIT training as needed (typically for newly hired officers).</w:t>
      </w:r>
    </w:p>
    <w:p w14:paraId="0EA09F4C" w14:textId="77777777" w:rsidR="00783859" w:rsidRDefault="00783859">
      <w:pPr>
        <w:spacing w:before="0" w:after="0"/>
        <w:rPr>
          <w:rFonts w:eastAsia="Arial Unicode MS"/>
          <w:b/>
          <w:bCs/>
          <w:u w:val="single"/>
        </w:rPr>
      </w:pPr>
      <w:r>
        <w:rPr>
          <w:rFonts w:eastAsia="Arial Unicode MS"/>
          <w:b/>
          <w:bCs/>
          <w:u w:val="single"/>
        </w:rPr>
        <w:br w:type="page"/>
      </w:r>
    </w:p>
    <w:p w14:paraId="1C20957E" w14:textId="4C26FC0F" w:rsidR="00F06E02" w:rsidRPr="003B4081" w:rsidRDefault="00F06E02" w:rsidP="00C205FF">
      <w:pPr>
        <w:autoSpaceDE w:val="0"/>
        <w:autoSpaceDN w:val="0"/>
        <w:spacing w:after="0"/>
        <w:rPr>
          <w:rFonts w:eastAsia="Arial Unicode MS"/>
          <w:b/>
          <w:bCs/>
        </w:rPr>
      </w:pPr>
      <w:r w:rsidRPr="003B4081">
        <w:rPr>
          <w:rFonts w:eastAsia="Arial Unicode MS"/>
          <w:b/>
          <w:bCs/>
          <w:u w:val="single"/>
        </w:rPr>
        <w:lastRenderedPageBreak/>
        <w:t>RECOMMENDATIONS</w:t>
      </w:r>
    </w:p>
    <w:p w14:paraId="3A32DEB9" w14:textId="7C3B5823" w:rsidR="00783859" w:rsidRDefault="00F06E02" w:rsidP="002C0C1A">
      <w:pPr>
        <w:jc w:val="both"/>
        <w:rPr>
          <w:rFonts w:eastAsia="Arial Unicode MS"/>
          <w:bCs/>
        </w:rPr>
      </w:pPr>
      <w:r w:rsidRPr="003B4081">
        <w:rPr>
          <w:rFonts w:eastAsia="Arial Unicode MS"/>
          <w:bCs/>
        </w:rPr>
        <w:t>In 20</w:t>
      </w:r>
      <w:r w:rsidR="00446562" w:rsidRPr="003B4081">
        <w:rPr>
          <w:rFonts w:eastAsia="Arial Unicode MS"/>
          <w:bCs/>
        </w:rPr>
        <w:t>22</w:t>
      </w:r>
      <w:r w:rsidRPr="003B4081">
        <w:rPr>
          <w:rFonts w:eastAsia="Arial Unicode MS"/>
          <w:bCs/>
        </w:rPr>
        <w:t xml:space="preserve">, the Department </w:t>
      </w:r>
      <w:r w:rsidR="00C205FF" w:rsidRPr="003B4081">
        <w:rPr>
          <w:rFonts w:eastAsia="Arial Unicode MS"/>
          <w:bCs/>
        </w:rPr>
        <w:t>will continue</w:t>
      </w:r>
      <w:r w:rsidRPr="003B4081">
        <w:rPr>
          <w:rFonts w:eastAsia="Arial Unicode MS"/>
          <w:bCs/>
        </w:rPr>
        <w:t xml:space="preserve"> to provide departmental training that is required per CALEA</w:t>
      </w:r>
      <w:r w:rsidR="00104DB6" w:rsidRPr="003B4081">
        <w:rPr>
          <w:rFonts w:eastAsia="Arial Unicode MS"/>
          <w:bCs/>
        </w:rPr>
        <w:t xml:space="preserve"> and as </w:t>
      </w:r>
      <w:r w:rsidR="00EF5A9B" w:rsidRPr="003B4081">
        <w:rPr>
          <w:rFonts w:eastAsia="Arial Unicode MS"/>
          <w:bCs/>
        </w:rPr>
        <w:t>needed for</w:t>
      </w:r>
      <w:r w:rsidR="00104DB6" w:rsidRPr="003B4081">
        <w:rPr>
          <w:rFonts w:eastAsia="Arial Unicode MS"/>
          <w:bCs/>
        </w:rPr>
        <w:t xml:space="preserve"> </w:t>
      </w:r>
      <w:r w:rsidR="003A4D58">
        <w:rPr>
          <w:rFonts w:eastAsia="Arial Unicode MS"/>
          <w:bCs/>
        </w:rPr>
        <w:t>S</w:t>
      </w:r>
      <w:r w:rsidR="00EF5A9B" w:rsidRPr="003B4081">
        <w:rPr>
          <w:rFonts w:eastAsia="Arial Unicode MS"/>
          <w:bCs/>
        </w:rPr>
        <w:t>tate legislative</w:t>
      </w:r>
      <w:r w:rsidR="00104DB6" w:rsidRPr="003B4081">
        <w:rPr>
          <w:rFonts w:eastAsia="Arial Unicode MS"/>
          <w:bCs/>
        </w:rPr>
        <w:t xml:space="preserve"> changes</w:t>
      </w:r>
      <w:r w:rsidRPr="003B4081">
        <w:rPr>
          <w:rFonts w:eastAsia="Arial Unicode MS"/>
          <w:bCs/>
        </w:rPr>
        <w:t xml:space="preserve">. </w:t>
      </w:r>
      <w:r w:rsidR="00783859" w:rsidRPr="003B4081">
        <w:rPr>
          <w:rFonts w:eastAsia="Arial Unicode MS"/>
          <w:bCs/>
        </w:rPr>
        <w:t xml:space="preserve">The Department will be providing </w:t>
      </w:r>
      <w:proofErr w:type="spellStart"/>
      <w:r w:rsidR="00783859" w:rsidRPr="003B4081">
        <w:rPr>
          <w:rFonts w:eastAsia="Arial Unicode MS"/>
          <w:bCs/>
        </w:rPr>
        <w:t>EVOC</w:t>
      </w:r>
      <w:proofErr w:type="spellEnd"/>
      <w:r w:rsidR="00783859" w:rsidRPr="003B4081">
        <w:rPr>
          <w:rFonts w:eastAsia="Arial Unicode MS"/>
          <w:bCs/>
        </w:rPr>
        <w:t xml:space="preserve"> training </w:t>
      </w:r>
      <w:r w:rsidR="00783859">
        <w:t xml:space="preserve">to </w:t>
      </w:r>
      <w:r w:rsidR="00783859" w:rsidRPr="003B4081">
        <w:t>Operations personnel and PIT training as needed</w:t>
      </w:r>
      <w:r w:rsidR="00783859">
        <w:t xml:space="preserve">. </w:t>
      </w:r>
      <w:r w:rsidR="00783859" w:rsidRPr="003B4081">
        <w:t>The Depar</w:t>
      </w:r>
      <w:r w:rsidR="00783859">
        <w:t>tment will continue to monitor collisions</w:t>
      </w:r>
      <w:r w:rsidR="00783859" w:rsidRPr="003B4081">
        <w:t xml:space="preserve"> involving on-duty police employees and address </w:t>
      </w:r>
      <w:r w:rsidR="00783859">
        <w:t>the specific training needs identified with involved Department members as well as with all members</w:t>
      </w:r>
      <w:r w:rsidR="00783859">
        <w:t>,</w:t>
      </w:r>
      <w:r w:rsidR="00783859">
        <w:t xml:space="preserve"> if trends are identified. The Department will continue the process to o</w:t>
      </w:r>
      <w:r w:rsidR="00783859">
        <w:rPr>
          <w:rFonts w:eastAsia="Arial Unicode MS"/>
          <w:bCs/>
        </w:rPr>
        <w:t>utsource the management of our policies with Lexipol in order to have our established policies vetted and needed addendums written more timely.</w:t>
      </w:r>
    </w:p>
    <w:p w14:paraId="7890F428" w14:textId="77777777" w:rsidR="00A87783" w:rsidRDefault="00A87783" w:rsidP="00F06E02"/>
    <w:p w14:paraId="10DB2B64" w14:textId="254D26D8" w:rsidR="005E7225" w:rsidRPr="00D6206D" w:rsidRDefault="00A87783" w:rsidP="00F06E02">
      <w:pPr>
        <w:rPr>
          <w:sz w:val="22"/>
          <w:szCs w:val="22"/>
        </w:rPr>
      </w:pPr>
      <w:proofErr w:type="spellStart"/>
      <w:r>
        <w:t>GJR</w:t>
      </w:r>
      <w:r w:rsidR="005E7225">
        <w:t>:man</w:t>
      </w:r>
      <w:proofErr w:type="spellEnd"/>
    </w:p>
    <w:sectPr w:rsidR="005E7225" w:rsidRPr="00D6206D" w:rsidSect="007B434C">
      <w:pgSz w:w="12240" w:h="15840" w:code="1"/>
      <w:pgMar w:top="1152" w:right="1152" w:bottom="576" w:left="1152" w:header="720" w:footer="36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02830" w14:textId="77777777" w:rsidR="0068755B" w:rsidRDefault="0068755B">
      <w:r>
        <w:separator/>
      </w:r>
    </w:p>
  </w:endnote>
  <w:endnote w:type="continuationSeparator" w:id="0">
    <w:p w14:paraId="380C4504" w14:textId="77777777" w:rsidR="0068755B" w:rsidRDefault="0068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5528" w14:textId="77777777" w:rsidR="00430652" w:rsidRDefault="00430652" w:rsidP="00560DC1">
    <w:pPr>
      <w:jc w:val="center"/>
      <w:rPr>
        <w:rStyle w:val="Emphasis"/>
        <w:sz w:val="18"/>
        <w:szCs w:val="18"/>
      </w:rPr>
    </w:pPr>
    <w:r>
      <w:rPr>
        <w:rStyle w:val="Emphasis"/>
        <w:sz w:val="18"/>
        <w:szCs w:val="18"/>
      </w:rPr>
      <w:t>“</w:t>
    </w:r>
    <w:r w:rsidRPr="00CE6C39">
      <w:rPr>
        <w:rStyle w:val="Emphasis"/>
        <w:sz w:val="18"/>
        <w:szCs w:val="18"/>
      </w:rPr>
      <w:t>To create a safe and secure environment in which to live, work, and visit by working together with the community, enforcing the law in a fair and impartial manner, preserving the peace and order in our neighborhoods, and safeguarding our constitutional guarantees.</w:t>
    </w:r>
    <w:r>
      <w:rPr>
        <w:rStyle w:val="Emphasis"/>
        <w:sz w:val="18"/>
        <w:szCs w:val="18"/>
      </w:rPr>
      <w:t>”</w:t>
    </w:r>
  </w:p>
  <w:p w14:paraId="73E2BE8A" w14:textId="61FB6567" w:rsidR="00430652" w:rsidRPr="00560DC1" w:rsidRDefault="00430652" w:rsidP="007B434C">
    <w:pPr>
      <w:pBdr>
        <w:top w:val="single" w:sz="4" w:space="1" w:color="auto"/>
      </w:pBdr>
      <w:tabs>
        <w:tab w:val="left" w:pos="2520"/>
        <w:tab w:val="left" w:pos="5400"/>
        <w:tab w:val="right" w:pos="9900"/>
      </w:tabs>
      <w:spacing w:before="0" w:after="0"/>
      <w:ind w:right="-162"/>
      <w:rPr>
        <w:iCs/>
        <w:sz w:val="18"/>
        <w:szCs w:val="18"/>
      </w:rPr>
    </w:pPr>
    <w:r>
      <w:rPr>
        <w:rStyle w:val="Emphasis"/>
        <w:i w:val="0"/>
        <w:sz w:val="18"/>
        <w:szCs w:val="18"/>
      </w:rPr>
      <w:t xml:space="preserve">ASB #:  </w:t>
    </w:r>
    <w:r w:rsidR="00A87783">
      <w:rPr>
        <w:rStyle w:val="Emphasis"/>
        <w:i w:val="0"/>
        <w:sz w:val="18"/>
        <w:szCs w:val="18"/>
      </w:rPr>
      <w:t>22-</w:t>
    </w:r>
    <w:r w:rsidR="00BB67D4">
      <w:rPr>
        <w:rStyle w:val="Emphasis"/>
        <w:i w:val="0"/>
        <w:sz w:val="18"/>
        <w:szCs w:val="18"/>
      </w:rPr>
      <w:t>001</w:t>
    </w:r>
    <w:r>
      <w:rPr>
        <w:rStyle w:val="Emphasis"/>
        <w:i w:val="0"/>
        <w:sz w:val="18"/>
        <w:szCs w:val="18"/>
      </w:rPr>
      <w:tab/>
      <w:t xml:space="preserve">Date:  </w:t>
    </w:r>
    <w:r w:rsidR="00A87783">
      <w:rPr>
        <w:rStyle w:val="Emphasis"/>
        <w:i w:val="0"/>
        <w:sz w:val="18"/>
        <w:szCs w:val="18"/>
      </w:rPr>
      <w:t xml:space="preserve">January </w:t>
    </w:r>
    <w:r w:rsidR="00BB67D4">
      <w:rPr>
        <w:rStyle w:val="Emphasis"/>
        <w:i w:val="0"/>
        <w:sz w:val="18"/>
        <w:szCs w:val="18"/>
      </w:rPr>
      <w:t>24</w:t>
    </w:r>
    <w:r w:rsidR="00A87783">
      <w:rPr>
        <w:rStyle w:val="Emphasis"/>
        <w:i w:val="0"/>
        <w:sz w:val="18"/>
        <w:szCs w:val="18"/>
      </w:rPr>
      <w:t>, 2022</w:t>
    </w:r>
    <w:r>
      <w:rPr>
        <w:rStyle w:val="Emphasis"/>
        <w:i w:val="0"/>
        <w:sz w:val="18"/>
        <w:szCs w:val="18"/>
      </w:rPr>
      <w:tab/>
    </w:r>
    <w:r w:rsidRPr="00606682">
      <w:rPr>
        <w:rStyle w:val="Emphasis"/>
        <w:i w:val="0"/>
        <w:sz w:val="18"/>
        <w:szCs w:val="18"/>
      </w:rPr>
      <w:t>Subject:</w:t>
    </w:r>
    <w:r>
      <w:rPr>
        <w:rStyle w:val="Emphasis"/>
        <w:i w:val="0"/>
        <w:sz w:val="18"/>
        <w:szCs w:val="18"/>
      </w:rPr>
      <w:t xml:space="preserve">  </w:t>
    </w:r>
    <w:r w:rsidR="00F17030">
      <w:rPr>
        <w:rStyle w:val="Emphasis"/>
        <w:i w:val="0"/>
        <w:sz w:val="18"/>
        <w:szCs w:val="18"/>
      </w:rPr>
      <w:t>20</w:t>
    </w:r>
    <w:r w:rsidR="001702CB">
      <w:rPr>
        <w:rStyle w:val="Emphasis"/>
        <w:i w:val="0"/>
        <w:sz w:val="18"/>
        <w:szCs w:val="18"/>
      </w:rPr>
      <w:t>2</w:t>
    </w:r>
    <w:r w:rsidR="00A87783">
      <w:rPr>
        <w:rStyle w:val="Emphasis"/>
        <w:i w:val="0"/>
        <w:sz w:val="18"/>
        <w:szCs w:val="18"/>
      </w:rPr>
      <w:t>1</w:t>
    </w:r>
    <w:r w:rsidR="001702CB">
      <w:rPr>
        <w:rStyle w:val="Emphasis"/>
        <w:i w:val="0"/>
        <w:sz w:val="18"/>
        <w:szCs w:val="18"/>
      </w:rPr>
      <w:t xml:space="preserve"> </w:t>
    </w:r>
    <w:r w:rsidR="00F17030">
      <w:rPr>
        <w:rStyle w:val="Emphasis"/>
        <w:i w:val="0"/>
        <w:sz w:val="18"/>
        <w:szCs w:val="18"/>
      </w:rPr>
      <w:t>Pursuit Analysis Report</w:t>
    </w:r>
    <w:r>
      <w:rPr>
        <w:rStyle w:val="Emphasis"/>
        <w:i w:val="0"/>
        <w:sz w:val="18"/>
        <w:szCs w:val="18"/>
      </w:rPr>
      <w:tab/>
    </w:r>
    <w:r w:rsidRPr="00606682">
      <w:rPr>
        <w:rStyle w:val="Emphasis"/>
        <w:i w:val="0"/>
        <w:sz w:val="18"/>
        <w:szCs w:val="18"/>
      </w:rPr>
      <w:t xml:space="preserve">Page </w:t>
    </w:r>
    <w:r w:rsidRPr="00606682">
      <w:rPr>
        <w:rStyle w:val="PageNumber"/>
        <w:sz w:val="18"/>
        <w:szCs w:val="18"/>
      </w:rPr>
      <w:fldChar w:fldCharType="begin"/>
    </w:r>
    <w:r w:rsidRPr="00606682">
      <w:rPr>
        <w:rStyle w:val="PageNumber"/>
        <w:sz w:val="18"/>
        <w:szCs w:val="18"/>
      </w:rPr>
      <w:instrText xml:space="preserve"> PAGE </w:instrText>
    </w:r>
    <w:r w:rsidRPr="00606682">
      <w:rPr>
        <w:rStyle w:val="PageNumber"/>
        <w:sz w:val="18"/>
        <w:szCs w:val="18"/>
      </w:rPr>
      <w:fldChar w:fldCharType="separate"/>
    </w:r>
    <w:r w:rsidR="008E1E5A">
      <w:rPr>
        <w:rStyle w:val="PageNumber"/>
        <w:noProof/>
        <w:sz w:val="18"/>
        <w:szCs w:val="18"/>
      </w:rPr>
      <w:t>1</w:t>
    </w:r>
    <w:r w:rsidRPr="00606682">
      <w:rPr>
        <w:rStyle w:val="PageNumber"/>
        <w:sz w:val="18"/>
        <w:szCs w:val="18"/>
      </w:rPr>
      <w:fldChar w:fldCharType="end"/>
    </w:r>
    <w:r w:rsidRPr="00606682">
      <w:rPr>
        <w:rStyle w:val="PageNumber"/>
        <w:sz w:val="18"/>
        <w:szCs w:val="18"/>
      </w:rPr>
      <w:t xml:space="preserve"> of </w:t>
    </w:r>
    <w:r w:rsidRPr="00606682">
      <w:rPr>
        <w:rStyle w:val="PageNumber"/>
        <w:sz w:val="18"/>
        <w:szCs w:val="18"/>
      </w:rPr>
      <w:fldChar w:fldCharType="begin"/>
    </w:r>
    <w:r w:rsidRPr="00606682">
      <w:rPr>
        <w:rStyle w:val="PageNumber"/>
        <w:sz w:val="18"/>
        <w:szCs w:val="18"/>
      </w:rPr>
      <w:instrText xml:space="preserve"> NUMPAGES </w:instrText>
    </w:r>
    <w:r w:rsidRPr="00606682">
      <w:rPr>
        <w:rStyle w:val="PageNumber"/>
        <w:sz w:val="18"/>
        <w:szCs w:val="18"/>
      </w:rPr>
      <w:fldChar w:fldCharType="separate"/>
    </w:r>
    <w:r w:rsidR="008E1E5A">
      <w:rPr>
        <w:rStyle w:val="PageNumber"/>
        <w:noProof/>
        <w:sz w:val="18"/>
        <w:szCs w:val="18"/>
      </w:rPr>
      <w:t>4</w:t>
    </w:r>
    <w:r w:rsidRPr="00606682"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3549B" w14:textId="77777777" w:rsidR="00430652" w:rsidRDefault="00430652">
    <w:pPr>
      <w:jc w:val="center"/>
      <w:rPr>
        <w:rStyle w:val="Emphasis"/>
        <w:sz w:val="18"/>
        <w:szCs w:val="18"/>
      </w:rPr>
    </w:pPr>
    <w:r>
      <w:rPr>
        <w:rStyle w:val="Emphasis"/>
        <w:sz w:val="18"/>
        <w:szCs w:val="18"/>
      </w:rPr>
      <w:t>“</w:t>
    </w:r>
    <w:r w:rsidRPr="00CE6C39">
      <w:rPr>
        <w:rStyle w:val="Emphasis"/>
        <w:sz w:val="18"/>
        <w:szCs w:val="18"/>
      </w:rPr>
      <w:t>To create a safe and secure environment in which to live, work, and visit by working together with the community, enforcing the law in a fair and impartial manner, preserving the peace and order in our neighborhoods, and safeguarding our constitutional guarantees.</w:t>
    </w:r>
    <w:r>
      <w:rPr>
        <w:rStyle w:val="Emphasis"/>
        <w:sz w:val="18"/>
        <w:szCs w:val="18"/>
      </w:rPr>
      <w:t>”</w:t>
    </w:r>
  </w:p>
  <w:p w14:paraId="4AD1AEB3" w14:textId="5ED7EDE1" w:rsidR="00430652" w:rsidRPr="00606682" w:rsidRDefault="00430652" w:rsidP="005B71DB">
    <w:pPr>
      <w:pBdr>
        <w:top w:val="single" w:sz="4" w:space="1" w:color="auto"/>
      </w:pBdr>
      <w:spacing w:before="0" w:after="0"/>
      <w:ind w:right="-162"/>
      <w:rPr>
        <w:rStyle w:val="Emphasis"/>
        <w:i w:val="0"/>
        <w:sz w:val="18"/>
        <w:szCs w:val="18"/>
      </w:rPr>
    </w:pPr>
    <w:r>
      <w:rPr>
        <w:rStyle w:val="Emphasis"/>
        <w:i w:val="0"/>
        <w:sz w:val="18"/>
        <w:szCs w:val="18"/>
      </w:rPr>
      <w:t>DM 12</w:t>
    </w:r>
    <w:r w:rsidRPr="00606682">
      <w:rPr>
        <w:rStyle w:val="Emphasis"/>
        <w:i w:val="0"/>
        <w:sz w:val="18"/>
        <w:szCs w:val="18"/>
      </w:rPr>
      <w:t>-</w:t>
    </w:r>
    <w:r>
      <w:rPr>
        <w:rStyle w:val="Emphasis"/>
        <w:i w:val="0"/>
        <w:sz w:val="18"/>
        <w:szCs w:val="18"/>
      </w:rPr>
      <w:tab/>
    </w:r>
    <w:r w:rsidRPr="00606682">
      <w:rPr>
        <w:rStyle w:val="Emphasis"/>
        <w:i w:val="0"/>
        <w:sz w:val="18"/>
        <w:szCs w:val="18"/>
      </w:rPr>
      <w:t xml:space="preserve"> </w:t>
    </w:r>
    <w:r>
      <w:rPr>
        <w:rStyle w:val="Emphasis"/>
        <w:i w:val="0"/>
        <w:sz w:val="18"/>
        <w:szCs w:val="18"/>
      </w:rPr>
      <w:t>Date:  , 2012</w:t>
    </w:r>
    <w:r>
      <w:rPr>
        <w:rStyle w:val="Emphasis"/>
        <w:i w:val="0"/>
        <w:sz w:val="18"/>
        <w:szCs w:val="18"/>
      </w:rPr>
      <w:tab/>
    </w:r>
    <w:r w:rsidRPr="00606682">
      <w:rPr>
        <w:rStyle w:val="Emphasis"/>
        <w:i w:val="0"/>
        <w:sz w:val="18"/>
        <w:szCs w:val="18"/>
      </w:rPr>
      <w:t>Subject:</w:t>
    </w:r>
    <w:r>
      <w:rPr>
        <w:rStyle w:val="Emphasis"/>
        <w:i w:val="0"/>
        <w:sz w:val="18"/>
        <w:szCs w:val="18"/>
      </w:rPr>
      <w:tab/>
      <w:t>X</w:t>
    </w:r>
    <w:r>
      <w:rPr>
        <w:rStyle w:val="Emphasis"/>
        <w:i w:val="0"/>
        <w:sz w:val="18"/>
        <w:szCs w:val="18"/>
      </w:rPr>
      <w:tab/>
    </w:r>
    <w:r>
      <w:rPr>
        <w:rStyle w:val="Emphasis"/>
        <w:i w:val="0"/>
        <w:sz w:val="18"/>
        <w:szCs w:val="18"/>
      </w:rPr>
      <w:tab/>
    </w:r>
    <w:r w:rsidRPr="00606682">
      <w:rPr>
        <w:rStyle w:val="Emphasis"/>
        <w:i w:val="0"/>
        <w:sz w:val="18"/>
        <w:szCs w:val="18"/>
      </w:rPr>
      <w:t xml:space="preserve">Page </w:t>
    </w:r>
    <w:r w:rsidRPr="00606682">
      <w:rPr>
        <w:rStyle w:val="PageNumber"/>
        <w:sz w:val="18"/>
        <w:szCs w:val="18"/>
      </w:rPr>
      <w:fldChar w:fldCharType="begin"/>
    </w:r>
    <w:r w:rsidRPr="00606682">
      <w:rPr>
        <w:rStyle w:val="PageNumber"/>
        <w:sz w:val="18"/>
        <w:szCs w:val="18"/>
      </w:rPr>
      <w:instrText xml:space="preserve"> PAGE </w:instrText>
    </w:r>
    <w:r w:rsidRPr="00606682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606682">
      <w:rPr>
        <w:rStyle w:val="PageNumber"/>
        <w:sz w:val="18"/>
        <w:szCs w:val="18"/>
      </w:rPr>
      <w:fldChar w:fldCharType="end"/>
    </w:r>
    <w:r w:rsidRPr="00606682">
      <w:rPr>
        <w:rStyle w:val="PageNumber"/>
        <w:sz w:val="18"/>
        <w:szCs w:val="18"/>
      </w:rPr>
      <w:t xml:space="preserve"> of </w:t>
    </w:r>
    <w:r w:rsidRPr="00606682">
      <w:rPr>
        <w:rStyle w:val="PageNumber"/>
        <w:sz w:val="18"/>
        <w:szCs w:val="18"/>
      </w:rPr>
      <w:fldChar w:fldCharType="begin"/>
    </w:r>
    <w:r w:rsidRPr="00606682">
      <w:rPr>
        <w:rStyle w:val="PageNumber"/>
        <w:sz w:val="18"/>
        <w:szCs w:val="18"/>
      </w:rPr>
      <w:instrText xml:space="preserve"> NUMPAGES </w:instrText>
    </w:r>
    <w:r w:rsidRPr="00606682">
      <w:rPr>
        <w:rStyle w:val="PageNumber"/>
        <w:sz w:val="18"/>
        <w:szCs w:val="18"/>
      </w:rPr>
      <w:fldChar w:fldCharType="separate"/>
    </w:r>
    <w:r w:rsidR="003B4081">
      <w:rPr>
        <w:rStyle w:val="PageNumber"/>
        <w:noProof/>
        <w:sz w:val="18"/>
        <w:szCs w:val="18"/>
      </w:rPr>
      <w:t>4</w:t>
    </w:r>
    <w:r w:rsidRPr="00606682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3CD5D" w14:textId="77777777" w:rsidR="0068755B" w:rsidRDefault="0068755B">
      <w:r>
        <w:separator/>
      </w:r>
    </w:p>
  </w:footnote>
  <w:footnote w:type="continuationSeparator" w:id="0">
    <w:p w14:paraId="08B7CF4D" w14:textId="77777777" w:rsidR="0068755B" w:rsidRDefault="0068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C31FF" w14:textId="77777777" w:rsidR="00430652" w:rsidRDefault="00430652">
    <w:pPr>
      <w:pStyle w:val="Header"/>
      <w:jc w:val="center"/>
    </w:pPr>
  </w:p>
  <w:p w14:paraId="68F6D17C" w14:textId="77777777" w:rsidR="00430652" w:rsidRDefault="0043065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C5FF" w14:textId="77777777" w:rsidR="00430652" w:rsidRDefault="00430652">
    <w:pPr>
      <w:pStyle w:val="Header"/>
      <w:spacing w:after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3157"/>
    <w:multiLevelType w:val="hybridMultilevel"/>
    <w:tmpl w:val="3A645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A63AC0"/>
    <w:multiLevelType w:val="hybridMultilevel"/>
    <w:tmpl w:val="35CC49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63426D"/>
    <w:multiLevelType w:val="hybridMultilevel"/>
    <w:tmpl w:val="2D2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137D"/>
    <w:multiLevelType w:val="hybridMultilevel"/>
    <w:tmpl w:val="09BE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60121"/>
    <w:multiLevelType w:val="hybridMultilevel"/>
    <w:tmpl w:val="0C92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4C92"/>
    <w:multiLevelType w:val="hybridMultilevel"/>
    <w:tmpl w:val="77DE25D0"/>
    <w:lvl w:ilvl="0" w:tplc="D528174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E056B6"/>
    <w:multiLevelType w:val="hybridMultilevel"/>
    <w:tmpl w:val="72BAAA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34A4E12"/>
    <w:multiLevelType w:val="hybridMultilevel"/>
    <w:tmpl w:val="BDE20F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52F75FC"/>
    <w:multiLevelType w:val="hybridMultilevel"/>
    <w:tmpl w:val="469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132A"/>
    <w:multiLevelType w:val="hybridMultilevel"/>
    <w:tmpl w:val="CB14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3FC1"/>
    <w:multiLevelType w:val="hybridMultilevel"/>
    <w:tmpl w:val="220EE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8F"/>
    <w:rsid w:val="00015D6A"/>
    <w:rsid w:val="00030AF2"/>
    <w:rsid w:val="00047EA4"/>
    <w:rsid w:val="00066959"/>
    <w:rsid w:val="00075BD5"/>
    <w:rsid w:val="000808C4"/>
    <w:rsid w:val="000974C2"/>
    <w:rsid w:val="000A53C6"/>
    <w:rsid w:val="000C4046"/>
    <w:rsid w:val="000D647F"/>
    <w:rsid w:val="000E131C"/>
    <w:rsid w:val="000E44FD"/>
    <w:rsid w:val="00100E45"/>
    <w:rsid w:val="00104DB6"/>
    <w:rsid w:val="00134FAF"/>
    <w:rsid w:val="001430F4"/>
    <w:rsid w:val="00162D94"/>
    <w:rsid w:val="0016494C"/>
    <w:rsid w:val="001702CB"/>
    <w:rsid w:val="00171F74"/>
    <w:rsid w:val="00177ED6"/>
    <w:rsid w:val="00180364"/>
    <w:rsid w:val="001921E6"/>
    <w:rsid w:val="001A100F"/>
    <w:rsid w:val="001B1215"/>
    <w:rsid w:val="001C6D13"/>
    <w:rsid w:val="001D40C4"/>
    <w:rsid w:val="002039B2"/>
    <w:rsid w:val="00204DFE"/>
    <w:rsid w:val="0020597E"/>
    <w:rsid w:val="00213F92"/>
    <w:rsid w:val="002143DD"/>
    <w:rsid w:val="00217F74"/>
    <w:rsid w:val="00230CC1"/>
    <w:rsid w:val="00232AD3"/>
    <w:rsid w:val="00243804"/>
    <w:rsid w:val="00247FF5"/>
    <w:rsid w:val="00294B2E"/>
    <w:rsid w:val="002C0C1A"/>
    <w:rsid w:val="002D22D3"/>
    <w:rsid w:val="002D4F75"/>
    <w:rsid w:val="002D51EB"/>
    <w:rsid w:val="0031199B"/>
    <w:rsid w:val="00324A0F"/>
    <w:rsid w:val="0033240A"/>
    <w:rsid w:val="00334BEC"/>
    <w:rsid w:val="00335D81"/>
    <w:rsid w:val="00342023"/>
    <w:rsid w:val="003502CA"/>
    <w:rsid w:val="00352451"/>
    <w:rsid w:val="00357CD0"/>
    <w:rsid w:val="00375272"/>
    <w:rsid w:val="00375DD8"/>
    <w:rsid w:val="003A4D58"/>
    <w:rsid w:val="003B4081"/>
    <w:rsid w:val="003C1226"/>
    <w:rsid w:val="003C51B1"/>
    <w:rsid w:val="003C560B"/>
    <w:rsid w:val="003C7A12"/>
    <w:rsid w:val="003E1C64"/>
    <w:rsid w:val="003E466F"/>
    <w:rsid w:val="003F3DBB"/>
    <w:rsid w:val="00406837"/>
    <w:rsid w:val="00406AA2"/>
    <w:rsid w:val="00407FDA"/>
    <w:rsid w:val="0041663D"/>
    <w:rsid w:val="00430652"/>
    <w:rsid w:val="0043474A"/>
    <w:rsid w:val="00441EA7"/>
    <w:rsid w:val="00444FCF"/>
    <w:rsid w:val="00446562"/>
    <w:rsid w:val="00462D0B"/>
    <w:rsid w:val="00473B7E"/>
    <w:rsid w:val="0047541A"/>
    <w:rsid w:val="004806ED"/>
    <w:rsid w:val="004A381E"/>
    <w:rsid w:val="004A437E"/>
    <w:rsid w:val="004D7379"/>
    <w:rsid w:val="00502589"/>
    <w:rsid w:val="00504AF1"/>
    <w:rsid w:val="00511D36"/>
    <w:rsid w:val="005222BC"/>
    <w:rsid w:val="00526540"/>
    <w:rsid w:val="00537064"/>
    <w:rsid w:val="00556890"/>
    <w:rsid w:val="00560DC1"/>
    <w:rsid w:val="005641C7"/>
    <w:rsid w:val="00577DA1"/>
    <w:rsid w:val="00580642"/>
    <w:rsid w:val="005A684C"/>
    <w:rsid w:val="005B2D63"/>
    <w:rsid w:val="005B71DB"/>
    <w:rsid w:val="005B75A1"/>
    <w:rsid w:val="005C7C0A"/>
    <w:rsid w:val="005C7C4E"/>
    <w:rsid w:val="005D0F8A"/>
    <w:rsid w:val="005E7225"/>
    <w:rsid w:val="00603F34"/>
    <w:rsid w:val="00606682"/>
    <w:rsid w:val="0061495D"/>
    <w:rsid w:val="00623935"/>
    <w:rsid w:val="00626849"/>
    <w:rsid w:val="00631D8B"/>
    <w:rsid w:val="00632B5B"/>
    <w:rsid w:val="00634E82"/>
    <w:rsid w:val="0063609D"/>
    <w:rsid w:val="00651BC5"/>
    <w:rsid w:val="00672D2D"/>
    <w:rsid w:val="00682C76"/>
    <w:rsid w:val="0068755B"/>
    <w:rsid w:val="006C1387"/>
    <w:rsid w:val="006E4DF0"/>
    <w:rsid w:val="006F4E73"/>
    <w:rsid w:val="00702A1F"/>
    <w:rsid w:val="00715AC5"/>
    <w:rsid w:val="007219E7"/>
    <w:rsid w:val="00743ADD"/>
    <w:rsid w:val="007521F1"/>
    <w:rsid w:val="00762EFF"/>
    <w:rsid w:val="007676DB"/>
    <w:rsid w:val="0078272E"/>
    <w:rsid w:val="00783859"/>
    <w:rsid w:val="0078794F"/>
    <w:rsid w:val="00792E46"/>
    <w:rsid w:val="007B434C"/>
    <w:rsid w:val="007B6F75"/>
    <w:rsid w:val="007B71A5"/>
    <w:rsid w:val="007C032E"/>
    <w:rsid w:val="007C0C99"/>
    <w:rsid w:val="007D4890"/>
    <w:rsid w:val="007D5F29"/>
    <w:rsid w:val="007D65C4"/>
    <w:rsid w:val="007E7D49"/>
    <w:rsid w:val="007F7810"/>
    <w:rsid w:val="00807F43"/>
    <w:rsid w:val="00820D72"/>
    <w:rsid w:val="00836776"/>
    <w:rsid w:val="00836F71"/>
    <w:rsid w:val="008578BE"/>
    <w:rsid w:val="008A6E97"/>
    <w:rsid w:val="008C1A58"/>
    <w:rsid w:val="008C359D"/>
    <w:rsid w:val="008C4E3E"/>
    <w:rsid w:val="008D626F"/>
    <w:rsid w:val="008E1E5A"/>
    <w:rsid w:val="008E4A52"/>
    <w:rsid w:val="008F2172"/>
    <w:rsid w:val="008F7F8D"/>
    <w:rsid w:val="00907E0E"/>
    <w:rsid w:val="00911BD2"/>
    <w:rsid w:val="00922686"/>
    <w:rsid w:val="0093007E"/>
    <w:rsid w:val="00940A57"/>
    <w:rsid w:val="00942E59"/>
    <w:rsid w:val="00950F3E"/>
    <w:rsid w:val="00952714"/>
    <w:rsid w:val="00977FC7"/>
    <w:rsid w:val="009905D9"/>
    <w:rsid w:val="00991108"/>
    <w:rsid w:val="00996627"/>
    <w:rsid w:val="009A2A36"/>
    <w:rsid w:val="009C62CB"/>
    <w:rsid w:val="009D4DAF"/>
    <w:rsid w:val="009D5F1F"/>
    <w:rsid w:val="00A02966"/>
    <w:rsid w:val="00A15733"/>
    <w:rsid w:val="00A16A85"/>
    <w:rsid w:val="00A17B03"/>
    <w:rsid w:val="00A338B9"/>
    <w:rsid w:val="00A616A6"/>
    <w:rsid w:val="00A64311"/>
    <w:rsid w:val="00A72A4F"/>
    <w:rsid w:val="00A7303A"/>
    <w:rsid w:val="00A74648"/>
    <w:rsid w:val="00A85416"/>
    <w:rsid w:val="00A86177"/>
    <w:rsid w:val="00A87783"/>
    <w:rsid w:val="00AE61FC"/>
    <w:rsid w:val="00B01733"/>
    <w:rsid w:val="00B027AC"/>
    <w:rsid w:val="00B30980"/>
    <w:rsid w:val="00B34ED9"/>
    <w:rsid w:val="00B35541"/>
    <w:rsid w:val="00B37DB6"/>
    <w:rsid w:val="00B40A2B"/>
    <w:rsid w:val="00B40CC3"/>
    <w:rsid w:val="00B508AB"/>
    <w:rsid w:val="00B80EEC"/>
    <w:rsid w:val="00B830D1"/>
    <w:rsid w:val="00B93A91"/>
    <w:rsid w:val="00BA00AB"/>
    <w:rsid w:val="00BA0757"/>
    <w:rsid w:val="00BA76AB"/>
    <w:rsid w:val="00BB1882"/>
    <w:rsid w:val="00BB67D4"/>
    <w:rsid w:val="00C13D9F"/>
    <w:rsid w:val="00C205FF"/>
    <w:rsid w:val="00C34B03"/>
    <w:rsid w:val="00C61768"/>
    <w:rsid w:val="00C8083D"/>
    <w:rsid w:val="00C84448"/>
    <w:rsid w:val="00CA02C2"/>
    <w:rsid w:val="00CA1AB9"/>
    <w:rsid w:val="00CD0B19"/>
    <w:rsid w:val="00CD329F"/>
    <w:rsid w:val="00CE32FD"/>
    <w:rsid w:val="00CE6C39"/>
    <w:rsid w:val="00CF13A2"/>
    <w:rsid w:val="00D31015"/>
    <w:rsid w:val="00D36113"/>
    <w:rsid w:val="00D609AA"/>
    <w:rsid w:val="00D72E37"/>
    <w:rsid w:val="00D744F3"/>
    <w:rsid w:val="00D957A2"/>
    <w:rsid w:val="00DC467C"/>
    <w:rsid w:val="00DD2EB9"/>
    <w:rsid w:val="00DD6DFA"/>
    <w:rsid w:val="00DE01FA"/>
    <w:rsid w:val="00DE0B80"/>
    <w:rsid w:val="00DE32F2"/>
    <w:rsid w:val="00DF52B9"/>
    <w:rsid w:val="00E14159"/>
    <w:rsid w:val="00E25423"/>
    <w:rsid w:val="00E259BC"/>
    <w:rsid w:val="00E26BE1"/>
    <w:rsid w:val="00E3292D"/>
    <w:rsid w:val="00E407AF"/>
    <w:rsid w:val="00E55977"/>
    <w:rsid w:val="00E57973"/>
    <w:rsid w:val="00E66BB7"/>
    <w:rsid w:val="00E80F93"/>
    <w:rsid w:val="00EB3305"/>
    <w:rsid w:val="00EB47DA"/>
    <w:rsid w:val="00EB5408"/>
    <w:rsid w:val="00EE19F4"/>
    <w:rsid w:val="00EF07AE"/>
    <w:rsid w:val="00EF41F7"/>
    <w:rsid w:val="00EF5A9B"/>
    <w:rsid w:val="00F06E02"/>
    <w:rsid w:val="00F17030"/>
    <w:rsid w:val="00F22C88"/>
    <w:rsid w:val="00F549CF"/>
    <w:rsid w:val="00F6698F"/>
    <w:rsid w:val="00F716EA"/>
    <w:rsid w:val="00F7200E"/>
    <w:rsid w:val="00F809DD"/>
    <w:rsid w:val="00F92A13"/>
    <w:rsid w:val="00FC342A"/>
    <w:rsid w:val="00FE0EE8"/>
    <w:rsid w:val="00FE175D"/>
    <w:rsid w:val="00FE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7C8609C9"/>
  <w15:docId w15:val="{EBCB9931-E81C-43B5-8134-CB74A1F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180" w:after="0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spacing w:before="120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  <w:tab w:val="right" w:pos="9000"/>
      </w:tabs>
      <w:spacing w:before="0" w:after="0"/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360" w:hanging="360"/>
    </w:pPr>
  </w:style>
  <w:style w:type="paragraph" w:styleId="NormalIndent">
    <w:name w:val="Normal Indent"/>
    <w:basedOn w:val="Normal"/>
    <w:pPr>
      <w:ind w:left="720"/>
    </w:pPr>
  </w:style>
  <w:style w:type="paragraph" w:customStyle="1" w:styleId="SubList">
    <w:name w:val="SubList"/>
    <w:basedOn w:val="List"/>
    <w:pPr>
      <w:ind w:left="1440"/>
    </w:pPr>
  </w:style>
  <w:style w:type="paragraph" w:styleId="List">
    <w:name w:val="List"/>
    <w:basedOn w:val="Normal"/>
    <w:pPr>
      <w:ind w:left="720" w:hanging="360"/>
    </w:pPr>
  </w:style>
  <w:style w:type="paragraph" w:customStyle="1" w:styleId="Subject">
    <w:name w:val="Subject"/>
    <w:basedOn w:val="Normal"/>
  </w:style>
  <w:style w:type="paragraph" w:styleId="Date">
    <w:name w:val="Date"/>
    <w:basedOn w:val="Normal"/>
  </w:style>
  <w:style w:type="paragraph" w:customStyle="1" w:styleId="To">
    <w:name w:val="To"/>
    <w:basedOn w:val="Normal"/>
  </w:style>
  <w:style w:type="paragraph" w:customStyle="1" w:styleId="From">
    <w:name w:val="From"/>
    <w:basedOn w:val="Normal"/>
  </w:style>
  <w:style w:type="paragraph" w:styleId="Title">
    <w:name w:val="Title"/>
    <w:basedOn w:val="Heading1"/>
    <w:qFormat/>
    <w:pPr>
      <w:spacing w:before="0"/>
      <w:outlineLvl w:val="9"/>
    </w:pPr>
  </w:style>
  <w:style w:type="paragraph" w:customStyle="1" w:styleId="Closed">
    <w:name w:val="Closed"/>
    <w:basedOn w:val="Normal"/>
    <w:pPr>
      <w:spacing w:before="0" w:after="0"/>
    </w:pPr>
  </w:style>
  <w:style w:type="paragraph" w:customStyle="1" w:styleId="CopyList">
    <w:name w:val="CopyList"/>
    <w:basedOn w:val="Normal"/>
    <w:pPr>
      <w:tabs>
        <w:tab w:val="left" w:pos="504"/>
      </w:tabs>
      <w:spacing w:before="360" w:after="0"/>
      <w:ind w:left="504" w:hanging="504"/>
    </w:pPr>
  </w:style>
  <w:style w:type="paragraph" w:styleId="BodyText">
    <w:name w:val="Body Text"/>
    <w:basedOn w:val="Normal"/>
    <w:rPr>
      <w:rFonts w:ascii="Courier" w:hAnsi="Courier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before="0" w:after="0"/>
    </w:pPr>
    <w:rPr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pPr>
      <w:spacing w:before="0" w:after="0"/>
    </w:pPr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E6C39"/>
  </w:style>
  <w:style w:type="paragraph" w:styleId="NoSpacing">
    <w:name w:val="No Spacing"/>
    <w:uiPriority w:val="1"/>
    <w:qFormat/>
    <w:rsid w:val="00E407AF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3502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C5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177ED6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List6">
    <w:name w:val="Table List 6"/>
    <w:basedOn w:val="TableNormal"/>
    <w:rsid w:val="00177ED6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230CC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9905D9"/>
    <w:rPr>
      <w:color w:val="0000FF"/>
      <w:u w:val="single"/>
    </w:rPr>
  </w:style>
  <w:style w:type="character" w:styleId="CommentReference">
    <w:name w:val="annotation reference"/>
    <w:semiHidden/>
    <w:unhideWhenUsed/>
    <w:rsid w:val="00F06E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06E02"/>
    <w:pPr>
      <w:spacing w:before="0" w:after="0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F06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0C1A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0C1A"/>
    <w:rPr>
      <w:b/>
      <w:bCs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1702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p.leg.wa.gov/RCW/default.aspx?cite=10.116.06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p.leg.wa.gov/RCW/default.aspx?cite=46.61.035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TPDI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41C9D8AB8454B9205D87F654F27B8" ma:contentTypeVersion="0" ma:contentTypeDescription="Create a new document." ma:contentTypeScope="" ma:versionID="0e339069f09dbb71214417e2a7d096c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1E1DE69-16A5-47B3-9771-C3AB3DCC54F5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345FD1-441B-49CA-88F0-D8AF9E5AC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3F94C-0A50-4230-B26B-90D4DBAFC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TPDIDM.DOT</Template>
  <TotalTime>31</TotalTime>
  <Pages>4</Pages>
  <Words>1020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TPD IDM</vt:lpstr>
    </vt:vector>
  </TitlesOfParts>
  <Company>City of Tacoma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TPD IDM</dc:title>
  <dc:creator>Tacoma Police Department</dc:creator>
  <cp:lastModifiedBy>Nasworthy, Marie</cp:lastModifiedBy>
  <cp:revision>5</cp:revision>
  <cp:lastPrinted>2022-01-24T16:52:00Z</cp:lastPrinted>
  <dcterms:created xsi:type="dcterms:W3CDTF">2022-01-25T00:31:00Z</dcterms:created>
  <dcterms:modified xsi:type="dcterms:W3CDTF">2022-01-26T22:44:00Z</dcterms:modified>
</cp:coreProperties>
</file>