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270" w:type="dxa"/>
        <w:tblInd w:w="180" w:type="dxa"/>
        <w:tblCellMar>
          <w:left w:w="187" w:type="dxa"/>
          <w:right w:w="187" w:type="dxa"/>
        </w:tblCellMar>
        <w:tblLook w:val="0000" w:firstRow="0" w:lastRow="0" w:firstColumn="0" w:lastColumn="0" w:noHBand="0" w:noVBand="0"/>
      </w:tblPr>
      <w:tblGrid>
        <w:gridCol w:w="6300"/>
        <w:gridCol w:w="2970"/>
      </w:tblGrid>
      <w:tr w:rsidR="00C47E0F" w14:paraId="5494632D" w14:textId="77777777" w:rsidTr="0090643C">
        <w:trPr>
          <w:trHeight w:val="630"/>
        </w:trPr>
        <w:tc>
          <w:tcPr>
            <w:tcW w:w="6300" w:type="dxa"/>
            <w:tcMar>
              <w:left w:w="0" w:type="dxa"/>
              <w:right w:w="0" w:type="dxa"/>
            </w:tcMar>
          </w:tcPr>
          <w:p w14:paraId="49D3F3D3" w14:textId="77777777" w:rsidR="00C47E0F" w:rsidRDefault="00C47E0F">
            <w:pPr>
              <w:pStyle w:val="ReturnAddress"/>
            </w:pPr>
          </w:p>
        </w:tc>
        <w:tc>
          <w:tcPr>
            <w:tcW w:w="2970" w:type="dxa"/>
            <w:shd w:val="solid" w:color="auto" w:fill="auto"/>
            <w:vAlign w:val="center"/>
          </w:tcPr>
          <w:p w14:paraId="633DCAA7" w14:textId="13AE6254" w:rsidR="00C47E0F" w:rsidRDefault="00FA4D82" w:rsidP="00EC0BEF">
            <w:pPr>
              <w:pStyle w:val="CompanyName"/>
              <w:jc w:val="center"/>
            </w:pPr>
            <w:r>
              <w:t xml:space="preserve">Interim </w:t>
            </w:r>
            <w:r w:rsidR="00ED093A">
              <w:t>City Manager</w:t>
            </w:r>
          </w:p>
        </w:tc>
      </w:tr>
    </w:tbl>
    <w:p w14:paraId="5BAD8E83" w14:textId="77777777" w:rsidR="00C47E0F" w:rsidRDefault="00C47E0F" w:rsidP="004A1278">
      <w:pPr>
        <w:pStyle w:val="DocumentLabel"/>
        <w:spacing w:before="60" w:after="60"/>
        <w:rPr>
          <w:sz w:val="48"/>
        </w:rPr>
      </w:pPr>
      <w:r>
        <w:rPr>
          <w:sz w:val="48"/>
        </w:rPr>
        <w:t xml:space="preserve"> </w:t>
      </w:r>
      <w:r w:rsidRPr="004A1278">
        <w:rPr>
          <w:sz w:val="44"/>
        </w:rPr>
        <w:t>Memo</w:t>
      </w:r>
    </w:p>
    <w:p w14:paraId="2C411746" w14:textId="77777777" w:rsidR="00C47E0F" w:rsidRPr="00EE014E" w:rsidRDefault="00C47E0F" w:rsidP="00F85E60">
      <w:pPr>
        <w:pStyle w:val="MessageHeaderFirst"/>
        <w:spacing w:before="0"/>
        <w:ind w:left="734" w:hanging="547"/>
        <w:rPr>
          <w:rFonts w:ascii="Times New Roman" w:hAnsi="Times New Roman"/>
          <w:sz w:val="22"/>
          <w:szCs w:val="22"/>
        </w:rPr>
      </w:pPr>
      <w:r w:rsidRPr="00EB0006">
        <w:rPr>
          <w:rStyle w:val="MessageHeaderLabel"/>
          <w:sz w:val="22"/>
          <w:szCs w:val="22"/>
        </w:rPr>
        <w:t>T</w:t>
      </w:r>
      <w:r w:rsidRPr="004A1278">
        <w:rPr>
          <w:rStyle w:val="MessageHeaderLabel"/>
          <w:sz w:val="22"/>
          <w:szCs w:val="22"/>
        </w:rPr>
        <w:t>o:</w:t>
      </w:r>
      <w:r w:rsidR="00DB5C55" w:rsidRPr="004A1278">
        <w:rPr>
          <w:sz w:val="22"/>
          <w:szCs w:val="22"/>
        </w:rPr>
        <w:tab/>
      </w:r>
      <w:r w:rsidR="00DB5C55" w:rsidRPr="004A1278">
        <w:rPr>
          <w:sz w:val="22"/>
          <w:szCs w:val="22"/>
        </w:rPr>
        <w:tab/>
      </w:r>
      <w:r w:rsidR="00ED093A" w:rsidRPr="00EE014E">
        <w:rPr>
          <w:rFonts w:ascii="Times New Roman" w:hAnsi="Times New Roman"/>
          <w:sz w:val="24"/>
          <w:szCs w:val="24"/>
        </w:rPr>
        <w:t>Fircrest City Council</w:t>
      </w:r>
    </w:p>
    <w:p w14:paraId="5826B08B" w14:textId="0AB5C8E4" w:rsidR="00C47E0F" w:rsidRPr="00EE014E" w:rsidRDefault="00C47E0F" w:rsidP="00F85E60">
      <w:pPr>
        <w:pStyle w:val="MessageHeader"/>
        <w:ind w:left="734" w:hanging="547"/>
        <w:rPr>
          <w:rFonts w:ascii="Times New Roman" w:hAnsi="Times New Roman"/>
          <w:sz w:val="22"/>
          <w:szCs w:val="22"/>
        </w:rPr>
      </w:pPr>
      <w:r w:rsidRPr="00EB0006">
        <w:rPr>
          <w:rStyle w:val="MessageHeaderLabel"/>
          <w:sz w:val="22"/>
          <w:szCs w:val="22"/>
        </w:rPr>
        <w:t>From:</w:t>
      </w:r>
      <w:r w:rsidRPr="00EB0006">
        <w:rPr>
          <w:rFonts w:ascii="Times New Roman" w:hAnsi="Times New Roman"/>
          <w:b/>
          <w:bCs/>
          <w:sz w:val="22"/>
          <w:szCs w:val="22"/>
        </w:rPr>
        <w:tab/>
      </w:r>
      <w:r w:rsidR="00F22254">
        <w:rPr>
          <w:rFonts w:ascii="Times New Roman" w:hAnsi="Times New Roman"/>
          <w:sz w:val="24"/>
          <w:szCs w:val="24"/>
        </w:rPr>
        <w:t>Colleen Corcoran</w:t>
      </w:r>
      <w:r w:rsidR="004B5FE0" w:rsidRPr="00EE014E">
        <w:rPr>
          <w:rFonts w:ascii="Times New Roman" w:hAnsi="Times New Roman"/>
          <w:sz w:val="24"/>
          <w:szCs w:val="24"/>
        </w:rPr>
        <w:t xml:space="preserve">, </w:t>
      </w:r>
      <w:r w:rsidR="00110D46" w:rsidRPr="00EE014E">
        <w:rPr>
          <w:rFonts w:ascii="Times New Roman" w:hAnsi="Times New Roman"/>
          <w:sz w:val="24"/>
          <w:szCs w:val="24"/>
        </w:rPr>
        <w:t>Interim</w:t>
      </w:r>
      <w:r w:rsidR="004B5FE0" w:rsidRPr="00EE014E">
        <w:rPr>
          <w:rFonts w:ascii="Times New Roman" w:hAnsi="Times New Roman"/>
          <w:sz w:val="24"/>
          <w:szCs w:val="24"/>
        </w:rPr>
        <w:t xml:space="preserve"> City Manager</w:t>
      </w:r>
    </w:p>
    <w:p w14:paraId="5F4FB5B6" w14:textId="193363A9" w:rsidR="00C47E0F" w:rsidRPr="00EE014E" w:rsidRDefault="00C47E0F" w:rsidP="003D10B0">
      <w:pPr>
        <w:pStyle w:val="MessageHeader"/>
        <w:ind w:left="734" w:hanging="547"/>
        <w:rPr>
          <w:rFonts w:ascii="Times New Roman" w:hAnsi="Times New Roman"/>
          <w:sz w:val="22"/>
          <w:szCs w:val="22"/>
        </w:rPr>
      </w:pPr>
      <w:r w:rsidRPr="00EB0006">
        <w:rPr>
          <w:rStyle w:val="MessageHeaderLabel"/>
          <w:sz w:val="22"/>
          <w:szCs w:val="22"/>
        </w:rPr>
        <w:t>Date:</w:t>
      </w:r>
      <w:r w:rsidR="00EB0006" w:rsidRPr="00EB0006">
        <w:rPr>
          <w:rStyle w:val="MessageHeaderLabel"/>
          <w:sz w:val="22"/>
          <w:szCs w:val="22"/>
        </w:rPr>
        <w:tab/>
      </w:r>
      <w:r w:rsidR="00D155F2">
        <w:rPr>
          <w:rFonts w:ascii="Times New Roman" w:hAnsi="Times New Roman"/>
          <w:sz w:val="24"/>
          <w:szCs w:val="24"/>
        </w:rPr>
        <w:t>February</w:t>
      </w:r>
      <w:r w:rsidR="00792E99">
        <w:rPr>
          <w:rFonts w:ascii="Times New Roman" w:hAnsi="Times New Roman"/>
          <w:sz w:val="24"/>
          <w:szCs w:val="24"/>
        </w:rPr>
        <w:t>24</w:t>
      </w:r>
      <w:r w:rsidR="00D155F2">
        <w:rPr>
          <w:rFonts w:ascii="Times New Roman" w:hAnsi="Times New Roman"/>
          <w:sz w:val="24"/>
          <w:szCs w:val="24"/>
        </w:rPr>
        <w:t>,</w:t>
      </w:r>
      <w:r w:rsidR="00E47489" w:rsidRPr="00EE014E">
        <w:rPr>
          <w:rFonts w:ascii="Times New Roman" w:hAnsi="Times New Roman"/>
          <w:sz w:val="24"/>
          <w:szCs w:val="24"/>
        </w:rPr>
        <w:t xml:space="preserve"> 202</w:t>
      </w:r>
      <w:r w:rsidR="00F365F2">
        <w:rPr>
          <w:rFonts w:ascii="Times New Roman" w:hAnsi="Times New Roman"/>
          <w:sz w:val="24"/>
          <w:szCs w:val="24"/>
        </w:rPr>
        <w:t>3</w:t>
      </w:r>
    </w:p>
    <w:p w14:paraId="0FFAF291" w14:textId="455ABD70" w:rsidR="00C47E0F" w:rsidRPr="00EE014E" w:rsidRDefault="00C47E0F" w:rsidP="00917BA3">
      <w:pPr>
        <w:pStyle w:val="MessageHeaderLast"/>
        <w:pBdr>
          <w:bottom w:val="single" w:sz="6" w:space="4" w:color="auto"/>
        </w:pBdr>
        <w:tabs>
          <w:tab w:val="left" w:pos="720"/>
          <w:tab w:val="left" w:pos="1440"/>
          <w:tab w:val="left" w:pos="2160"/>
          <w:tab w:val="left" w:pos="2880"/>
          <w:tab w:val="left" w:pos="3600"/>
          <w:tab w:val="left" w:pos="7121"/>
        </w:tabs>
        <w:spacing w:after="120"/>
        <w:ind w:left="734" w:right="-90" w:hanging="547"/>
        <w:jc w:val="both"/>
        <w:rPr>
          <w:rFonts w:ascii="Times New Roman" w:hAnsi="Times New Roman"/>
          <w:b/>
          <w:bCs/>
          <w:sz w:val="22"/>
          <w:szCs w:val="22"/>
        </w:rPr>
      </w:pPr>
      <w:r w:rsidRPr="00EB0006">
        <w:rPr>
          <w:rStyle w:val="MessageHeaderLabel"/>
          <w:sz w:val="22"/>
          <w:szCs w:val="22"/>
        </w:rPr>
        <w:t>Re:</w:t>
      </w:r>
      <w:proofErr w:type="gramStart"/>
      <w:r w:rsidRPr="00EE014E">
        <w:rPr>
          <w:rFonts w:ascii="Times New Roman" w:hAnsi="Times New Roman"/>
          <w:sz w:val="22"/>
          <w:szCs w:val="22"/>
        </w:rPr>
        <w:tab/>
        <w:t xml:space="preserve">  </w:t>
      </w:r>
      <w:r w:rsidR="00DB5C55" w:rsidRPr="00EE014E">
        <w:rPr>
          <w:rFonts w:ascii="Times New Roman" w:hAnsi="Times New Roman"/>
          <w:sz w:val="22"/>
          <w:szCs w:val="22"/>
        </w:rPr>
        <w:tab/>
      </w:r>
      <w:proofErr w:type="gramEnd"/>
      <w:r w:rsidR="00FA4D82" w:rsidRPr="00EE014E">
        <w:rPr>
          <w:rFonts w:ascii="Times New Roman" w:hAnsi="Times New Roman"/>
          <w:sz w:val="22"/>
          <w:szCs w:val="22"/>
        </w:rPr>
        <w:t xml:space="preserve">Interim </w:t>
      </w:r>
      <w:r w:rsidR="002A4111" w:rsidRPr="00EE014E">
        <w:rPr>
          <w:rFonts w:ascii="Times New Roman" w:hAnsi="Times New Roman"/>
          <w:sz w:val="24"/>
          <w:szCs w:val="24"/>
        </w:rPr>
        <w:t xml:space="preserve">City Manager </w:t>
      </w:r>
      <w:r w:rsidR="00EA20B0" w:rsidRPr="00EE014E">
        <w:rPr>
          <w:rFonts w:ascii="Times New Roman" w:hAnsi="Times New Roman"/>
          <w:sz w:val="24"/>
          <w:szCs w:val="24"/>
        </w:rPr>
        <w:t>Weekly Update</w:t>
      </w:r>
    </w:p>
    <w:p w14:paraId="73177D7D" w14:textId="77777777" w:rsidR="00EB0006" w:rsidRPr="009243F7" w:rsidRDefault="00EB0006" w:rsidP="00EB0006">
      <w:pPr>
        <w:ind w:left="734" w:hanging="547"/>
        <w:jc w:val="both"/>
        <w:rPr>
          <w:rFonts w:ascii="Times New Roman" w:hAnsi="Times New Roman"/>
          <w:b/>
          <w:bCs/>
          <w:sz w:val="24"/>
          <w:szCs w:val="24"/>
        </w:rPr>
      </w:pPr>
      <w:r w:rsidRPr="009243F7">
        <w:rPr>
          <w:rFonts w:ascii="Times New Roman" w:hAnsi="Times New Roman"/>
          <w:b/>
          <w:bCs/>
          <w:sz w:val="24"/>
          <w:szCs w:val="24"/>
        </w:rPr>
        <w:t>Honorable Mayor and City Councilmembers,</w:t>
      </w:r>
    </w:p>
    <w:p w14:paraId="67362A3B" w14:textId="77777777" w:rsidR="00EB0006" w:rsidRPr="000261FB" w:rsidRDefault="00EB0006" w:rsidP="00EB0006">
      <w:pPr>
        <w:ind w:left="734" w:hanging="547"/>
        <w:jc w:val="both"/>
        <w:rPr>
          <w:rFonts w:ascii="Calibri" w:hAnsi="Calibri" w:cs="Calibri"/>
          <w:sz w:val="24"/>
          <w:szCs w:val="24"/>
        </w:rPr>
      </w:pPr>
    </w:p>
    <w:p w14:paraId="2E87F56D" w14:textId="53EDC8ED" w:rsidR="00035D0C" w:rsidRDefault="00EB0006" w:rsidP="00EB0006">
      <w:pPr>
        <w:ind w:left="187"/>
        <w:jc w:val="both"/>
        <w:rPr>
          <w:rFonts w:ascii="Times New Roman" w:hAnsi="Times New Roman"/>
          <w:sz w:val="24"/>
          <w:szCs w:val="24"/>
        </w:rPr>
      </w:pPr>
      <w:r w:rsidRPr="00EB0006">
        <w:rPr>
          <w:rFonts w:ascii="Times New Roman" w:hAnsi="Times New Roman"/>
          <w:sz w:val="24"/>
          <w:szCs w:val="24"/>
        </w:rPr>
        <w:t xml:space="preserve">Please find below information on projects, programs, and other ongoing items for the </w:t>
      </w:r>
      <w:proofErr w:type="gramStart"/>
      <w:r w:rsidRPr="00EB0006">
        <w:rPr>
          <w:rFonts w:ascii="Times New Roman" w:hAnsi="Times New Roman"/>
          <w:sz w:val="24"/>
          <w:szCs w:val="24"/>
        </w:rPr>
        <w:t>City</w:t>
      </w:r>
      <w:proofErr w:type="gramEnd"/>
      <w:r w:rsidRPr="00EB0006">
        <w:rPr>
          <w:rFonts w:ascii="Times New Roman" w:hAnsi="Times New Roman"/>
          <w:sz w:val="24"/>
          <w:szCs w:val="24"/>
        </w:rPr>
        <w:t>. I have included a tentative schedule of upcoming council meetings and agenda items</w:t>
      </w:r>
      <w:r w:rsidR="00682292">
        <w:rPr>
          <w:rFonts w:ascii="Times New Roman" w:hAnsi="Times New Roman"/>
          <w:sz w:val="24"/>
          <w:szCs w:val="24"/>
        </w:rPr>
        <w:t>.</w:t>
      </w:r>
    </w:p>
    <w:p w14:paraId="5831BFCA" w14:textId="77777777" w:rsidR="001C2E29" w:rsidRDefault="001C2E29" w:rsidP="00EB0006">
      <w:pPr>
        <w:ind w:left="187"/>
        <w:jc w:val="both"/>
        <w:rPr>
          <w:rFonts w:ascii="Times New Roman" w:hAnsi="Times New Roman"/>
          <w:sz w:val="24"/>
          <w:szCs w:val="24"/>
        </w:rPr>
      </w:pPr>
    </w:p>
    <w:p w14:paraId="1CE2D4B7" w14:textId="77777777" w:rsidR="001C2730" w:rsidRPr="00EE014E" w:rsidRDefault="001C2730" w:rsidP="001C2730">
      <w:pPr>
        <w:ind w:left="187"/>
        <w:jc w:val="both"/>
        <w:rPr>
          <w:rFonts w:ascii="Times New Roman" w:hAnsi="Times New Roman"/>
          <w:sz w:val="24"/>
          <w:szCs w:val="24"/>
        </w:rPr>
      </w:pPr>
      <w:r w:rsidRPr="00EE014E">
        <w:rPr>
          <w:rFonts w:ascii="Times New Roman" w:hAnsi="Times New Roman"/>
          <w:sz w:val="24"/>
          <w:szCs w:val="24"/>
        </w:rPr>
        <w:t>Attached files:</w:t>
      </w:r>
    </w:p>
    <w:p w14:paraId="18972E42" w14:textId="53168FDF" w:rsidR="00CA5064" w:rsidRDefault="001C2730">
      <w:pPr>
        <w:pStyle w:val="ListParagraph"/>
        <w:numPr>
          <w:ilvl w:val="0"/>
          <w:numId w:val="12"/>
        </w:numPr>
        <w:spacing w:after="0"/>
        <w:jc w:val="both"/>
      </w:pPr>
      <w:r w:rsidRPr="00EE014E">
        <w:t>P</w:t>
      </w:r>
      <w:r w:rsidR="00CA5064">
        <w:t>olice weekly update</w:t>
      </w:r>
    </w:p>
    <w:p w14:paraId="3E54672B" w14:textId="34287100" w:rsidR="001C2730" w:rsidRPr="00E32536" w:rsidRDefault="001C2730">
      <w:pPr>
        <w:pStyle w:val="ListParagraph"/>
        <w:numPr>
          <w:ilvl w:val="0"/>
          <w:numId w:val="12"/>
        </w:numPr>
        <w:spacing w:after="0"/>
        <w:jc w:val="both"/>
        <w:rPr>
          <w:strike/>
        </w:rPr>
      </w:pPr>
      <w:r w:rsidRPr="003003BC">
        <w:t>P</w:t>
      </w:r>
      <w:r w:rsidR="00CA5064" w:rsidRPr="003003BC">
        <w:t xml:space="preserve">ublic Works </w:t>
      </w:r>
      <w:r w:rsidRPr="003003BC">
        <w:t xml:space="preserve">weekly </w:t>
      </w:r>
      <w:r w:rsidR="00CA5064" w:rsidRPr="003003BC">
        <w:t>update</w:t>
      </w:r>
    </w:p>
    <w:p w14:paraId="5FE9AB75" w14:textId="15998C60" w:rsidR="00C820EF" w:rsidRDefault="001C2730" w:rsidP="00C820EF">
      <w:pPr>
        <w:pStyle w:val="ListParagraph"/>
        <w:numPr>
          <w:ilvl w:val="0"/>
          <w:numId w:val="12"/>
        </w:numPr>
        <w:spacing w:after="0"/>
        <w:jc w:val="both"/>
      </w:pPr>
      <w:r w:rsidRPr="00EE014E">
        <w:t>Council Request Task List</w:t>
      </w:r>
    </w:p>
    <w:p w14:paraId="3EAAF5CC" w14:textId="6308008C" w:rsidR="00C820EF" w:rsidRDefault="00C820EF" w:rsidP="00C820EF">
      <w:pPr>
        <w:ind w:left="0"/>
        <w:jc w:val="both"/>
      </w:pPr>
    </w:p>
    <w:p w14:paraId="1F03AFED" w14:textId="70C4AA4A" w:rsidR="00777934" w:rsidRDefault="003003BC" w:rsidP="003003BC">
      <w:pPr>
        <w:ind w:left="0"/>
        <w:jc w:val="both"/>
        <w:rPr>
          <w:rFonts w:ascii="Times New Roman" w:hAnsi="Times New Roman"/>
          <w:sz w:val="24"/>
          <w:szCs w:val="24"/>
        </w:rPr>
      </w:pPr>
      <w:r w:rsidRPr="003003BC">
        <w:rPr>
          <w:rFonts w:ascii="Times New Roman" w:hAnsi="Times New Roman"/>
          <w:sz w:val="24"/>
          <w:szCs w:val="24"/>
        </w:rPr>
        <w:t xml:space="preserve">HB 1363 regarding vehicular purists </w:t>
      </w:r>
      <w:r w:rsidR="00C820EF" w:rsidRPr="003003BC">
        <w:rPr>
          <w:rFonts w:ascii="Times New Roman" w:hAnsi="Times New Roman"/>
          <w:sz w:val="24"/>
          <w:szCs w:val="24"/>
        </w:rPr>
        <w:t>was voted out of committee last week</w:t>
      </w:r>
      <w:r w:rsidRPr="003003BC">
        <w:rPr>
          <w:rFonts w:ascii="Times New Roman" w:hAnsi="Times New Roman"/>
          <w:sz w:val="24"/>
          <w:szCs w:val="24"/>
        </w:rPr>
        <w:t xml:space="preserve">. </w:t>
      </w:r>
      <w:r w:rsidR="00C820EF" w:rsidRPr="003003BC">
        <w:rPr>
          <w:rFonts w:ascii="Times New Roman" w:hAnsi="Times New Roman"/>
          <w:sz w:val="24"/>
          <w:szCs w:val="24"/>
        </w:rPr>
        <w:t xml:space="preserve">The </w:t>
      </w:r>
      <w:hyperlink r:id="rId7" w:history="1">
        <w:r w:rsidR="00C820EF" w:rsidRPr="003003BC">
          <w:rPr>
            <w:rStyle w:val="Hyperlink"/>
            <w:rFonts w:ascii="Times New Roman" w:hAnsi="Times New Roman"/>
            <w:sz w:val="24"/>
            <w:szCs w:val="24"/>
          </w:rPr>
          <w:t>amended version</w:t>
        </w:r>
      </w:hyperlink>
      <w:r w:rsidR="00C820EF" w:rsidRPr="003003BC">
        <w:rPr>
          <w:rFonts w:ascii="Times New Roman" w:hAnsi="Times New Roman"/>
          <w:sz w:val="24"/>
          <w:szCs w:val="24"/>
        </w:rPr>
        <w:t>, which includes a sunset provision for July 1, 2025, would allow pursuits when there is reasonable suspicion that a person in the vehicle has committed a selected list of crimes, poses a serious risk of harm to others, and the pursuit is necessary to identify them</w:t>
      </w:r>
      <w:r w:rsidRPr="003003BC">
        <w:rPr>
          <w:rFonts w:ascii="Times New Roman" w:hAnsi="Times New Roman"/>
          <w:sz w:val="24"/>
          <w:szCs w:val="24"/>
        </w:rPr>
        <w:t>.</w:t>
      </w:r>
    </w:p>
    <w:p w14:paraId="43C5BF3C" w14:textId="77777777" w:rsidR="003003BC" w:rsidRPr="003003BC" w:rsidRDefault="003003BC" w:rsidP="003003BC">
      <w:pPr>
        <w:ind w:left="0"/>
        <w:jc w:val="both"/>
        <w:rPr>
          <w:rFonts w:ascii="Times New Roman" w:hAnsi="Times New Roman"/>
          <w:sz w:val="24"/>
          <w:szCs w:val="24"/>
        </w:rPr>
      </w:pPr>
    </w:p>
    <w:p w14:paraId="0DE53CE4" w14:textId="77777777" w:rsidR="00ED4D1C" w:rsidRDefault="00ED4D1C" w:rsidP="00ED4D1C">
      <w:pPr>
        <w:ind w:left="0"/>
        <w:contextualSpacing/>
        <w:jc w:val="both"/>
        <w:rPr>
          <w:rFonts w:ascii="Times New Roman" w:hAnsi="Times New Roman"/>
          <w:b/>
          <w:bCs/>
          <w:sz w:val="24"/>
          <w:szCs w:val="24"/>
        </w:rPr>
      </w:pPr>
      <w:r w:rsidRPr="00EB0006">
        <w:rPr>
          <w:rFonts w:ascii="Times New Roman" w:hAnsi="Times New Roman"/>
          <w:b/>
          <w:bCs/>
          <w:sz w:val="24"/>
          <w:szCs w:val="24"/>
        </w:rPr>
        <w:t>Administrative Services</w:t>
      </w:r>
      <w:r w:rsidRPr="00EE014E">
        <w:rPr>
          <w:rFonts w:ascii="Times New Roman" w:hAnsi="Times New Roman"/>
          <w:b/>
          <w:bCs/>
          <w:sz w:val="24"/>
          <w:szCs w:val="24"/>
        </w:rPr>
        <w:t> </w:t>
      </w:r>
    </w:p>
    <w:p w14:paraId="544C98FA" w14:textId="757DFFD0" w:rsidR="001533FB" w:rsidRPr="00ED4D1C" w:rsidRDefault="00EB0006" w:rsidP="00917BA3">
      <w:pPr>
        <w:ind w:left="0"/>
        <w:jc w:val="both"/>
        <w:rPr>
          <w:rFonts w:ascii="Times New Roman" w:hAnsi="Times New Roman"/>
          <w:i/>
          <w:iCs/>
          <w:sz w:val="24"/>
          <w:szCs w:val="24"/>
        </w:rPr>
      </w:pPr>
      <w:r w:rsidRPr="00ED4D1C">
        <w:rPr>
          <w:rFonts w:ascii="Times New Roman" w:hAnsi="Times New Roman"/>
          <w:i/>
          <w:iCs/>
          <w:sz w:val="24"/>
          <w:szCs w:val="24"/>
        </w:rPr>
        <w:t>Police Chief</w:t>
      </w:r>
      <w:r w:rsidR="00D678DC" w:rsidRPr="00ED4D1C">
        <w:rPr>
          <w:rFonts w:ascii="Times New Roman" w:hAnsi="Times New Roman"/>
          <w:i/>
          <w:iCs/>
          <w:sz w:val="24"/>
          <w:szCs w:val="24"/>
        </w:rPr>
        <w:t xml:space="preserve"> Recruitment</w:t>
      </w:r>
      <w:r w:rsidR="001533FB" w:rsidRPr="00ED4D1C">
        <w:rPr>
          <w:rFonts w:ascii="Times New Roman" w:hAnsi="Times New Roman"/>
          <w:i/>
          <w:iCs/>
          <w:sz w:val="24"/>
          <w:szCs w:val="24"/>
        </w:rPr>
        <w:t xml:space="preserve"> Update</w:t>
      </w:r>
      <w:r w:rsidR="008E76F0">
        <w:rPr>
          <w:rFonts w:ascii="Times New Roman" w:hAnsi="Times New Roman"/>
          <w:i/>
          <w:iCs/>
          <w:sz w:val="24"/>
          <w:szCs w:val="24"/>
        </w:rPr>
        <w:t xml:space="preserve">-no change from last update </w:t>
      </w:r>
    </w:p>
    <w:p w14:paraId="378EB30B" w14:textId="7D3965F3" w:rsidR="00F9560B" w:rsidRDefault="00F9560B" w:rsidP="00602FD2">
      <w:pPr>
        <w:pStyle w:val="ListParagraph"/>
        <w:numPr>
          <w:ilvl w:val="0"/>
          <w:numId w:val="11"/>
        </w:numPr>
        <w:jc w:val="both"/>
      </w:pPr>
      <w:r>
        <w:t xml:space="preserve">1/25/2023 </w:t>
      </w:r>
      <w:r w:rsidR="00B46A27">
        <w:t>Position</w:t>
      </w:r>
      <w:r w:rsidR="00937843">
        <w:t xml:space="preserve"> </w:t>
      </w:r>
      <w:r w:rsidR="003A18A6">
        <w:t xml:space="preserve">posted. </w:t>
      </w:r>
    </w:p>
    <w:p w14:paraId="1C127935" w14:textId="07C9FFDB" w:rsidR="00F9560B" w:rsidRDefault="00F9560B" w:rsidP="00602FD2">
      <w:pPr>
        <w:pStyle w:val="ListParagraph"/>
        <w:numPr>
          <w:ilvl w:val="0"/>
          <w:numId w:val="11"/>
        </w:numPr>
        <w:jc w:val="both"/>
      </w:pPr>
      <w:r>
        <w:t>3/19/2023 Position closes</w:t>
      </w:r>
      <w:r w:rsidR="003A18A6">
        <w:t xml:space="preserve">. </w:t>
      </w:r>
    </w:p>
    <w:p w14:paraId="79F588A6" w14:textId="632BD918" w:rsidR="00F9560B" w:rsidRDefault="00F9560B" w:rsidP="00602FD2">
      <w:pPr>
        <w:pStyle w:val="ListParagraph"/>
        <w:numPr>
          <w:ilvl w:val="0"/>
          <w:numId w:val="11"/>
        </w:numPr>
        <w:jc w:val="both"/>
      </w:pPr>
      <w:r>
        <w:t xml:space="preserve">3/20/2023-4/2/2023 </w:t>
      </w:r>
      <w:r w:rsidR="003A18A6">
        <w:t xml:space="preserve">Screening will take place. </w:t>
      </w:r>
    </w:p>
    <w:p w14:paraId="170A6CB3" w14:textId="5DEA46E9" w:rsidR="00F9560B" w:rsidRDefault="00F9560B" w:rsidP="00602FD2">
      <w:pPr>
        <w:pStyle w:val="ListParagraph"/>
        <w:numPr>
          <w:ilvl w:val="0"/>
          <w:numId w:val="11"/>
        </w:numPr>
        <w:jc w:val="both"/>
      </w:pPr>
      <w:r>
        <w:t>4/3/2023 E</w:t>
      </w:r>
      <w:r w:rsidR="003A18A6">
        <w:t xml:space="preserve">ligibility list given to the Civil Service Commission. </w:t>
      </w:r>
    </w:p>
    <w:p w14:paraId="34FCAD02" w14:textId="4DD32E89" w:rsidR="00F9560B" w:rsidRDefault="00F9560B" w:rsidP="00602FD2">
      <w:pPr>
        <w:pStyle w:val="ListParagraph"/>
        <w:numPr>
          <w:ilvl w:val="0"/>
          <w:numId w:val="11"/>
        </w:numPr>
        <w:jc w:val="both"/>
      </w:pPr>
      <w:r>
        <w:t xml:space="preserve">4/3/2023-4/28/2023 </w:t>
      </w:r>
      <w:r w:rsidR="003A18A6">
        <w:t xml:space="preserve">Interviews, </w:t>
      </w:r>
      <w:r w:rsidR="00243FA5">
        <w:t>background,</w:t>
      </w:r>
      <w:r w:rsidR="003A18A6">
        <w:t xml:space="preserve"> and testing (physical, polygraph, </w:t>
      </w:r>
      <w:r w:rsidR="00586474">
        <w:t>etc.</w:t>
      </w:r>
      <w:r w:rsidR="003A18A6">
        <w:t xml:space="preserve">) will </w:t>
      </w:r>
      <w:r w:rsidR="00AC1E01">
        <w:t xml:space="preserve">be </w:t>
      </w:r>
      <w:r>
        <w:t>conducted</w:t>
      </w:r>
      <w:r w:rsidR="00AC1E01">
        <w:t xml:space="preserve">. </w:t>
      </w:r>
    </w:p>
    <w:p w14:paraId="6C76067F" w14:textId="612FF39B" w:rsidR="00972159" w:rsidRDefault="00F9560B" w:rsidP="00602FD2">
      <w:pPr>
        <w:pStyle w:val="ListParagraph"/>
        <w:numPr>
          <w:ilvl w:val="0"/>
          <w:numId w:val="11"/>
        </w:numPr>
        <w:jc w:val="both"/>
      </w:pPr>
      <w:r>
        <w:t>5/5/2023 J</w:t>
      </w:r>
      <w:r w:rsidR="00AC1E01">
        <w:t xml:space="preserve">ob </w:t>
      </w:r>
      <w:proofErr w:type="gramStart"/>
      <w:r w:rsidR="00EF5AA6">
        <w:t>offer</w:t>
      </w:r>
      <w:proofErr w:type="gramEnd"/>
      <w:r w:rsidR="00AC1E01">
        <w:t>.</w:t>
      </w:r>
      <w:r w:rsidR="00972159">
        <w:t> </w:t>
      </w:r>
    </w:p>
    <w:p w14:paraId="00830399" w14:textId="550FF722" w:rsidR="00F22254" w:rsidRPr="00ED4D1C" w:rsidRDefault="00F22254" w:rsidP="00F22254">
      <w:pPr>
        <w:ind w:left="0"/>
        <w:rPr>
          <w:rFonts w:ascii="Times New Roman" w:hAnsi="Times New Roman"/>
          <w:i/>
          <w:iCs/>
          <w:sz w:val="24"/>
          <w:szCs w:val="24"/>
        </w:rPr>
      </w:pPr>
      <w:r w:rsidRPr="00ED4D1C">
        <w:rPr>
          <w:rFonts w:ascii="Times New Roman" w:hAnsi="Times New Roman"/>
          <w:i/>
          <w:iCs/>
          <w:sz w:val="24"/>
          <w:szCs w:val="24"/>
        </w:rPr>
        <w:t>City Manager Recruitment Update</w:t>
      </w:r>
      <w:r w:rsidR="00B826F6">
        <w:rPr>
          <w:rFonts w:ascii="Times New Roman" w:hAnsi="Times New Roman"/>
          <w:i/>
          <w:iCs/>
          <w:sz w:val="24"/>
          <w:szCs w:val="24"/>
        </w:rPr>
        <w:t>-no change from last update</w:t>
      </w:r>
    </w:p>
    <w:p w14:paraId="779F3B28" w14:textId="0AAA2810" w:rsidR="00B12051" w:rsidRPr="008B54A1" w:rsidRDefault="008B54A1" w:rsidP="008B54A1">
      <w:pPr>
        <w:ind w:left="720"/>
        <w:rPr>
          <w:rFonts w:ascii="Times New Roman" w:eastAsia="Calibri" w:hAnsi="Times New Roman"/>
          <w:spacing w:val="0"/>
          <w:sz w:val="24"/>
          <w:szCs w:val="24"/>
        </w:rPr>
      </w:pPr>
      <w:r>
        <w:rPr>
          <w:rFonts w:ascii="Times New Roman" w:eastAsia="Calibri" w:hAnsi="Times New Roman"/>
          <w:spacing w:val="0"/>
          <w:sz w:val="24"/>
          <w:szCs w:val="24"/>
        </w:rPr>
        <w:t>Estimated schedule</w:t>
      </w:r>
      <w:r w:rsidR="00B12051" w:rsidRPr="008B54A1">
        <w:rPr>
          <w:rFonts w:ascii="Times New Roman" w:eastAsia="Calibri" w:hAnsi="Times New Roman"/>
          <w:spacing w:val="0"/>
          <w:sz w:val="24"/>
          <w:szCs w:val="24"/>
        </w:rPr>
        <w:t>:</w:t>
      </w:r>
    </w:p>
    <w:p w14:paraId="1B374149" w14:textId="1EC20028" w:rsidR="00B12051" w:rsidRDefault="008B54A1" w:rsidP="00B12051">
      <w:pPr>
        <w:pStyle w:val="ListParagraph"/>
        <w:numPr>
          <w:ilvl w:val="1"/>
          <w:numId w:val="11"/>
        </w:numPr>
      </w:pPr>
      <w:r>
        <w:t>2/15/2023 p</w:t>
      </w:r>
      <w:r w:rsidR="00B12051" w:rsidRPr="00B12051">
        <w:t>osition</w:t>
      </w:r>
      <w:r>
        <w:t xml:space="preserve"> posted.</w:t>
      </w:r>
    </w:p>
    <w:p w14:paraId="031554F3" w14:textId="70A52281" w:rsidR="008B54A1" w:rsidRPr="00B12051" w:rsidRDefault="008B54A1" w:rsidP="00B12051">
      <w:pPr>
        <w:pStyle w:val="ListParagraph"/>
        <w:numPr>
          <w:ilvl w:val="1"/>
          <w:numId w:val="11"/>
        </w:numPr>
      </w:pPr>
      <w:r>
        <w:t>3/15/2023 close the position.</w:t>
      </w:r>
    </w:p>
    <w:p w14:paraId="1DA6992D" w14:textId="597C7590" w:rsidR="00B12051" w:rsidRPr="00B12051" w:rsidRDefault="00B12051" w:rsidP="00B12051">
      <w:pPr>
        <w:pStyle w:val="ListParagraph"/>
        <w:numPr>
          <w:ilvl w:val="1"/>
          <w:numId w:val="11"/>
        </w:numPr>
      </w:pPr>
      <w:r w:rsidRPr="00B12051">
        <w:t>4/4/2023 list to Council of candidates including resumes and background investigation results</w:t>
      </w:r>
      <w:r w:rsidR="00F9560B">
        <w:t>.</w:t>
      </w:r>
    </w:p>
    <w:p w14:paraId="02701756" w14:textId="16B6FE37" w:rsidR="00B12051" w:rsidRPr="00B12051" w:rsidRDefault="00B12051" w:rsidP="00B12051">
      <w:pPr>
        <w:pStyle w:val="ListParagraph"/>
        <w:numPr>
          <w:ilvl w:val="1"/>
          <w:numId w:val="11"/>
        </w:numPr>
      </w:pPr>
      <w:r w:rsidRPr="00B12051">
        <w:t>4/11/2023 Council selects candidates to interview</w:t>
      </w:r>
      <w:r w:rsidR="00F9560B">
        <w:t>.</w:t>
      </w:r>
    </w:p>
    <w:p w14:paraId="626FB834" w14:textId="054342D9" w:rsidR="00B12051" w:rsidRPr="00B12051" w:rsidRDefault="00B12051" w:rsidP="00B12051">
      <w:pPr>
        <w:pStyle w:val="ListParagraph"/>
        <w:numPr>
          <w:ilvl w:val="1"/>
          <w:numId w:val="11"/>
        </w:numPr>
      </w:pPr>
      <w:r w:rsidRPr="00B12051">
        <w:t>4/12/2023-4/24/2023 Interviews</w:t>
      </w:r>
      <w:r w:rsidR="00F9560B">
        <w:t>.</w:t>
      </w:r>
    </w:p>
    <w:p w14:paraId="0C36BACB" w14:textId="00684186" w:rsidR="00B12051" w:rsidRPr="00B12051" w:rsidRDefault="00B12051" w:rsidP="00B12051">
      <w:pPr>
        <w:pStyle w:val="ListParagraph"/>
        <w:numPr>
          <w:ilvl w:val="1"/>
          <w:numId w:val="11"/>
        </w:numPr>
      </w:pPr>
      <w:r w:rsidRPr="00B12051">
        <w:t>4/25/2023 Selection by Council at meetings</w:t>
      </w:r>
      <w:r w:rsidR="00F9560B">
        <w:t>.</w:t>
      </w:r>
    </w:p>
    <w:p w14:paraId="561E9461" w14:textId="3AA6581E" w:rsidR="00B12051" w:rsidRPr="00B12051" w:rsidRDefault="00B12051" w:rsidP="00B12051">
      <w:pPr>
        <w:pStyle w:val="ListParagraph"/>
        <w:numPr>
          <w:ilvl w:val="1"/>
          <w:numId w:val="11"/>
        </w:numPr>
      </w:pPr>
      <w:r w:rsidRPr="00B12051">
        <w:t>4/26/2023-5/19/2023 Work on contract</w:t>
      </w:r>
      <w:r w:rsidR="00F9560B">
        <w:t>.</w:t>
      </w:r>
    </w:p>
    <w:p w14:paraId="753E77A5" w14:textId="71E77C5F" w:rsidR="003003BC" w:rsidRPr="00B12051" w:rsidRDefault="00B12051" w:rsidP="00792E99">
      <w:pPr>
        <w:pStyle w:val="ListParagraph"/>
        <w:numPr>
          <w:ilvl w:val="1"/>
          <w:numId w:val="11"/>
        </w:numPr>
      </w:pPr>
      <w:r w:rsidRPr="00B12051">
        <w:t>5/23/2023 Contract approved at meeting</w:t>
      </w:r>
      <w:r w:rsidR="00F9560B">
        <w:t>.</w:t>
      </w:r>
    </w:p>
    <w:p w14:paraId="4D7DE0B4" w14:textId="4BFF9FEC" w:rsidR="007B5072" w:rsidRDefault="007B5072" w:rsidP="001B453C">
      <w:pPr>
        <w:ind w:left="0"/>
        <w:contextualSpacing/>
        <w:rPr>
          <w:rFonts w:ascii="Times New Roman" w:hAnsi="Times New Roman"/>
          <w:i/>
          <w:iCs/>
          <w:sz w:val="24"/>
          <w:szCs w:val="24"/>
        </w:rPr>
      </w:pPr>
      <w:r w:rsidRPr="009243F7">
        <w:rPr>
          <w:rFonts w:ascii="Times New Roman" w:hAnsi="Times New Roman"/>
          <w:i/>
          <w:iCs/>
          <w:sz w:val="24"/>
          <w:szCs w:val="24"/>
        </w:rPr>
        <w:lastRenderedPageBreak/>
        <w:t>Planning &amp; Buildin</w:t>
      </w:r>
      <w:r w:rsidR="001B453C" w:rsidRPr="009243F7">
        <w:rPr>
          <w:rFonts w:ascii="Times New Roman" w:hAnsi="Times New Roman"/>
          <w:i/>
          <w:iCs/>
          <w:sz w:val="24"/>
          <w:szCs w:val="24"/>
        </w:rPr>
        <w:t>g</w:t>
      </w:r>
    </w:p>
    <w:p w14:paraId="5B807511" w14:textId="77777777" w:rsidR="00792E99" w:rsidRDefault="00792E99" w:rsidP="00792E99">
      <w:pPr>
        <w:pStyle w:val="ListParagraph"/>
        <w:numPr>
          <w:ilvl w:val="0"/>
          <w:numId w:val="37"/>
        </w:numPr>
        <w:spacing w:after="0" w:line="240" w:lineRule="auto"/>
        <w:contextualSpacing w:val="0"/>
        <w:rPr>
          <w:rFonts w:ascii="Calibri" w:eastAsia="Times New Roman" w:hAnsi="Calibri"/>
        </w:rPr>
      </w:pPr>
      <w:r>
        <w:rPr>
          <w:rFonts w:eastAsia="Times New Roman"/>
        </w:rPr>
        <w:t xml:space="preserve">There is a Public Hearing scheduled for the Preliminary Site Plan Approval. The hearing is set for February 28, 2023, at 3 pm. The meeting will be held at City Hall. </w:t>
      </w:r>
    </w:p>
    <w:p w14:paraId="6A17E417" w14:textId="77777777" w:rsidR="00792E99" w:rsidRDefault="00792E99" w:rsidP="00792E99">
      <w:pPr>
        <w:pStyle w:val="ListParagraph"/>
        <w:numPr>
          <w:ilvl w:val="0"/>
          <w:numId w:val="37"/>
        </w:numPr>
        <w:spacing w:after="0" w:line="240" w:lineRule="auto"/>
        <w:contextualSpacing w:val="0"/>
        <w:rPr>
          <w:rFonts w:eastAsia="Times New Roman"/>
        </w:rPr>
      </w:pPr>
      <w:r>
        <w:rPr>
          <w:rFonts w:eastAsia="Times New Roman"/>
        </w:rPr>
        <w:t xml:space="preserve">We continue to see an uptick in passport appointments. We are booked out into April. </w:t>
      </w:r>
    </w:p>
    <w:p w14:paraId="52BFBE06" w14:textId="1A7BCF9E" w:rsidR="00375F9B" w:rsidRPr="009B7400" w:rsidRDefault="00375F9B" w:rsidP="00792E99">
      <w:pPr>
        <w:ind w:left="0"/>
      </w:pPr>
    </w:p>
    <w:p w14:paraId="3788C2D4" w14:textId="794E7A88" w:rsidR="007D0095" w:rsidRPr="007130DA" w:rsidRDefault="00F22254" w:rsidP="007130DA">
      <w:pPr>
        <w:ind w:left="0"/>
        <w:rPr>
          <w:rFonts w:ascii="Times New Roman" w:hAnsi="Times New Roman"/>
          <w:i/>
          <w:iCs/>
          <w:sz w:val="24"/>
          <w:szCs w:val="24"/>
        </w:rPr>
      </w:pPr>
      <w:r w:rsidRPr="00F22254">
        <w:rPr>
          <w:rFonts w:ascii="Times New Roman" w:hAnsi="Times New Roman"/>
          <w:i/>
          <w:iCs/>
          <w:sz w:val="24"/>
          <w:szCs w:val="24"/>
        </w:rPr>
        <w:t>City Clerk</w:t>
      </w:r>
    </w:p>
    <w:p w14:paraId="706F3C4E" w14:textId="055713DC" w:rsidR="00792E99" w:rsidRDefault="00792E99" w:rsidP="00792E99">
      <w:pPr>
        <w:pStyle w:val="ListParagraph"/>
        <w:numPr>
          <w:ilvl w:val="0"/>
          <w:numId w:val="34"/>
        </w:numPr>
        <w:spacing w:after="0" w:line="240" w:lineRule="auto"/>
        <w:contextualSpacing w:val="0"/>
        <w:rPr>
          <w:rFonts w:ascii="Calibri" w:eastAsia="Times New Roman" w:hAnsi="Calibri"/>
        </w:rPr>
      </w:pPr>
      <w:r>
        <w:rPr>
          <w:rFonts w:eastAsia="Times New Roman"/>
        </w:rPr>
        <w:t xml:space="preserve">Jayne is attending a </w:t>
      </w:r>
      <w:r w:rsidR="004E0C48">
        <w:rPr>
          <w:rFonts w:eastAsia="Times New Roman"/>
        </w:rPr>
        <w:t>6-month</w:t>
      </w:r>
      <w:r>
        <w:rPr>
          <w:rFonts w:eastAsia="Times New Roman"/>
        </w:rPr>
        <w:t xml:space="preserve"> course through University of Wisconsin for </w:t>
      </w:r>
      <w:r>
        <w:rPr>
          <w:rFonts w:eastAsia="Times New Roman"/>
        </w:rPr>
        <w:t>Parliamentary</w:t>
      </w:r>
      <w:r>
        <w:rPr>
          <w:rFonts w:eastAsia="Times New Roman"/>
        </w:rPr>
        <w:t xml:space="preserve"> Procedure. She started the course this week. </w:t>
      </w:r>
    </w:p>
    <w:p w14:paraId="4896D4D8" w14:textId="0F823344" w:rsidR="009B7400" w:rsidRPr="00792E99" w:rsidRDefault="00792E99" w:rsidP="00792E99">
      <w:pPr>
        <w:pStyle w:val="ListParagraph"/>
        <w:numPr>
          <w:ilvl w:val="0"/>
          <w:numId w:val="34"/>
        </w:numPr>
        <w:spacing w:after="0" w:line="240" w:lineRule="auto"/>
        <w:contextualSpacing w:val="0"/>
        <w:rPr>
          <w:rFonts w:eastAsia="Times New Roman"/>
        </w:rPr>
      </w:pPr>
      <w:r>
        <w:rPr>
          <w:rFonts w:eastAsia="Times New Roman"/>
        </w:rPr>
        <w:t xml:space="preserve">Arlette and the Police Department have been very busy with public Records Requests. We have received nine police requests and two nonpolice requests. </w:t>
      </w:r>
    </w:p>
    <w:p w14:paraId="3A7F2221" w14:textId="7AA94996" w:rsidR="00010459" w:rsidRPr="009B7400" w:rsidRDefault="00010459" w:rsidP="009B7400">
      <w:pPr>
        <w:pStyle w:val="ListParagraph"/>
        <w:spacing w:after="0" w:line="240" w:lineRule="auto"/>
        <w:contextualSpacing w:val="0"/>
        <w:rPr>
          <w:rFonts w:ascii="Calibri" w:eastAsia="Times New Roman" w:hAnsi="Calibri"/>
        </w:rPr>
      </w:pPr>
    </w:p>
    <w:p w14:paraId="509160AE" w14:textId="6F3BA792" w:rsidR="009108F1" w:rsidRPr="00EE014E" w:rsidRDefault="009108F1" w:rsidP="00D5436A">
      <w:pPr>
        <w:ind w:left="0"/>
        <w:rPr>
          <w:rFonts w:ascii="Times New Roman" w:hAnsi="Times New Roman"/>
          <w:b/>
          <w:bCs/>
          <w:sz w:val="24"/>
          <w:szCs w:val="24"/>
        </w:rPr>
      </w:pPr>
      <w:r w:rsidRPr="00676F51">
        <w:rPr>
          <w:rFonts w:ascii="Times New Roman" w:hAnsi="Times New Roman"/>
          <w:b/>
          <w:bCs/>
          <w:sz w:val="24"/>
          <w:szCs w:val="24"/>
        </w:rPr>
        <w:t>Finance &amp; Information Technology</w:t>
      </w:r>
    </w:p>
    <w:p w14:paraId="3A7B0B5F" w14:textId="0415586F" w:rsidR="00275E94" w:rsidRDefault="00275E94" w:rsidP="00275E94">
      <w:pPr>
        <w:ind w:left="0"/>
        <w:rPr>
          <w:rFonts w:ascii="Times New Roman" w:hAnsi="Times New Roman"/>
          <w:i/>
          <w:iCs/>
          <w:sz w:val="24"/>
          <w:szCs w:val="24"/>
        </w:rPr>
      </w:pPr>
      <w:r w:rsidRPr="009243F7">
        <w:rPr>
          <w:rFonts w:ascii="Times New Roman" w:hAnsi="Times New Roman"/>
          <w:i/>
          <w:iCs/>
          <w:sz w:val="24"/>
          <w:szCs w:val="24"/>
        </w:rPr>
        <w:t>Finance</w:t>
      </w:r>
      <w:r w:rsidR="00F22254">
        <w:rPr>
          <w:rFonts w:ascii="Times New Roman" w:hAnsi="Times New Roman"/>
          <w:i/>
          <w:iCs/>
          <w:sz w:val="24"/>
          <w:szCs w:val="24"/>
        </w:rPr>
        <w:t>:</w:t>
      </w:r>
    </w:p>
    <w:p w14:paraId="0C3C7BED" w14:textId="08773931" w:rsidR="00A61195" w:rsidRPr="00824B12" w:rsidRDefault="00824B12" w:rsidP="00824B12">
      <w:pPr>
        <w:pStyle w:val="ListParagraph"/>
        <w:numPr>
          <w:ilvl w:val="0"/>
          <w:numId w:val="14"/>
        </w:numPr>
        <w:rPr>
          <w:rFonts w:ascii="Calibri" w:hAnsi="Calibri"/>
        </w:rPr>
      </w:pPr>
      <w:r>
        <w:t>The 2022 Year End report is included in the packet today and Lindsay will be presenting during the 2/28 meeting. Please reach out beforehand if you have any questions that aren’t answered in the report.</w:t>
      </w:r>
    </w:p>
    <w:p w14:paraId="14ADC41C" w14:textId="44FDC28C" w:rsidR="00275E94" w:rsidRPr="00075EFE" w:rsidRDefault="00275E94" w:rsidP="00A61195">
      <w:pPr>
        <w:ind w:left="0"/>
        <w:rPr>
          <w:rFonts w:ascii="Times New Roman" w:hAnsi="Times New Roman"/>
          <w:i/>
          <w:iCs/>
          <w:sz w:val="24"/>
          <w:szCs w:val="24"/>
        </w:rPr>
      </w:pPr>
      <w:r w:rsidRPr="00075EFE">
        <w:rPr>
          <w:rFonts w:ascii="Times New Roman" w:hAnsi="Times New Roman"/>
          <w:i/>
          <w:iCs/>
          <w:sz w:val="24"/>
          <w:szCs w:val="24"/>
        </w:rPr>
        <w:t>Information Technology:</w:t>
      </w:r>
    </w:p>
    <w:p w14:paraId="3AE6F926" w14:textId="77777777" w:rsidR="00824B12" w:rsidRPr="00824B12" w:rsidRDefault="00824B12" w:rsidP="00824B12">
      <w:pPr>
        <w:pStyle w:val="ListParagraph"/>
        <w:numPr>
          <w:ilvl w:val="0"/>
          <w:numId w:val="39"/>
        </w:numPr>
      </w:pPr>
      <w:r w:rsidRPr="00824B12">
        <w:t>Chris and Lindsay have a kickoff meeting next week with the vendor for our Electronic Document Management program to start planning the setup and implementation timeline.</w:t>
      </w:r>
    </w:p>
    <w:p w14:paraId="73F8B646" w14:textId="539F2C9C" w:rsidR="00A61195" w:rsidRPr="00824B12" w:rsidRDefault="00824B12" w:rsidP="00824B12">
      <w:pPr>
        <w:pStyle w:val="ListParagraph"/>
        <w:numPr>
          <w:ilvl w:val="0"/>
          <w:numId w:val="17"/>
        </w:numPr>
        <w:rPr>
          <w:rFonts w:ascii="Calibri" w:hAnsi="Calibri"/>
        </w:rPr>
      </w:pPr>
      <w:r>
        <w:t>We experienced an email hack this week, which prompted Chris to investigate our M365 security further and he found that newer employees were not set-up to have MFA enabled, and our password requirements were weak. He is going to be rolling out some changes over the next couple weeks to strengthen these and make our M365 environment less sensitive to future hacks.</w:t>
      </w:r>
    </w:p>
    <w:p w14:paraId="1C7F39F6" w14:textId="03DBCDCC" w:rsidR="00824B12" w:rsidRPr="00824B12" w:rsidRDefault="00824B12" w:rsidP="00824B12">
      <w:pPr>
        <w:ind w:left="0"/>
        <w:rPr>
          <w:rFonts w:ascii="Times New Roman" w:hAnsi="Times New Roman"/>
          <w:i/>
          <w:iCs/>
          <w:sz w:val="24"/>
          <w:szCs w:val="24"/>
        </w:rPr>
      </w:pPr>
      <w:r w:rsidRPr="00824B12">
        <w:rPr>
          <w:rFonts w:ascii="Times New Roman" w:hAnsi="Times New Roman"/>
          <w:i/>
          <w:iCs/>
          <w:sz w:val="24"/>
          <w:szCs w:val="24"/>
        </w:rPr>
        <w:t>Wellness:</w:t>
      </w:r>
    </w:p>
    <w:p w14:paraId="2272B2D3" w14:textId="7F6D8965" w:rsidR="00824B12" w:rsidRPr="00824B12" w:rsidRDefault="00824B12" w:rsidP="00824B12">
      <w:pPr>
        <w:pStyle w:val="ListParagraph"/>
        <w:numPr>
          <w:ilvl w:val="0"/>
          <w:numId w:val="17"/>
        </w:numPr>
      </w:pPr>
      <w:r>
        <w:t xml:space="preserve">The </w:t>
      </w:r>
      <w:proofErr w:type="gramStart"/>
      <w:r>
        <w:t>City</w:t>
      </w:r>
      <w:proofErr w:type="gramEnd"/>
      <w:r>
        <w:t xml:space="preserve"> received the Well City Award and will continue to receive a 2% premium discount of medical premiums. Sierra has done a great job of taking over as Wellness Coordinator.</w:t>
      </w:r>
    </w:p>
    <w:p w14:paraId="276FFB99" w14:textId="3E65EF26" w:rsidR="006126E1" w:rsidRPr="008B54A1" w:rsidRDefault="00601BD7" w:rsidP="008B54A1">
      <w:pPr>
        <w:ind w:left="0"/>
        <w:jc w:val="both"/>
        <w:rPr>
          <w:rFonts w:ascii="Times New Roman" w:hAnsi="Times New Roman"/>
          <w:b/>
          <w:sz w:val="24"/>
          <w:szCs w:val="24"/>
        </w:rPr>
      </w:pPr>
      <w:r w:rsidRPr="00760E6C">
        <w:rPr>
          <w:rFonts w:ascii="Times New Roman" w:hAnsi="Times New Roman"/>
          <w:b/>
          <w:sz w:val="24"/>
          <w:szCs w:val="24"/>
        </w:rPr>
        <w:t>Parks and Recreation</w:t>
      </w:r>
      <w:r w:rsidR="003A67EA" w:rsidRPr="00B640D4">
        <w:rPr>
          <w:rFonts w:ascii="Times New Roman" w:hAnsi="Times New Roman"/>
          <w:color w:val="000000"/>
          <w:sz w:val="24"/>
          <w:szCs w:val="24"/>
        </w:rPr>
        <w:t> </w:t>
      </w:r>
    </w:p>
    <w:p w14:paraId="21B7468A" w14:textId="7B4F9FE0" w:rsidR="005F40E2" w:rsidRPr="003A67EA" w:rsidRDefault="000B74DF" w:rsidP="00760E6C">
      <w:pPr>
        <w:shd w:val="clear" w:color="auto" w:fill="FFFFFF"/>
        <w:ind w:left="0"/>
        <w:rPr>
          <w:rFonts w:ascii="Times New Roman" w:eastAsia="Calibri" w:hAnsi="Times New Roman"/>
          <w:i/>
          <w:iCs/>
          <w:spacing w:val="0"/>
          <w:sz w:val="24"/>
          <w:szCs w:val="24"/>
        </w:rPr>
      </w:pPr>
      <w:bookmarkStart w:id="0" w:name="_Hlk126857592"/>
      <w:r w:rsidRPr="003A67EA">
        <w:rPr>
          <w:rFonts w:ascii="Times New Roman" w:eastAsia="Calibri" w:hAnsi="Times New Roman"/>
          <w:i/>
          <w:iCs/>
          <w:spacing w:val="0"/>
          <w:sz w:val="24"/>
          <w:szCs w:val="24"/>
        </w:rPr>
        <w:t>Programs</w:t>
      </w:r>
    </w:p>
    <w:bookmarkEnd w:id="0"/>
    <w:p w14:paraId="42E94B6D" w14:textId="77777777" w:rsidR="00E50C34" w:rsidRPr="00E50C34" w:rsidRDefault="00E50C34" w:rsidP="00E50C34">
      <w:pPr>
        <w:numPr>
          <w:ilvl w:val="0"/>
          <w:numId w:val="24"/>
        </w:numPr>
        <w:shd w:val="clear" w:color="auto" w:fill="FFFFFF"/>
        <w:rPr>
          <w:rFonts w:ascii="Times New Roman" w:hAnsi="Times New Roman"/>
          <w:color w:val="000000"/>
          <w:spacing w:val="0"/>
          <w:sz w:val="24"/>
          <w:szCs w:val="24"/>
        </w:rPr>
      </w:pPr>
      <w:r w:rsidRPr="00E50C34">
        <w:rPr>
          <w:rFonts w:ascii="Times New Roman" w:hAnsi="Times New Roman"/>
          <w:color w:val="000000"/>
          <w:spacing w:val="0"/>
          <w:sz w:val="24"/>
          <w:szCs w:val="24"/>
        </w:rPr>
        <w:t>Our youth basketball program will come to an end after the final games are played this Saturday in the Names Family Foundation Gymnasium.</w:t>
      </w:r>
    </w:p>
    <w:p w14:paraId="0AFF6AC5" w14:textId="77777777" w:rsidR="00E50C34" w:rsidRPr="00E50C34" w:rsidRDefault="00E50C34" w:rsidP="00E50C34">
      <w:pPr>
        <w:numPr>
          <w:ilvl w:val="0"/>
          <w:numId w:val="24"/>
        </w:numPr>
        <w:shd w:val="clear" w:color="auto" w:fill="FFFFFF"/>
        <w:rPr>
          <w:rFonts w:ascii="Times New Roman" w:hAnsi="Times New Roman"/>
          <w:color w:val="000000"/>
          <w:spacing w:val="0"/>
          <w:sz w:val="24"/>
          <w:szCs w:val="24"/>
        </w:rPr>
      </w:pPr>
      <w:r w:rsidRPr="00E50C34">
        <w:rPr>
          <w:rFonts w:ascii="Times New Roman" w:hAnsi="Times New Roman"/>
          <w:color w:val="000000"/>
          <w:spacing w:val="0"/>
          <w:sz w:val="24"/>
          <w:szCs w:val="24"/>
        </w:rPr>
        <w:t>Pickleball had over 25 players in attendance on Friday</w:t>
      </w:r>
    </w:p>
    <w:p w14:paraId="76ED0195" w14:textId="7C85109C" w:rsidR="00A125DF" w:rsidRPr="00E50C34" w:rsidRDefault="00E50C34" w:rsidP="00E50C34">
      <w:pPr>
        <w:numPr>
          <w:ilvl w:val="0"/>
          <w:numId w:val="24"/>
        </w:numPr>
        <w:shd w:val="clear" w:color="auto" w:fill="FFFFFF"/>
        <w:rPr>
          <w:rFonts w:ascii="Times New Roman" w:hAnsi="Times New Roman"/>
          <w:color w:val="000000"/>
          <w:spacing w:val="0"/>
          <w:sz w:val="24"/>
          <w:szCs w:val="24"/>
        </w:rPr>
      </w:pPr>
      <w:r w:rsidRPr="00E50C34">
        <w:rPr>
          <w:rFonts w:ascii="Times New Roman" w:hAnsi="Times New Roman"/>
          <w:color w:val="000000"/>
          <w:spacing w:val="0"/>
          <w:sz w:val="24"/>
          <w:szCs w:val="24"/>
        </w:rPr>
        <w:t>The S</w:t>
      </w:r>
      <w:r>
        <w:rPr>
          <w:rFonts w:ascii="Times New Roman" w:hAnsi="Times New Roman"/>
          <w:color w:val="000000"/>
          <w:spacing w:val="0"/>
          <w:sz w:val="24"/>
          <w:szCs w:val="24"/>
        </w:rPr>
        <w:t>enio</w:t>
      </w:r>
      <w:r w:rsidRPr="00E50C34">
        <w:rPr>
          <w:rFonts w:ascii="Times New Roman" w:hAnsi="Times New Roman"/>
          <w:color w:val="000000"/>
          <w:spacing w:val="0"/>
          <w:sz w:val="24"/>
          <w:szCs w:val="24"/>
        </w:rPr>
        <w:t>r Morning program had over 30 people in attendance on Friday.</w:t>
      </w:r>
    </w:p>
    <w:p w14:paraId="248C87B2" w14:textId="34B66BE2" w:rsidR="00E50C34" w:rsidRPr="00E50C34" w:rsidRDefault="00E50C34" w:rsidP="00E50C34">
      <w:pPr>
        <w:shd w:val="clear" w:color="auto" w:fill="FFFFFF"/>
        <w:ind w:left="0"/>
        <w:rPr>
          <w:rFonts w:ascii="Times New Roman" w:eastAsia="Calibri" w:hAnsi="Times New Roman"/>
          <w:i/>
          <w:iCs/>
          <w:sz w:val="24"/>
          <w:szCs w:val="24"/>
        </w:rPr>
      </w:pPr>
      <w:r w:rsidRPr="00E50C34">
        <w:rPr>
          <w:rFonts w:ascii="Times New Roman" w:eastAsia="Calibri" w:hAnsi="Times New Roman"/>
          <w:i/>
          <w:iCs/>
          <w:sz w:val="24"/>
          <w:szCs w:val="24"/>
        </w:rPr>
        <w:t>Events</w:t>
      </w:r>
    </w:p>
    <w:p w14:paraId="5BF6ED00" w14:textId="45088971" w:rsidR="00E50C34" w:rsidRPr="00E50C34" w:rsidRDefault="00E50C34" w:rsidP="00E50C34">
      <w:pPr>
        <w:pStyle w:val="ListParagraph"/>
        <w:ind w:left="0"/>
        <w:jc w:val="both"/>
        <w:rPr>
          <w:bCs/>
        </w:rPr>
      </w:pPr>
      <w:r w:rsidRPr="00E50C34">
        <w:rPr>
          <w:bCs/>
        </w:rPr>
        <w:t>We are preparing the following events.</w:t>
      </w:r>
    </w:p>
    <w:p w14:paraId="2AEEEDAC" w14:textId="16335067" w:rsidR="00E50C34" w:rsidRPr="00E50C34" w:rsidRDefault="00E50C34" w:rsidP="00E50C34">
      <w:pPr>
        <w:pStyle w:val="ListParagraph"/>
        <w:numPr>
          <w:ilvl w:val="0"/>
          <w:numId w:val="17"/>
        </w:numPr>
        <w:jc w:val="both"/>
        <w:rPr>
          <w:bCs/>
        </w:rPr>
      </w:pPr>
      <w:r w:rsidRPr="00E50C34">
        <w:rPr>
          <w:bCs/>
        </w:rPr>
        <w:t>Fun Days</w:t>
      </w:r>
    </w:p>
    <w:p w14:paraId="1D28683B" w14:textId="7A1DBC28" w:rsidR="00E50C34" w:rsidRPr="00E50C34" w:rsidRDefault="00E50C34" w:rsidP="00E50C34">
      <w:pPr>
        <w:pStyle w:val="ListParagraph"/>
        <w:numPr>
          <w:ilvl w:val="0"/>
          <w:numId w:val="17"/>
        </w:numPr>
        <w:jc w:val="both"/>
        <w:rPr>
          <w:bCs/>
        </w:rPr>
      </w:pPr>
      <w:r w:rsidRPr="00E50C34">
        <w:rPr>
          <w:bCs/>
        </w:rPr>
        <w:t>Mom &amp; Son Dance</w:t>
      </w:r>
    </w:p>
    <w:p w14:paraId="323353CF" w14:textId="0D6632EB" w:rsidR="00E50C34" w:rsidRPr="00E50C34" w:rsidRDefault="00E50C34" w:rsidP="00E50C34">
      <w:pPr>
        <w:pStyle w:val="ListParagraph"/>
        <w:numPr>
          <w:ilvl w:val="0"/>
          <w:numId w:val="17"/>
        </w:numPr>
        <w:jc w:val="both"/>
        <w:rPr>
          <w:bCs/>
        </w:rPr>
      </w:pPr>
      <w:r w:rsidRPr="00E50C34">
        <w:rPr>
          <w:bCs/>
        </w:rPr>
        <w:t>Medallion Madness</w:t>
      </w:r>
    </w:p>
    <w:p w14:paraId="762304C3" w14:textId="61D6F3B4" w:rsidR="00E50C34" w:rsidRPr="00E50C34" w:rsidRDefault="00E50C34" w:rsidP="00E50C34">
      <w:pPr>
        <w:pStyle w:val="ListParagraph"/>
        <w:numPr>
          <w:ilvl w:val="0"/>
          <w:numId w:val="17"/>
        </w:numPr>
        <w:jc w:val="both"/>
        <w:rPr>
          <w:bCs/>
        </w:rPr>
      </w:pPr>
      <w:r w:rsidRPr="00E50C34">
        <w:rPr>
          <w:bCs/>
        </w:rPr>
        <w:t>Easter Egg Hunt</w:t>
      </w:r>
    </w:p>
    <w:p w14:paraId="375BCC15" w14:textId="366C28AB" w:rsidR="00760E6C" w:rsidRPr="00E50C34" w:rsidRDefault="00E50C34" w:rsidP="00E50C34">
      <w:pPr>
        <w:pStyle w:val="ListParagraph"/>
        <w:numPr>
          <w:ilvl w:val="0"/>
          <w:numId w:val="17"/>
        </w:numPr>
        <w:jc w:val="both"/>
        <w:rPr>
          <w:bCs/>
        </w:rPr>
      </w:pPr>
      <w:r w:rsidRPr="00E50C34">
        <w:rPr>
          <w:bCs/>
        </w:rPr>
        <w:t>Car Show</w:t>
      </w:r>
    </w:p>
    <w:p w14:paraId="20183956" w14:textId="20D39D50" w:rsidR="007D0095" w:rsidRDefault="008C755F" w:rsidP="008B54A1">
      <w:pPr>
        <w:pStyle w:val="ListParagraph"/>
        <w:ind w:left="0"/>
        <w:jc w:val="both"/>
        <w:rPr>
          <w:b/>
        </w:rPr>
      </w:pPr>
      <w:r w:rsidRPr="00EB0006">
        <w:rPr>
          <w:b/>
        </w:rPr>
        <w:t xml:space="preserve">Tentative Schedule of Upcoming </w:t>
      </w:r>
      <w:r w:rsidR="00D32592" w:rsidRPr="00EB0006">
        <w:rPr>
          <w:b/>
        </w:rPr>
        <w:t xml:space="preserve">Meetings and </w:t>
      </w:r>
      <w:r w:rsidRPr="00EB0006">
        <w:rPr>
          <w:b/>
        </w:rPr>
        <w:t>Agenda Items</w:t>
      </w:r>
      <w:r w:rsidR="00AE5DB1" w:rsidRPr="00EB0006">
        <w:rPr>
          <w:b/>
        </w:rPr>
        <w:t xml:space="preserve"> (Subject to Change)</w:t>
      </w:r>
    </w:p>
    <w:p w14:paraId="7146B723" w14:textId="77777777" w:rsidR="008B54A1" w:rsidRPr="008B54A1" w:rsidRDefault="008B54A1" w:rsidP="008B54A1">
      <w:pPr>
        <w:pStyle w:val="ListParagraph"/>
        <w:ind w:left="0"/>
        <w:jc w:val="both"/>
        <w:rPr>
          <w:b/>
        </w:rPr>
      </w:pPr>
    </w:p>
    <w:p w14:paraId="52F6511E" w14:textId="77777777" w:rsidR="008B54A1" w:rsidRDefault="008B54A1" w:rsidP="008B54A1">
      <w:pPr>
        <w:pStyle w:val="ListParagraph"/>
        <w:spacing w:after="0" w:line="240" w:lineRule="auto"/>
        <w:ind w:left="0"/>
        <w:contextualSpacing w:val="0"/>
        <w:jc w:val="both"/>
        <w:rPr>
          <w:b/>
          <w:bCs/>
          <w:u w:val="single"/>
        </w:rPr>
      </w:pPr>
      <w:r>
        <w:rPr>
          <w:b/>
          <w:bCs/>
          <w:u w:val="single"/>
        </w:rPr>
        <w:t>February 28</w:t>
      </w:r>
      <w:r w:rsidRPr="001845C7">
        <w:rPr>
          <w:b/>
          <w:bCs/>
          <w:u w:val="single"/>
          <w:vertAlign w:val="superscript"/>
        </w:rPr>
        <w:t>th</w:t>
      </w:r>
      <w:r>
        <w:rPr>
          <w:b/>
          <w:bCs/>
          <w:u w:val="single"/>
        </w:rPr>
        <w:t xml:space="preserve"> Regular Meeting</w:t>
      </w:r>
    </w:p>
    <w:p w14:paraId="4E92C297" w14:textId="61C836E0" w:rsidR="008B54A1" w:rsidRDefault="008B54A1" w:rsidP="008B54A1">
      <w:pPr>
        <w:pStyle w:val="ListParagraph"/>
        <w:numPr>
          <w:ilvl w:val="0"/>
          <w:numId w:val="20"/>
        </w:numPr>
        <w:spacing w:after="0" w:line="240" w:lineRule="auto"/>
        <w:contextualSpacing w:val="0"/>
        <w:jc w:val="both"/>
      </w:pPr>
      <w:r w:rsidRPr="00B9008E">
        <w:t>City Attorney Appointment</w:t>
      </w:r>
      <w:r>
        <w:t xml:space="preserve"> (Bob will be </w:t>
      </w:r>
      <w:r w:rsidR="00792E99">
        <w:t>in person</w:t>
      </w:r>
      <w:r>
        <w:t>)</w:t>
      </w:r>
    </w:p>
    <w:p w14:paraId="58EE2264" w14:textId="454B0CA8" w:rsidR="00E50C34" w:rsidRDefault="00E50C34" w:rsidP="008B54A1">
      <w:pPr>
        <w:pStyle w:val="ListParagraph"/>
        <w:numPr>
          <w:ilvl w:val="0"/>
          <w:numId w:val="20"/>
        </w:numPr>
        <w:spacing w:after="0" w:line="240" w:lineRule="auto"/>
        <w:contextualSpacing w:val="0"/>
        <w:jc w:val="both"/>
      </w:pPr>
      <w:r>
        <w:lastRenderedPageBreak/>
        <w:t>City Attorney Report</w:t>
      </w:r>
    </w:p>
    <w:p w14:paraId="6F3FFAC3" w14:textId="77777777" w:rsidR="008B54A1" w:rsidRDefault="008B54A1" w:rsidP="008B54A1">
      <w:pPr>
        <w:pStyle w:val="ListParagraph"/>
        <w:numPr>
          <w:ilvl w:val="0"/>
          <w:numId w:val="20"/>
        </w:numPr>
        <w:spacing w:after="0" w:line="240" w:lineRule="auto"/>
        <w:contextualSpacing w:val="0"/>
        <w:jc w:val="both"/>
      </w:pPr>
      <w:r>
        <w:t>Ordinance: Storm Water NPDES Compliance Code Amendments</w:t>
      </w:r>
    </w:p>
    <w:p w14:paraId="547FDFE0" w14:textId="0483F7DD" w:rsidR="008B54A1" w:rsidRDefault="008B54A1" w:rsidP="008B54A1">
      <w:pPr>
        <w:pStyle w:val="ListParagraph"/>
        <w:numPr>
          <w:ilvl w:val="0"/>
          <w:numId w:val="20"/>
        </w:numPr>
        <w:spacing w:after="0" w:line="240" w:lineRule="auto"/>
        <w:contextualSpacing w:val="0"/>
        <w:jc w:val="both"/>
        <w:rPr>
          <w:b/>
          <w:bCs/>
          <w:u w:val="single"/>
        </w:rPr>
      </w:pPr>
      <w:r>
        <w:t>Year-End 2022 Financial Report</w:t>
      </w:r>
    </w:p>
    <w:p w14:paraId="7E6A3655" w14:textId="77777777" w:rsidR="008B54A1" w:rsidRDefault="008B54A1" w:rsidP="007D0095">
      <w:pPr>
        <w:pStyle w:val="ListParagraph"/>
        <w:spacing w:after="0" w:line="240" w:lineRule="auto"/>
        <w:ind w:left="0"/>
        <w:contextualSpacing w:val="0"/>
        <w:jc w:val="both"/>
        <w:rPr>
          <w:b/>
          <w:bCs/>
          <w:u w:val="single"/>
        </w:rPr>
      </w:pPr>
    </w:p>
    <w:p w14:paraId="7C32CF89" w14:textId="48BC648C" w:rsidR="007D0095" w:rsidRDefault="007D0095" w:rsidP="007D0095">
      <w:pPr>
        <w:pStyle w:val="ListParagraph"/>
        <w:spacing w:after="0" w:line="240" w:lineRule="auto"/>
        <w:ind w:left="0"/>
        <w:contextualSpacing w:val="0"/>
        <w:jc w:val="both"/>
        <w:rPr>
          <w:b/>
          <w:bCs/>
          <w:u w:val="single"/>
        </w:rPr>
      </w:pPr>
      <w:r>
        <w:rPr>
          <w:b/>
          <w:bCs/>
          <w:u w:val="single"/>
        </w:rPr>
        <w:t>March 20</w:t>
      </w:r>
      <w:r w:rsidRPr="007D0095">
        <w:rPr>
          <w:b/>
          <w:bCs/>
          <w:u w:val="single"/>
          <w:vertAlign w:val="superscript"/>
        </w:rPr>
        <w:t>th</w:t>
      </w:r>
      <w:r>
        <w:rPr>
          <w:b/>
          <w:bCs/>
          <w:u w:val="single"/>
        </w:rPr>
        <w:t xml:space="preserve"> Study Session</w:t>
      </w:r>
    </w:p>
    <w:p w14:paraId="2300522C" w14:textId="542C94B1" w:rsidR="007D0095" w:rsidRPr="00ED4D1C" w:rsidRDefault="007D0095" w:rsidP="008F2979">
      <w:pPr>
        <w:pStyle w:val="ListParagraph"/>
        <w:numPr>
          <w:ilvl w:val="0"/>
          <w:numId w:val="19"/>
        </w:numPr>
        <w:spacing w:after="0" w:line="240" w:lineRule="auto"/>
        <w:ind w:left="0"/>
        <w:contextualSpacing w:val="0"/>
        <w:jc w:val="both"/>
      </w:pPr>
      <w:r w:rsidRPr="007D0095">
        <w:t>Council goal setting workshop</w:t>
      </w:r>
    </w:p>
    <w:sectPr w:rsidR="007D0095" w:rsidRPr="00ED4D1C" w:rsidSect="005B2006">
      <w:footerReference w:type="even" r:id="rId8"/>
      <w:footerReference w:type="default" r:id="rId9"/>
      <w:footerReference w:type="first" r:id="rId10"/>
      <w:pgSz w:w="12240" w:h="15840" w:code="1"/>
      <w:pgMar w:top="720" w:right="1440" w:bottom="720" w:left="1440" w:header="720" w:footer="302"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806417" w14:textId="77777777" w:rsidR="0000566E" w:rsidRDefault="0000566E">
      <w:r>
        <w:separator/>
      </w:r>
    </w:p>
  </w:endnote>
  <w:endnote w:type="continuationSeparator" w:id="0">
    <w:p w14:paraId="6529D880" w14:textId="77777777" w:rsidR="0000566E" w:rsidRDefault="000056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EE36CB" w14:textId="77777777" w:rsidR="00E64527" w:rsidRDefault="00E6452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0AB8EF94" w14:textId="77777777" w:rsidR="00E64527" w:rsidRDefault="00E64527">
    <w:pPr>
      <w:pStyle w:val="Footer"/>
    </w:pPr>
  </w:p>
  <w:p w14:paraId="73CBAE78" w14:textId="77777777" w:rsidR="00E64527" w:rsidRDefault="00E64527"/>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EAFE0D" w14:textId="77777777" w:rsidR="00E64527" w:rsidRPr="00173183" w:rsidRDefault="00173183" w:rsidP="00173183">
    <w:pPr>
      <w:pStyle w:val="Footer"/>
      <w:pBdr>
        <w:top w:val="single" w:sz="2" w:space="1" w:color="auto"/>
      </w:pBdr>
      <w:jc w:val="center"/>
      <w:rPr>
        <w:rFonts w:ascii="Calibri Light" w:hAnsi="Calibri Light" w:cs="Calibri Light"/>
        <w:sz w:val="20"/>
      </w:rPr>
    </w:pPr>
    <w:r w:rsidRPr="00173183">
      <w:rPr>
        <w:rFonts w:ascii="Calibri Light" w:hAnsi="Calibri Light" w:cs="Calibri Light"/>
        <w:sz w:val="20"/>
      </w:rPr>
      <w:t xml:space="preserve">Page </w:t>
    </w:r>
    <w:r w:rsidRPr="00173183">
      <w:rPr>
        <w:rFonts w:ascii="Calibri Light" w:hAnsi="Calibri Light" w:cs="Calibri Light"/>
        <w:b/>
        <w:bCs/>
        <w:sz w:val="20"/>
      </w:rPr>
      <w:fldChar w:fldCharType="begin"/>
    </w:r>
    <w:r w:rsidRPr="00173183">
      <w:rPr>
        <w:rFonts w:ascii="Calibri Light" w:hAnsi="Calibri Light" w:cs="Calibri Light"/>
        <w:b/>
        <w:bCs/>
        <w:sz w:val="20"/>
      </w:rPr>
      <w:instrText xml:space="preserve"> PAGE  \* Arabic  \* MERGEFORMAT </w:instrText>
    </w:r>
    <w:r w:rsidRPr="00173183">
      <w:rPr>
        <w:rFonts w:ascii="Calibri Light" w:hAnsi="Calibri Light" w:cs="Calibri Light"/>
        <w:b/>
        <w:bCs/>
        <w:sz w:val="20"/>
      </w:rPr>
      <w:fldChar w:fldCharType="separate"/>
    </w:r>
    <w:r w:rsidR="00B42B16">
      <w:rPr>
        <w:rFonts w:ascii="Calibri Light" w:hAnsi="Calibri Light" w:cs="Calibri Light"/>
        <w:b/>
        <w:bCs/>
        <w:noProof/>
        <w:sz w:val="20"/>
      </w:rPr>
      <w:t>2</w:t>
    </w:r>
    <w:r w:rsidRPr="00173183">
      <w:rPr>
        <w:rFonts w:ascii="Calibri Light" w:hAnsi="Calibri Light" w:cs="Calibri Light"/>
        <w:b/>
        <w:bCs/>
        <w:sz w:val="20"/>
      </w:rPr>
      <w:fldChar w:fldCharType="end"/>
    </w:r>
    <w:r w:rsidRPr="00173183">
      <w:rPr>
        <w:rFonts w:ascii="Calibri Light" w:hAnsi="Calibri Light" w:cs="Calibri Light"/>
        <w:sz w:val="20"/>
      </w:rPr>
      <w:t xml:space="preserve"> of </w:t>
    </w:r>
    <w:r w:rsidRPr="00173183">
      <w:rPr>
        <w:rFonts w:ascii="Calibri Light" w:hAnsi="Calibri Light" w:cs="Calibri Light"/>
        <w:b/>
        <w:bCs/>
        <w:sz w:val="20"/>
      </w:rPr>
      <w:fldChar w:fldCharType="begin"/>
    </w:r>
    <w:r w:rsidRPr="00173183">
      <w:rPr>
        <w:rFonts w:ascii="Calibri Light" w:hAnsi="Calibri Light" w:cs="Calibri Light"/>
        <w:b/>
        <w:bCs/>
        <w:sz w:val="20"/>
      </w:rPr>
      <w:instrText xml:space="preserve"> NUMPAGES  \* Arabic  \* MERGEFORMAT </w:instrText>
    </w:r>
    <w:r w:rsidRPr="00173183">
      <w:rPr>
        <w:rFonts w:ascii="Calibri Light" w:hAnsi="Calibri Light" w:cs="Calibri Light"/>
        <w:b/>
        <w:bCs/>
        <w:sz w:val="20"/>
      </w:rPr>
      <w:fldChar w:fldCharType="separate"/>
    </w:r>
    <w:r w:rsidR="00B42B16">
      <w:rPr>
        <w:rFonts w:ascii="Calibri Light" w:hAnsi="Calibri Light" w:cs="Calibri Light"/>
        <w:b/>
        <w:bCs/>
        <w:noProof/>
        <w:sz w:val="20"/>
      </w:rPr>
      <w:t>3</w:t>
    </w:r>
    <w:r w:rsidRPr="00173183">
      <w:rPr>
        <w:rFonts w:ascii="Calibri Light" w:hAnsi="Calibri Light" w:cs="Calibri Light"/>
        <w:b/>
        <w:bCs/>
        <w:sz w:val="20"/>
      </w:rPr>
      <w:fldChar w:fldCharType="end"/>
    </w:r>
  </w:p>
  <w:p w14:paraId="3720F112" w14:textId="77777777" w:rsidR="00E64527" w:rsidRDefault="00E64527"/>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FD8AD0" w14:textId="77777777" w:rsidR="00173183" w:rsidRPr="00173183" w:rsidRDefault="00173183" w:rsidP="00173183">
    <w:pPr>
      <w:pStyle w:val="Footer"/>
      <w:pBdr>
        <w:top w:val="single" w:sz="2" w:space="1" w:color="auto"/>
      </w:pBdr>
      <w:jc w:val="center"/>
      <w:rPr>
        <w:rFonts w:ascii="Calibri Light" w:hAnsi="Calibri Light" w:cs="Calibri Light"/>
        <w:sz w:val="20"/>
      </w:rPr>
    </w:pPr>
    <w:r w:rsidRPr="00173183">
      <w:rPr>
        <w:rFonts w:ascii="Calibri Light" w:hAnsi="Calibri Light" w:cs="Calibri Light"/>
        <w:sz w:val="20"/>
      </w:rPr>
      <w:t xml:space="preserve">Page </w:t>
    </w:r>
    <w:r w:rsidRPr="00173183">
      <w:rPr>
        <w:rFonts w:ascii="Calibri Light" w:hAnsi="Calibri Light" w:cs="Calibri Light"/>
        <w:b/>
        <w:bCs/>
        <w:sz w:val="20"/>
      </w:rPr>
      <w:fldChar w:fldCharType="begin"/>
    </w:r>
    <w:r w:rsidRPr="00173183">
      <w:rPr>
        <w:rFonts w:ascii="Calibri Light" w:hAnsi="Calibri Light" w:cs="Calibri Light"/>
        <w:b/>
        <w:bCs/>
        <w:sz w:val="20"/>
      </w:rPr>
      <w:instrText xml:space="preserve"> PAGE  \* Arabic  \* MERGEFORMAT </w:instrText>
    </w:r>
    <w:r w:rsidRPr="00173183">
      <w:rPr>
        <w:rFonts w:ascii="Calibri Light" w:hAnsi="Calibri Light" w:cs="Calibri Light"/>
        <w:b/>
        <w:bCs/>
        <w:sz w:val="20"/>
      </w:rPr>
      <w:fldChar w:fldCharType="separate"/>
    </w:r>
    <w:r w:rsidR="00B42B16">
      <w:rPr>
        <w:rFonts w:ascii="Calibri Light" w:hAnsi="Calibri Light" w:cs="Calibri Light"/>
        <w:b/>
        <w:bCs/>
        <w:noProof/>
        <w:sz w:val="20"/>
      </w:rPr>
      <w:t>1</w:t>
    </w:r>
    <w:r w:rsidRPr="00173183">
      <w:rPr>
        <w:rFonts w:ascii="Calibri Light" w:hAnsi="Calibri Light" w:cs="Calibri Light"/>
        <w:b/>
        <w:bCs/>
        <w:sz w:val="20"/>
      </w:rPr>
      <w:fldChar w:fldCharType="end"/>
    </w:r>
    <w:r w:rsidRPr="00173183">
      <w:rPr>
        <w:rFonts w:ascii="Calibri Light" w:hAnsi="Calibri Light" w:cs="Calibri Light"/>
        <w:sz w:val="20"/>
      </w:rPr>
      <w:t xml:space="preserve"> of </w:t>
    </w:r>
    <w:r w:rsidRPr="00173183">
      <w:rPr>
        <w:rFonts w:ascii="Calibri Light" w:hAnsi="Calibri Light" w:cs="Calibri Light"/>
        <w:b/>
        <w:bCs/>
        <w:sz w:val="20"/>
      </w:rPr>
      <w:fldChar w:fldCharType="begin"/>
    </w:r>
    <w:r w:rsidRPr="00173183">
      <w:rPr>
        <w:rFonts w:ascii="Calibri Light" w:hAnsi="Calibri Light" w:cs="Calibri Light"/>
        <w:b/>
        <w:bCs/>
        <w:sz w:val="20"/>
      </w:rPr>
      <w:instrText xml:space="preserve"> NUMPAGES  \* Arabic  \* MERGEFORMAT </w:instrText>
    </w:r>
    <w:r w:rsidRPr="00173183">
      <w:rPr>
        <w:rFonts w:ascii="Calibri Light" w:hAnsi="Calibri Light" w:cs="Calibri Light"/>
        <w:b/>
        <w:bCs/>
        <w:sz w:val="20"/>
      </w:rPr>
      <w:fldChar w:fldCharType="separate"/>
    </w:r>
    <w:r w:rsidR="00B42B16">
      <w:rPr>
        <w:rFonts w:ascii="Calibri Light" w:hAnsi="Calibri Light" w:cs="Calibri Light"/>
        <w:b/>
        <w:bCs/>
        <w:noProof/>
        <w:sz w:val="20"/>
      </w:rPr>
      <w:t>3</w:t>
    </w:r>
    <w:r w:rsidRPr="00173183">
      <w:rPr>
        <w:rFonts w:ascii="Calibri Light" w:hAnsi="Calibri Light" w:cs="Calibri Light"/>
        <w:b/>
        <w:bCs/>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39DB11" w14:textId="77777777" w:rsidR="0000566E" w:rsidRDefault="0000566E">
      <w:r>
        <w:separator/>
      </w:r>
    </w:p>
  </w:footnote>
  <w:footnote w:type="continuationSeparator" w:id="0">
    <w:p w14:paraId="546E0DA3" w14:textId="77777777" w:rsidR="0000566E" w:rsidRDefault="0000566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2A0A574"/>
    <w:lvl w:ilvl="0">
      <w:start w:val="1"/>
      <w:numFmt w:val="decimal"/>
      <w:pStyle w:val="ListNumber5"/>
      <w:lvlText w:val="%1."/>
      <w:lvlJc w:val="left"/>
      <w:pPr>
        <w:tabs>
          <w:tab w:val="num" w:pos="360"/>
        </w:tabs>
        <w:ind w:left="360" w:hanging="360"/>
      </w:pPr>
    </w:lvl>
  </w:abstractNum>
  <w:abstractNum w:abstractNumId="1" w15:restartNumberingAfterBreak="0">
    <w:nsid w:val="FFFFFF7D"/>
    <w:multiLevelType w:val="singleLevel"/>
    <w:tmpl w:val="A8DA515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50E25E9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482CE9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1E807D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D9EC6E8"/>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8A62CDC"/>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E10EDFC"/>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B04E05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E65253E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3405240"/>
    <w:multiLevelType w:val="hybridMultilevel"/>
    <w:tmpl w:val="4E58E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871006F"/>
    <w:multiLevelType w:val="multilevel"/>
    <w:tmpl w:val="B8BEF3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B70794E"/>
    <w:multiLevelType w:val="hybridMultilevel"/>
    <w:tmpl w:val="998295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14775687"/>
    <w:multiLevelType w:val="hybridMultilevel"/>
    <w:tmpl w:val="5CA0F3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1F9600F2"/>
    <w:multiLevelType w:val="hybridMultilevel"/>
    <w:tmpl w:val="C8BA2C8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5" w15:restartNumberingAfterBreak="0">
    <w:nsid w:val="221C4038"/>
    <w:multiLevelType w:val="hybridMultilevel"/>
    <w:tmpl w:val="D47ADB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2EA18DA"/>
    <w:multiLevelType w:val="hybridMultilevel"/>
    <w:tmpl w:val="55982EB0"/>
    <w:lvl w:ilvl="0" w:tplc="AAB2204C">
      <w:start w:val="2023"/>
      <w:numFmt w:val="bullet"/>
      <w:lvlText w:val="-"/>
      <w:lvlJc w:val="left"/>
      <w:pPr>
        <w:ind w:left="1080" w:hanging="360"/>
      </w:pPr>
      <w:rPr>
        <w:rFonts w:ascii="Calibri" w:eastAsia="Calibr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7" w15:restartNumberingAfterBreak="0">
    <w:nsid w:val="2627598C"/>
    <w:multiLevelType w:val="hybridMultilevel"/>
    <w:tmpl w:val="4F3C0D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7DF57DE"/>
    <w:multiLevelType w:val="hybridMultilevel"/>
    <w:tmpl w:val="6436F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4084807"/>
    <w:multiLevelType w:val="multilevel"/>
    <w:tmpl w:val="FE689F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4183F81"/>
    <w:multiLevelType w:val="hybridMultilevel"/>
    <w:tmpl w:val="EF2898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3E4B08BE"/>
    <w:multiLevelType w:val="hybridMultilevel"/>
    <w:tmpl w:val="4D6C900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3FA01700"/>
    <w:multiLevelType w:val="hybridMultilevel"/>
    <w:tmpl w:val="2B8CE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23B1724"/>
    <w:multiLevelType w:val="hybridMultilevel"/>
    <w:tmpl w:val="593E0B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4C297468"/>
    <w:multiLevelType w:val="hybridMultilevel"/>
    <w:tmpl w:val="7D4EB8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0940C50"/>
    <w:multiLevelType w:val="hybridMultilevel"/>
    <w:tmpl w:val="28EEA2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536F0BE6"/>
    <w:multiLevelType w:val="multilevel"/>
    <w:tmpl w:val="BBEE0C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4C01D98"/>
    <w:multiLevelType w:val="hybridMultilevel"/>
    <w:tmpl w:val="DC845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9DD3986"/>
    <w:multiLevelType w:val="hybridMultilevel"/>
    <w:tmpl w:val="07E42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DB06355"/>
    <w:multiLevelType w:val="multilevel"/>
    <w:tmpl w:val="016008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6366DF9"/>
    <w:multiLevelType w:val="hybridMultilevel"/>
    <w:tmpl w:val="85E8B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BF60152"/>
    <w:multiLevelType w:val="multilevel"/>
    <w:tmpl w:val="CE7285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C845A9E"/>
    <w:multiLevelType w:val="multilevel"/>
    <w:tmpl w:val="422A9E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E545771"/>
    <w:multiLevelType w:val="hybridMultilevel"/>
    <w:tmpl w:val="3C387D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E8712C8"/>
    <w:multiLevelType w:val="hybridMultilevel"/>
    <w:tmpl w:val="933AC346"/>
    <w:lvl w:ilvl="0" w:tplc="04090001">
      <w:start w:val="1"/>
      <w:numFmt w:val="bullet"/>
      <w:lvlText w:val=""/>
      <w:lvlJc w:val="left"/>
      <w:pPr>
        <w:ind w:left="432" w:hanging="360"/>
      </w:pPr>
      <w:rPr>
        <w:rFonts w:ascii="Symbol" w:hAnsi="Symbol" w:hint="default"/>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35" w15:restartNumberingAfterBreak="0">
    <w:nsid w:val="70040EB6"/>
    <w:multiLevelType w:val="hybridMultilevel"/>
    <w:tmpl w:val="FF24C2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6" w15:restartNumberingAfterBreak="0">
    <w:nsid w:val="771F2D83"/>
    <w:multiLevelType w:val="hybridMultilevel"/>
    <w:tmpl w:val="5D7CD4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8D96223"/>
    <w:multiLevelType w:val="multilevel"/>
    <w:tmpl w:val="543607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9CC4D08"/>
    <w:multiLevelType w:val="hybridMultilevel"/>
    <w:tmpl w:val="9E06E5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387530470">
    <w:abstractNumId w:val="9"/>
  </w:num>
  <w:num w:numId="2" w16cid:durableId="1171141819">
    <w:abstractNumId w:val="7"/>
  </w:num>
  <w:num w:numId="3" w16cid:durableId="961032977">
    <w:abstractNumId w:val="6"/>
  </w:num>
  <w:num w:numId="4" w16cid:durableId="1254360638">
    <w:abstractNumId w:val="5"/>
  </w:num>
  <w:num w:numId="5" w16cid:durableId="474487475">
    <w:abstractNumId w:val="4"/>
  </w:num>
  <w:num w:numId="6" w16cid:durableId="1816024871">
    <w:abstractNumId w:val="8"/>
  </w:num>
  <w:num w:numId="7" w16cid:durableId="1253901561">
    <w:abstractNumId w:val="3"/>
  </w:num>
  <w:num w:numId="8" w16cid:durableId="1680303912">
    <w:abstractNumId w:val="2"/>
  </w:num>
  <w:num w:numId="9" w16cid:durableId="1021207551">
    <w:abstractNumId w:val="1"/>
  </w:num>
  <w:num w:numId="10" w16cid:durableId="13776524">
    <w:abstractNumId w:val="0"/>
  </w:num>
  <w:num w:numId="11" w16cid:durableId="2043431185">
    <w:abstractNumId w:val="24"/>
  </w:num>
  <w:num w:numId="12" w16cid:durableId="275723874">
    <w:abstractNumId w:val="13"/>
  </w:num>
  <w:num w:numId="13" w16cid:durableId="1894080670">
    <w:abstractNumId w:val="19"/>
  </w:num>
  <w:num w:numId="14" w16cid:durableId="46727776">
    <w:abstractNumId w:val="26"/>
  </w:num>
  <w:num w:numId="15" w16cid:durableId="2114471646">
    <w:abstractNumId w:val="33"/>
  </w:num>
  <w:num w:numId="16" w16cid:durableId="2143619229">
    <w:abstractNumId w:val="15"/>
  </w:num>
  <w:num w:numId="17" w16cid:durableId="2076128107">
    <w:abstractNumId w:val="27"/>
  </w:num>
  <w:num w:numId="18" w16cid:durableId="1660420383">
    <w:abstractNumId w:val="14"/>
  </w:num>
  <w:num w:numId="19" w16cid:durableId="979770727">
    <w:abstractNumId w:val="17"/>
  </w:num>
  <w:num w:numId="20" w16cid:durableId="42407115">
    <w:abstractNumId w:val="36"/>
  </w:num>
  <w:num w:numId="21" w16cid:durableId="957444733">
    <w:abstractNumId w:val="34"/>
  </w:num>
  <w:num w:numId="22" w16cid:durableId="842205292">
    <w:abstractNumId w:val="22"/>
  </w:num>
  <w:num w:numId="23" w16cid:durableId="1067460055">
    <w:abstractNumId w:val="28"/>
  </w:num>
  <w:num w:numId="24" w16cid:durableId="694959068">
    <w:abstractNumId w:val="32"/>
  </w:num>
  <w:num w:numId="25" w16cid:durableId="50228182">
    <w:abstractNumId w:val="21"/>
  </w:num>
  <w:num w:numId="26" w16cid:durableId="1134518894">
    <w:abstractNumId w:val="25"/>
  </w:num>
  <w:num w:numId="27" w16cid:durableId="2009794986">
    <w:abstractNumId w:val="29"/>
  </w:num>
  <w:num w:numId="28" w16cid:durableId="1391265021">
    <w:abstractNumId w:val="37"/>
  </w:num>
  <w:num w:numId="29" w16cid:durableId="283537544">
    <w:abstractNumId w:val="31"/>
  </w:num>
  <w:num w:numId="30" w16cid:durableId="480318785">
    <w:abstractNumId w:val="10"/>
  </w:num>
  <w:num w:numId="31" w16cid:durableId="1749814183">
    <w:abstractNumId w:val="18"/>
  </w:num>
  <w:num w:numId="32" w16cid:durableId="870066578">
    <w:abstractNumId w:val="38"/>
  </w:num>
  <w:num w:numId="33" w16cid:durableId="1927228950">
    <w:abstractNumId w:val="11"/>
  </w:num>
  <w:num w:numId="34" w16cid:durableId="1172718847">
    <w:abstractNumId w:val="23"/>
  </w:num>
  <w:num w:numId="35" w16cid:durableId="219637916">
    <w:abstractNumId w:val="12"/>
  </w:num>
  <w:num w:numId="36" w16cid:durableId="1661733755">
    <w:abstractNumId w:val="16"/>
  </w:num>
  <w:num w:numId="37" w16cid:durableId="64572374">
    <w:abstractNumId w:val="20"/>
    <w:lvlOverride w:ilvl="0"/>
    <w:lvlOverride w:ilvl="1"/>
    <w:lvlOverride w:ilvl="2"/>
    <w:lvlOverride w:ilvl="3"/>
    <w:lvlOverride w:ilvl="4"/>
    <w:lvlOverride w:ilvl="5"/>
    <w:lvlOverride w:ilvl="6"/>
    <w:lvlOverride w:ilvl="7"/>
    <w:lvlOverride w:ilvl="8"/>
  </w:num>
  <w:num w:numId="38" w16cid:durableId="1218204675">
    <w:abstractNumId w:val="35"/>
    <w:lvlOverride w:ilvl="0"/>
    <w:lvlOverride w:ilvl="1"/>
    <w:lvlOverride w:ilvl="2"/>
    <w:lvlOverride w:ilvl="3"/>
    <w:lvlOverride w:ilvl="4"/>
    <w:lvlOverride w:ilvl="5"/>
    <w:lvlOverride w:ilvl="6"/>
    <w:lvlOverride w:ilvl="7"/>
    <w:lvlOverride w:ilvl="8"/>
  </w:num>
  <w:num w:numId="39" w16cid:durableId="492332421">
    <w:abstractNumId w:val="30"/>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8" w:dllVersion="513" w:checkStyle="1"/>
  <w:proofState w:spelling="clean" w:grammar="clean"/>
  <w:attachedTemplate r:id="rId1"/>
  <w:defaultTabStop w:val="720"/>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MyNrEwMTS1MDYwNbJQ0lEKTi0uzszPAymwqAUANb/jYiwAAAA="/>
  </w:docVars>
  <w:rsids>
    <w:rsidRoot w:val="00C47E0F"/>
    <w:rsid w:val="0000282A"/>
    <w:rsid w:val="000039CC"/>
    <w:rsid w:val="000044ED"/>
    <w:rsid w:val="00004BBB"/>
    <w:rsid w:val="0000566E"/>
    <w:rsid w:val="000056E1"/>
    <w:rsid w:val="00007ABA"/>
    <w:rsid w:val="00010459"/>
    <w:rsid w:val="000104BA"/>
    <w:rsid w:val="0001140E"/>
    <w:rsid w:val="0001346D"/>
    <w:rsid w:val="000155F7"/>
    <w:rsid w:val="0001594B"/>
    <w:rsid w:val="00016E18"/>
    <w:rsid w:val="0002017F"/>
    <w:rsid w:val="00020F8D"/>
    <w:rsid w:val="00021872"/>
    <w:rsid w:val="00022319"/>
    <w:rsid w:val="00023109"/>
    <w:rsid w:val="00025732"/>
    <w:rsid w:val="00025E68"/>
    <w:rsid w:val="000260CD"/>
    <w:rsid w:val="000263EF"/>
    <w:rsid w:val="00026F5F"/>
    <w:rsid w:val="000273C3"/>
    <w:rsid w:val="000309E2"/>
    <w:rsid w:val="00033B24"/>
    <w:rsid w:val="000345E1"/>
    <w:rsid w:val="00035880"/>
    <w:rsid w:val="00035D0C"/>
    <w:rsid w:val="0003601B"/>
    <w:rsid w:val="000363CA"/>
    <w:rsid w:val="00036FFA"/>
    <w:rsid w:val="0004040B"/>
    <w:rsid w:val="000408FE"/>
    <w:rsid w:val="00041B43"/>
    <w:rsid w:val="00041B60"/>
    <w:rsid w:val="000430C2"/>
    <w:rsid w:val="00043B86"/>
    <w:rsid w:val="0004778E"/>
    <w:rsid w:val="000478D2"/>
    <w:rsid w:val="00047C38"/>
    <w:rsid w:val="00050150"/>
    <w:rsid w:val="000508B8"/>
    <w:rsid w:val="00054169"/>
    <w:rsid w:val="00054519"/>
    <w:rsid w:val="00055955"/>
    <w:rsid w:val="0005731B"/>
    <w:rsid w:val="000605A3"/>
    <w:rsid w:val="00060701"/>
    <w:rsid w:val="000610CE"/>
    <w:rsid w:val="00064B96"/>
    <w:rsid w:val="00064CE5"/>
    <w:rsid w:val="000663E5"/>
    <w:rsid w:val="00067DEC"/>
    <w:rsid w:val="00070F7C"/>
    <w:rsid w:val="00071B87"/>
    <w:rsid w:val="000726BC"/>
    <w:rsid w:val="00072C02"/>
    <w:rsid w:val="00075EFE"/>
    <w:rsid w:val="00076110"/>
    <w:rsid w:val="00080194"/>
    <w:rsid w:val="00081330"/>
    <w:rsid w:val="00082E9D"/>
    <w:rsid w:val="0008399F"/>
    <w:rsid w:val="00083D01"/>
    <w:rsid w:val="00084BF4"/>
    <w:rsid w:val="00086B5D"/>
    <w:rsid w:val="00086D9A"/>
    <w:rsid w:val="000873A2"/>
    <w:rsid w:val="0009032F"/>
    <w:rsid w:val="0009272A"/>
    <w:rsid w:val="00094AA3"/>
    <w:rsid w:val="00094C5A"/>
    <w:rsid w:val="00095382"/>
    <w:rsid w:val="00096338"/>
    <w:rsid w:val="00096540"/>
    <w:rsid w:val="000A088B"/>
    <w:rsid w:val="000A166A"/>
    <w:rsid w:val="000A2C8A"/>
    <w:rsid w:val="000A2D9B"/>
    <w:rsid w:val="000A3F5F"/>
    <w:rsid w:val="000B0CD4"/>
    <w:rsid w:val="000B1B2D"/>
    <w:rsid w:val="000B28C8"/>
    <w:rsid w:val="000B4C7B"/>
    <w:rsid w:val="000B74DF"/>
    <w:rsid w:val="000C04DF"/>
    <w:rsid w:val="000C08FE"/>
    <w:rsid w:val="000C0B38"/>
    <w:rsid w:val="000C0C14"/>
    <w:rsid w:val="000C0EA3"/>
    <w:rsid w:val="000C3A1C"/>
    <w:rsid w:val="000C4052"/>
    <w:rsid w:val="000C4CC6"/>
    <w:rsid w:val="000C5CF6"/>
    <w:rsid w:val="000C627D"/>
    <w:rsid w:val="000C63BC"/>
    <w:rsid w:val="000C6F1E"/>
    <w:rsid w:val="000C7962"/>
    <w:rsid w:val="000D047A"/>
    <w:rsid w:val="000D1C73"/>
    <w:rsid w:val="000D2425"/>
    <w:rsid w:val="000D3217"/>
    <w:rsid w:val="000D3260"/>
    <w:rsid w:val="000D47F3"/>
    <w:rsid w:val="000D4E54"/>
    <w:rsid w:val="000D709C"/>
    <w:rsid w:val="000E044B"/>
    <w:rsid w:val="000E0A7F"/>
    <w:rsid w:val="000E2745"/>
    <w:rsid w:val="000E37E2"/>
    <w:rsid w:val="000E43C8"/>
    <w:rsid w:val="000E595C"/>
    <w:rsid w:val="000F067B"/>
    <w:rsid w:val="000F0FAE"/>
    <w:rsid w:val="000F105F"/>
    <w:rsid w:val="000F5014"/>
    <w:rsid w:val="000F54E9"/>
    <w:rsid w:val="000F5849"/>
    <w:rsid w:val="000F5A20"/>
    <w:rsid w:val="000F6335"/>
    <w:rsid w:val="000F6388"/>
    <w:rsid w:val="000F670E"/>
    <w:rsid w:val="00100628"/>
    <w:rsid w:val="0010069B"/>
    <w:rsid w:val="0010075B"/>
    <w:rsid w:val="001010B2"/>
    <w:rsid w:val="00101124"/>
    <w:rsid w:val="0010146A"/>
    <w:rsid w:val="001058CC"/>
    <w:rsid w:val="00106598"/>
    <w:rsid w:val="001067B4"/>
    <w:rsid w:val="00107367"/>
    <w:rsid w:val="00107D12"/>
    <w:rsid w:val="0011017A"/>
    <w:rsid w:val="0011046D"/>
    <w:rsid w:val="00110D46"/>
    <w:rsid w:val="00113A7A"/>
    <w:rsid w:val="00113D16"/>
    <w:rsid w:val="00114C92"/>
    <w:rsid w:val="00115B0E"/>
    <w:rsid w:val="00115C8E"/>
    <w:rsid w:val="001168A4"/>
    <w:rsid w:val="00117862"/>
    <w:rsid w:val="00123F70"/>
    <w:rsid w:val="00124848"/>
    <w:rsid w:val="001270FF"/>
    <w:rsid w:val="00127A46"/>
    <w:rsid w:val="00127BF7"/>
    <w:rsid w:val="001305AA"/>
    <w:rsid w:val="00130B37"/>
    <w:rsid w:val="00130BFF"/>
    <w:rsid w:val="00130F58"/>
    <w:rsid w:val="00131234"/>
    <w:rsid w:val="00132A4E"/>
    <w:rsid w:val="0013335E"/>
    <w:rsid w:val="00133AB8"/>
    <w:rsid w:val="00134524"/>
    <w:rsid w:val="00134A0F"/>
    <w:rsid w:val="00135C2C"/>
    <w:rsid w:val="00135D39"/>
    <w:rsid w:val="00136663"/>
    <w:rsid w:val="0013772F"/>
    <w:rsid w:val="001417A3"/>
    <w:rsid w:val="001426CE"/>
    <w:rsid w:val="001436E6"/>
    <w:rsid w:val="0014547F"/>
    <w:rsid w:val="00145F52"/>
    <w:rsid w:val="0014608C"/>
    <w:rsid w:val="001468A2"/>
    <w:rsid w:val="00147E55"/>
    <w:rsid w:val="001508F9"/>
    <w:rsid w:val="001533FB"/>
    <w:rsid w:val="00154997"/>
    <w:rsid w:val="00156DFC"/>
    <w:rsid w:val="0016258C"/>
    <w:rsid w:val="001628B1"/>
    <w:rsid w:val="00162C79"/>
    <w:rsid w:val="00162EEA"/>
    <w:rsid w:val="00163B03"/>
    <w:rsid w:val="00166628"/>
    <w:rsid w:val="00167CD4"/>
    <w:rsid w:val="00172B67"/>
    <w:rsid w:val="00173183"/>
    <w:rsid w:val="001733EA"/>
    <w:rsid w:val="00174827"/>
    <w:rsid w:val="00175729"/>
    <w:rsid w:val="001762A3"/>
    <w:rsid w:val="00176BA7"/>
    <w:rsid w:val="00177BCD"/>
    <w:rsid w:val="001807D8"/>
    <w:rsid w:val="0018141F"/>
    <w:rsid w:val="00181AE5"/>
    <w:rsid w:val="001831F3"/>
    <w:rsid w:val="001834E7"/>
    <w:rsid w:val="001839C7"/>
    <w:rsid w:val="00183A78"/>
    <w:rsid w:val="0018425D"/>
    <w:rsid w:val="00185A78"/>
    <w:rsid w:val="00185BE0"/>
    <w:rsid w:val="00185E66"/>
    <w:rsid w:val="00186A63"/>
    <w:rsid w:val="00186DAB"/>
    <w:rsid w:val="00187AB6"/>
    <w:rsid w:val="00191293"/>
    <w:rsid w:val="0019199B"/>
    <w:rsid w:val="0019350A"/>
    <w:rsid w:val="00193711"/>
    <w:rsid w:val="00193BC8"/>
    <w:rsid w:val="001949A5"/>
    <w:rsid w:val="00194DF4"/>
    <w:rsid w:val="00195D66"/>
    <w:rsid w:val="00195E69"/>
    <w:rsid w:val="00196BE0"/>
    <w:rsid w:val="00197AED"/>
    <w:rsid w:val="00197B7B"/>
    <w:rsid w:val="00197EA5"/>
    <w:rsid w:val="001A04C0"/>
    <w:rsid w:val="001A0D76"/>
    <w:rsid w:val="001A1639"/>
    <w:rsid w:val="001A19A0"/>
    <w:rsid w:val="001A209D"/>
    <w:rsid w:val="001A3821"/>
    <w:rsid w:val="001A49D7"/>
    <w:rsid w:val="001A5D9E"/>
    <w:rsid w:val="001A6328"/>
    <w:rsid w:val="001A7013"/>
    <w:rsid w:val="001B19B9"/>
    <w:rsid w:val="001B1A72"/>
    <w:rsid w:val="001B300D"/>
    <w:rsid w:val="001B31D3"/>
    <w:rsid w:val="001B3626"/>
    <w:rsid w:val="001B453C"/>
    <w:rsid w:val="001B7A86"/>
    <w:rsid w:val="001C2730"/>
    <w:rsid w:val="001C2E29"/>
    <w:rsid w:val="001C2F39"/>
    <w:rsid w:val="001C54CA"/>
    <w:rsid w:val="001C54CF"/>
    <w:rsid w:val="001C572D"/>
    <w:rsid w:val="001C5EC6"/>
    <w:rsid w:val="001C5F98"/>
    <w:rsid w:val="001C7197"/>
    <w:rsid w:val="001D01A9"/>
    <w:rsid w:val="001D0AAA"/>
    <w:rsid w:val="001D0B44"/>
    <w:rsid w:val="001D11D2"/>
    <w:rsid w:val="001D12E6"/>
    <w:rsid w:val="001D1CED"/>
    <w:rsid w:val="001D2DCF"/>
    <w:rsid w:val="001D3786"/>
    <w:rsid w:val="001D379D"/>
    <w:rsid w:val="001D51F3"/>
    <w:rsid w:val="001D6AA0"/>
    <w:rsid w:val="001E23F8"/>
    <w:rsid w:val="001E2445"/>
    <w:rsid w:val="001E2CE6"/>
    <w:rsid w:val="001E5686"/>
    <w:rsid w:val="001E58C2"/>
    <w:rsid w:val="001E6943"/>
    <w:rsid w:val="001E6B2F"/>
    <w:rsid w:val="001E7CAD"/>
    <w:rsid w:val="001E7CE2"/>
    <w:rsid w:val="001F0ABA"/>
    <w:rsid w:val="001F1204"/>
    <w:rsid w:val="001F1BF6"/>
    <w:rsid w:val="001F1C5F"/>
    <w:rsid w:val="001F2337"/>
    <w:rsid w:val="001F4085"/>
    <w:rsid w:val="001F481F"/>
    <w:rsid w:val="001F595C"/>
    <w:rsid w:val="001F70F6"/>
    <w:rsid w:val="002007F3"/>
    <w:rsid w:val="00200F2F"/>
    <w:rsid w:val="00202457"/>
    <w:rsid w:val="0020262D"/>
    <w:rsid w:val="00203B1F"/>
    <w:rsid w:val="00205D24"/>
    <w:rsid w:val="0020648B"/>
    <w:rsid w:val="00206D0F"/>
    <w:rsid w:val="00212D38"/>
    <w:rsid w:val="00216256"/>
    <w:rsid w:val="002163C3"/>
    <w:rsid w:val="00216C83"/>
    <w:rsid w:val="00217757"/>
    <w:rsid w:val="002212E0"/>
    <w:rsid w:val="002232A0"/>
    <w:rsid w:val="00224691"/>
    <w:rsid w:val="002248F5"/>
    <w:rsid w:val="00226762"/>
    <w:rsid w:val="00230DC4"/>
    <w:rsid w:val="002314D5"/>
    <w:rsid w:val="002317AD"/>
    <w:rsid w:val="00231B99"/>
    <w:rsid w:val="00232BB1"/>
    <w:rsid w:val="002331EB"/>
    <w:rsid w:val="0023362D"/>
    <w:rsid w:val="00234312"/>
    <w:rsid w:val="002349F3"/>
    <w:rsid w:val="002354AF"/>
    <w:rsid w:val="0023641F"/>
    <w:rsid w:val="002403D1"/>
    <w:rsid w:val="00241D77"/>
    <w:rsid w:val="00241DD4"/>
    <w:rsid w:val="00243344"/>
    <w:rsid w:val="00243FA5"/>
    <w:rsid w:val="002444CB"/>
    <w:rsid w:val="00244FA7"/>
    <w:rsid w:val="00246CE4"/>
    <w:rsid w:val="00250195"/>
    <w:rsid w:val="002507E4"/>
    <w:rsid w:val="00250992"/>
    <w:rsid w:val="00251B54"/>
    <w:rsid w:val="0025341C"/>
    <w:rsid w:val="0025357B"/>
    <w:rsid w:val="0025560C"/>
    <w:rsid w:val="00255EE5"/>
    <w:rsid w:val="0025617B"/>
    <w:rsid w:val="002614E4"/>
    <w:rsid w:val="002627CF"/>
    <w:rsid w:val="00264820"/>
    <w:rsid w:val="00271876"/>
    <w:rsid w:val="002750E4"/>
    <w:rsid w:val="002752BA"/>
    <w:rsid w:val="00275C50"/>
    <w:rsid w:val="00275E94"/>
    <w:rsid w:val="00276DF1"/>
    <w:rsid w:val="00281347"/>
    <w:rsid w:val="002817ED"/>
    <w:rsid w:val="00282D62"/>
    <w:rsid w:val="00284B12"/>
    <w:rsid w:val="00284B6B"/>
    <w:rsid w:val="00285982"/>
    <w:rsid w:val="00285E2A"/>
    <w:rsid w:val="002870AB"/>
    <w:rsid w:val="002903C5"/>
    <w:rsid w:val="00291521"/>
    <w:rsid w:val="002924D3"/>
    <w:rsid w:val="00293C31"/>
    <w:rsid w:val="00293E82"/>
    <w:rsid w:val="0029417A"/>
    <w:rsid w:val="00294EA1"/>
    <w:rsid w:val="0029505A"/>
    <w:rsid w:val="00296A19"/>
    <w:rsid w:val="002A0BF6"/>
    <w:rsid w:val="002A1429"/>
    <w:rsid w:val="002A17CB"/>
    <w:rsid w:val="002A1E89"/>
    <w:rsid w:val="002A34AB"/>
    <w:rsid w:val="002A4111"/>
    <w:rsid w:val="002A64FC"/>
    <w:rsid w:val="002B0AB2"/>
    <w:rsid w:val="002B2034"/>
    <w:rsid w:val="002B384C"/>
    <w:rsid w:val="002B40E6"/>
    <w:rsid w:val="002B7289"/>
    <w:rsid w:val="002B7782"/>
    <w:rsid w:val="002C09C0"/>
    <w:rsid w:val="002C1840"/>
    <w:rsid w:val="002C1C54"/>
    <w:rsid w:val="002C391F"/>
    <w:rsid w:val="002C4B81"/>
    <w:rsid w:val="002C7156"/>
    <w:rsid w:val="002C7CA1"/>
    <w:rsid w:val="002D08C8"/>
    <w:rsid w:val="002D0927"/>
    <w:rsid w:val="002D1C9D"/>
    <w:rsid w:val="002D1E12"/>
    <w:rsid w:val="002D201D"/>
    <w:rsid w:val="002D2B9D"/>
    <w:rsid w:val="002D2F09"/>
    <w:rsid w:val="002D3C8C"/>
    <w:rsid w:val="002D5E25"/>
    <w:rsid w:val="002E274E"/>
    <w:rsid w:val="002E3665"/>
    <w:rsid w:val="002E52D4"/>
    <w:rsid w:val="002E5B69"/>
    <w:rsid w:val="002E6F19"/>
    <w:rsid w:val="002E73CC"/>
    <w:rsid w:val="002F062F"/>
    <w:rsid w:val="002F1EBC"/>
    <w:rsid w:val="002F2188"/>
    <w:rsid w:val="002F2C1A"/>
    <w:rsid w:val="002F3842"/>
    <w:rsid w:val="002F3D47"/>
    <w:rsid w:val="002F411C"/>
    <w:rsid w:val="002F4CE1"/>
    <w:rsid w:val="002F6C75"/>
    <w:rsid w:val="003003BC"/>
    <w:rsid w:val="00300537"/>
    <w:rsid w:val="00301CCE"/>
    <w:rsid w:val="00301F14"/>
    <w:rsid w:val="0030297B"/>
    <w:rsid w:val="00302B7A"/>
    <w:rsid w:val="00302E79"/>
    <w:rsid w:val="00303C76"/>
    <w:rsid w:val="003053C1"/>
    <w:rsid w:val="00305E19"/>
    <w:rsid w:val="003067A8"/>
    <w:rsid w:val="00310472"/>
    <w:rsid w:val="003125F4"/>
    <w:rsid w:val="00312A0B"/>
    <w:rsid w:val="003149B7"/>
    <w:rsid w:val="00315024"/>
    <w:rsid w:val="00316CA3"/>
    <w:rsid w:val="00317A8B"/>
    <w:rsid w:val="00317ADB"/>
    <w:rsid w:val="00317B26"/>
    <w:rsid w:val="00320F72"/>
    <w:rsid w:val="0032113C"/>
    <w:rsid w:val="0032179D"/>
    <w:rsid w:val="00321EFE"/>
    <w:rsid w:val="00324BF0"/>
    <w:rsid w:val="00324D54"/>
    <w:rsid w:val="003266A7"/>
    <w:rsid w:val="00326DD1"/>
    <w:rsid w:val="003273AF"/>
    <w:rsid w:val="00327D2F"/>
    <w:rsid w:val="00332622"/>
    <w:rsid w:val="00332B08"/>
    <w:rsid w:val="0033540C"/>
    <w:rsid w:val="00335448"/>
    <w:rsid w:val="00336806"/>
    <w:rsid w:val="00337D5F"/>
    <w:rsid w:val="003403DC"/>
    <w:rsid w:val="003437C5"/>
    <w:rsid w:val="003438D9"/>
    <w:rsid w:val="00343AAB"/>
    <w:rsid w:val="0034433A"/>
    <w:rsid w:val="00344372"/>
    <w:rsid w:val="003459E3"/>
    <w:rsid w:val="00345A6E"/>
    <w:rsid w:val="0035035B"/>
    <w:rsid w:val="0035038D"/>
    <w:rsid w:val="00351D97"/>
    <w:rsid w:val="00351DC1"/>
    <w:rsid w:val="00353BF6"/>
    <w:rsid w:val="0035407F"/>
    <w:rsid w:val="003558DD"/>
    <w:rsid w:val="00355AFF"/>
    <w:rsid w:val="0035624B"/>
    <w:rsid w:val="00360C95"/>
    <w:rsid w:val="00362532"/>
    <w:rsid w:val="003627E8"/>
    <w:rsid w:val="00362AD2"/>
    <w:rsid w:val="00362E0E"/>
    <w:rsid w:val="00363194"/>
    <w:rsid w:val="003643FE"/>
    <w:rsid w:val="00364FF5"/>
    <w:rsid w:val="00365609"/>
    <w:rsid w:val="00366F62"/>
    <w:rsid w:val="00367724"/>
    <w:rsid w:val="00370611"/>
    <w:rsid w:val="00372294"/>
    <w:rsid w:val="0037267B"/>
    <w:rsid w:val="00375F9B"/>
    <w:rsid w:val="003765EE"/>
    <w:rsid w:val="003768A0"/>
    <w:rsid w:val="00376AFB"/>
    <w:rsid w:val="00376C9B"/>
    <w:rsid w:val="00377221"/>
    <w:rsid w:val="00377F4A"/>
    <w:rsid w:val="003801E0"/>
    <w:rsid w:val="003808F4"/>
    <w:rsid w:val="003815C4"/>
    <w:rsid w:val="003844BB"/>
    <w:rsid w:val="00384663"/>
    <w:rsid w:val="00384C5F"/>
    <w:rsid w:val="003871D1"/>
    <w:rsid w:val="00387BA7"/>
    <w:rsid w:val="00387E2B"/>
    <w:rsid w:val="00387FF8"/>
    <w:rsid w:val="00391642"/>
    <w:rsid w:val="0039201E"/>
    <w:rsid w:val="00392D0D"/>
    <w:rsid w:val="003932D8"/>
    <w:rsid w:val="0039369B"/>
    <w:rsid w:val="0039396C"/>
    <w:rsid w:val="003948B8"/>
    <w:rsid w:val="003949B6"/>
    <w:rsid w:val="00394A18"/>
    <w:rsid w:val="00395E27"/>
    <w:rsid w:val="00396436"/>
    <w:rsid w:val="003964AB"/>
    <w:rsid w:val="0039751B"/>
    <w:rsid w:val="00397EEA"/>
    <w:rsid w:val="003A05C6"/>
    <w:rsid w:val="003A174D"/>
    <w:rsid w:val="003A18A6"/>
    <w:rsid w:val="003A18A7"/>
    <w:rsid w:val="003A5117"/>
    <w:rsid w:val="003A6429"/>
    <w:rsid w:val="003A67EA"/>
    <w:rsid w:val="003A7DEB"/>
    <w:rsid w:val="003B3442"/>
    <w:rsid w:val="003B346F"/>
    <w:rsid w:val="003B3E4D"/>
    <w:rsid w:val="003B7101"/>
    <w:rsid w:val="003C1397"/>
    <w:rsid w:val="003C2DE7"/>
    <w:rsid w:val="003C2E83"/>
    <w:rsid w:val="003C2F09"/>
    <w:rsid w:val="003C4BF0"/>
    <w:rsid w:val="003C4DF3"/>
    <w:rsid w:val="003C77F5"/>
    <w:rsid w:val="003C7A4F"/>
    <w:rsid w:val="003C7D8B"/>
    <w:rsid w:val="003D10B0"/>
    <w:rsid w:val="003D172E"/>
    <w:rsid w:val="003D204C"/>
    <w:rsid w:val="003D21C3"/>
    <w:rsid w:val="003D2289"/>
    <w:rsid w:val="003D34A0"/>
    <w:rsid w:val="003D488B"/>
    <w:rsid w:val="003D77B4"/>
    <w:rsid w:val="003E006E"/>
    <w:rsid w:val="003E1D0D"/>
    <w:rsid w:val="003E239E"/>
    <w:rsid w:val="003E26D6"/>
    <w:rsid w:val="003E2EA7"/>
    <w:rsid w:val="003E4527"/>
    <w:rsid w:val="003E4579"/>
    <w:rsid w:val="003E4A5F"/>
    <w:rsid w:val="003E5839"/>
    <w:rsid w:val="003E5F72"/>
    <w:rsid w:val="003E65ED"/>
    <w:rsid w:val="003E719B"/>
    <w:rsid w:val="003F0605"/>
    <w:rsid w:val="003F077E"/>
    <w:rsid w:val="003F0DF2"/>
    <w:rsid w:val="003F5A7A"/>
    <w:rsid w:val="004004F4"/>
    <w:rsid w:val="0040050C"/>
    <w:rsid w:val="004006CE"/>
    <w:rsid w:val="00400FD0"/>
    <w:rsid w:val="004017E6"/>
    <w:rsid w:val="0040297E"/>
    <w:rsid w:val="004037D7"/>
    <w:rsid w:val="00403818"/>
    <w:rsid w:val="004048E3"/>
    <w:rsid w:val="00404BCF"/>
    <w:rsid w:val="004051D6"/>
    <w:rsid w:val="00411CCE"/>
    <w:rsid w:val="00412165"/>
    <w:rsid w:val="004125BA"/>
    <w:rsid w:val="004128C8"/>
    <w:rsid w:val="00412B0A"/>
    <w:rsid w:val="00413907"/>
    <w:rsid w:val="00415845"/>
    <w:rsid w:val="00417D74"/>
    <w:rsid w:val="00420A78"/>
    <w:rsid w:val="00420AA2"/>
    <w:rsid w:val="00422C88"/>
    <w:rsid w:val="0042595A"/>
    <w:rsid w:val="00425B13"/>
    <w:rsid w:val="00425D9D"/>
    <w:rsid w:val="00425E57"/>
    <w:rsid w:val="00426C4F"/>
    <w:rsid w:val="004275F9"/>
    <w:rsid w:val="004276ED"/>
    <w:rsid w:val="00427743"/>
    <w:rsid w:val="00431D02"/>
    <w:rsid w:val="00433D75"/>
    <w:rsid w:val="00433FBC"/>
    <w:rsid w:val="00434FAB"/>
    <w:rsid w:val="0043585B"/>
    <w:rsid w:val="004364E1"/>
    <w:rsid w:val="0043697A"/>
    <w:rsid w:val="00437A2B"/>
    <w:rsid w:val="00437E6F"/>
    <w:rsid w:val="00440295"/>
    <w:rsid w:val="004416C2"/>
    <w:rsid w:val="00444111"/>
    <w:rsid w:val="00444A1C"/>
    <w:rsid w:val="00444D00"/>
    <w:rsid w:val="0044571F"/>
    <w:rsid w:val="00445E47"/>
    <w:rsid w:val="00446487"/>
    <w:rsid w:val="0045024C"/>
    <w:rsid w:val="00451F0D"/>
    <w:rsid w:val="00453735"/>
    <w:rsid w:val="00453C30"/>
    <w:rsid w:val="004552E9"/>
    <w:rsid w:val="00455F66"/>
    <w:rsid w:val="00456F17"/>
    <w:rsid w:val="00457394"/>
    <w:rsid w:val="00460FB9"/>
    <w:rsid w:val="00461D75"/>
    <w:rsid w:val="004656F0"/>
    <w:rsid w:val="00465974"/>
    <w:rsid w:val="00465A2D"/>
    <w:rsid w:val="004678DE"/>
    <w:rsid w:val="00470006"/>
    <w:rsid w:val="0047066D"/>
    <w:rsid w:val="004718F8"/>
    <w:rsid w:val="004723EA"/>
    <w:rsid w:val="0047267A"/>
    <w:rsid w:val="0047479B"/>
    <w:rsid w:val="00475169"/>
    <w:rsid w:val="0047550C"/>
    <w:rsid w:val="00475D48"/>
    <w:rsid w:val="00476545"/>
    <w:rsid w:val="00476FAA"/>
    <w:rsid w:val="00477AEC"/>
    <w:rsid w:val="00480AC4"/>
    <w:rsid w:val="004813EC"/>
    <w:rsid w:val="0048144F"/>
    <w:rsid w:val="004854CA"/>
    <w:rsid w:val="004873BB"/>
    <w:rsid w:val="0048763A"/>
    <w:rsid w:val="004878BE"/>
    <w:rsid w:val="00487A79"/>
    <w:rsid w:val="00487DDD"/>
    <w:rsid w:val="00490534"/>
    <w:rsid w:val="00490AC5"/>
    <w:rsid w:val="00491E3B"/>
    <w:rsid w:val="00492CD6"/>
    <w:rsid w:val="004930C2"/>
    <w:rsid w:val="004937BE"/>
    <w:rsid w:val="00494699"/>
    <w:rsid w:val="00494AB4"/>
    <w:rsid w:val="0049719A"/>
    <w:rsid w:val="0049741A"/>
    <w:rsid w:val="004974DD"/>
    <w:rsid w:val="004A1278"/>
    <w:rsid w:val="004A146A"/>
    <w:rsid w:val="004A1715"/>
    <w:rsid w:val="004A2128"/>
    <w:rsid w:val="004A26F5"/>
    <w:rsid w:val="004A4927"/>
    <w:rsid w:val="004A750C"/>
    <w:rsid w:val="004B0277"/>
    <w:rsid w:val="004B190E"/>
    <w:rsid w:val="004B3CCC"/>
    <w:rsid w:val="004B3DD4"/>
    <w:rsid w:val="004B5FE0"/>
    <w:rsid w:val="004B685D"/>
    <w:rsid w:val="004B72B9"/>
    <w:rsid w:val="004B7878"/>
    <w:rsid w:val="004B798A"/>
    <w:rsid w:val="004C0631"/>
    <w:rsid w:val="004C06E1"/>
    <w:rsid w:val="004C09F5"/>
    <w:rsid w:val="004C1603"/>
    <w:rsid w:val="004C1DEA"/>
    <w:rsid w:val="004C430E"/>
    <w:rsid w:val="004C703F"/>
    <w:rsid w:val="004D08C7"/>
    <w:rsid w:val="004D0EB8"/>
    <w:rsid w:val="004D3049"/>
    <w:rsid w:val="004D3BD9"/>
    <w:rsid w:val="004D4544"/>
    <w:rsid w:val="004D496D"/>
    <w:rsid w:val="004D59FF"/>
    <w:rsid w:val="004D7D2D"/>
    <w:rsid w:val="004D7DCD"/>
    <w:rsid w:val="004E018D"/>
    <w:rsid w:val="004E0C48"/>
    <w:rsid w:val="004E32C2"/>
    <w:rsid w:val="004E4110"/>
    <w:rsid w:val="004E41FA"/>
    <w:rsid w:val="004E4322"/>
    <w:rsid w:val="004E4BDB"/>
    <w:rsid w:val="004E5359"/>
    <w:rsid w:val="004E76F5"/>
    <w:rsid w:val="004F0025"/>
    <w:rsid w:val="004F0235"/>
    <w:rsid w:val="004F3502"/>
    <w:rsid w:val="004F4E77"/>
    <w:rsid w:val="005010D2"/>
    <w:rsid w:val="00502CA6"/>
    <w:rsid w:val="00504F19"/>
    <w:rsid w:val="00505F42"/>
    <w:rsid w:val="00506E9C"/>
    <w:rsid w:val="005073F5"/>
    <w:rsid w:val="00507890"/>
    <w:rsid w:val="005107F9"/>
    <w:rsid w:val="00511676"/>
    <w:rsid w:val="00512572"/>
    <w:rsid w:val="005125EB"/>
    <w:rsid w:val="00512D97"/>
    <w:rsid w:val="00513722"/>
    <w:rsid w:val="00513FCA"/>
    <w:rsid w:val="005140E2"/>
    <w:rsid w:val="005200AD"/>
    <w:rsid w:val="00521435"/>
    <w:rsid w:val="00521515"/>
    <w:rsid w:val="00521B85"/>
    <w:rsid w:val="00521F9C"/>
    <w:rsid w:val="0052348E"/>
    <w:rsid w:val="00523777"/>
    <w:rsid w:val="00526909"/>
    <w:rsid w:val="005306EA"/>
    <w:rsid w:val="00531D6F"/>
    <w:rsid w:val="00531E22"/>
    <w:rsid w:val="005320BD"/>
    <w:rsid w:val="005329D9"/>
    <w:rsid w:val="00532F95"/>
    <w:rsid w:val="0053363E"/>
    <w:rsid w:val="00533D68"/>
    <w:rsid w:val="0053432E"/>
    <w:rsid w:val="00534933"/>
    <w:rsid w:val="00534983"/>
    <w:rsid w:val="00536F50"/>
    <w:rsid w:val="00537215"/>
    <w:rsid w:val="00537DDD"/>
    <w:rsid w:val="005400EF"/>
    <w:rsid w:val="00540EA2"/>
    <w:rsid w:val="0054537A"/>
    <w:rsid w:val="00545C42"/>
    <w:rsid w:val="00545E7D"/>
    <w:rsid w:val="00546822"/>
    <w:rsid w:val="0054736E"/>
    <w:rsid w:val="00550552"/>
    <w:rsid w:val="0055060D"/>
    <w:rsid w:val="005508D8"/>
    <w:rsid w:val="00551DE0"/>
    <w:rsid w:val="00551EE5"/>
    <w:rsid w:val="005521E4"/>
    <w:rsid w:val="0055224C"/>
    <w:rsid w:val="00552875"/>
    <w:rsid w:val="00552B3F"/>
    <w:rsid w:val="005534AF"/>
    <w:rsid w:val="005546BD"/>
    <w:rsid w:val="00555ABC"/>
    <w:rsid w:val="00556585"/>
    <w:rsid w:val="005569F0"/>
    <w:rsid w:val="00557C0A"/>
    <w:rsid w:val="00562DCB"/>
    <w:rsid w:val="00563E07"/>
    <w:rsid w:val="005645B7"/>
    <w:rsid w:val="00564F66"/>
    <w:rsid w:val="00565392"/>
    <w:rsid w:val="00565DB3"/>
    <w:rsid w:val="00566156"/>
    <w:rsid w:val="00566247"/>
    <w:rsid w:val="00566DA8"/>
    <w:rsid w:val="0057205A"/>
    <w:rsid w:val="00572602"/>
    <w:rsid w:val="00572A31"/>
    <w:rsid w:val="0057391A"/>
    <w:rsid w:val="00574E11"/>
    <w:rsid w:val="00576906"/>
    <w:rsid w:val="00580836"/>
    <w:rsid w:val="005809A5"/>
    <w:rsid w:val="00582A69"/>
    <w:rsid w:val="005841DD"/>
    <w:rsid w:val="005842DE"/>
    <w:rsid w:val="00585464"/>
    <w:rsid w:val="00585F03"/>
    <w:rsid w:val="00586474"/>
    <w:rsid w:val="005870DA"/>
    <w:rsid w:val="005872F2"/>
    <w:rsid w:val="005910AA"/>
    <w:rsid w:val="00591C64"/>
    <w:rsid w:val="005943D7"/>
    <w:rsid w:val="00594549"/>
    <w:rsid w:val="005947F3"/>
    <w:rsid w:val="00595E2B"/>
    <w:rsid w:val="00596286"/>
    <w:rsid w:val="0059710E"/>
    <w:rsid w:val="005971DF"/>
    <w:rsid w:val="00597A02"/>
    <w:rsid w:val="005A1A12"/>
    <w:rsid w:val="005A1F99"/>
    <w:rsid w:val="005A20A0"/>
    <w:rsid w:val="005A28FF"/>
    <w:rsid w:val="005A3A12"/>
    <w:rsid w:val="005A3C30"/>
    <w:rsid w:val="005A3F91"/>
    <w:rsid w:val="005A424A"/>
    <w:rsid w:val="005A4DE2"/>
    <w:rsid w:val="005A613F"/>
    <w:rsid w:val="005B1A1A"/>
    <w:rsid w:val="005B2006"/>
    <w:rsid w:val="005B2B3B"/>
    <w:rsid w:val="005B2BF9"/>
    <w:rsid w:val="005B2FDF"/>
    <w:rsid w:val="005B3D6C"/>
    <w:rsid w:val="005B56D7"/>
    <w:rsid w:val="005B7604"/>
    <w:rsid w:val="005C1E38"/>
    <w:rsid w:val="005C3C7F"/>
    <w:rsid w:val="005C4878"/>
    <w:rsid w:val="005C4CF8"/>
    <w:rsid w:val="005C5AF2"/>
    <w:rsid w:val="005C6096"/>
    <w:rsid w:val="005C7759"/>
    <w:rsid w:val="005D0A73"/>
    <w:rsid w:val="005D2086"/>
    <w:rsid w:val="005D3323"/>
    <w:rsid w:val="005D38C5"/>
    <w:rsid w:val="005D3F95"/>
    <w:rsid w:val="005D4089"/>
    <w:rsid w:val="005D4970"/>
    <w:rsid w:val="005D5ADC"/>
    <w:rsid w:val="005D673E"/>
    <w:rsid w:val="005D6F9B"/>
    <w:rsid w:val="005D7EB8"/>
    <w:rsid w:val="005E0809"/>
    <w:rsid w:val="005E34D7"/>
    <w:rsid w:val="005E38D7"/>
    <w:rsid w:val="005E4A03"/>
    <w:rsid w:val="005E4ED1"/>
    <w:rsid w:val="005E598F"/>
    <w:rsid w:val="005E6CF3"/>
    <w:rsid w:val="005E6F6F"/>
    <w:rsid w:val="005E73A7"/>
    <w:rsid w:val="005E74AD"/>
    <w:rsid w:val="005E77ED"/>
    <w:rsid w:val="005E7A0F"/>
    <w:rsid w:val="005E7E75"/>
    <w:rsid w:val="005F0620"/>
    <w:rsid w:val="005F2122"/>
    <w:rsid w:val="005F2C5B"/>
    <w:rsid w:val="005F40E2"/>
    <w:rsid w:val="005F4774"/>
    <w:rsid w:val="005F4D5A"/>
    <w:rsid w:val="005F53A7"/>
    <w:rsid w:val="005F5CD2"/>
    <w:rsid w:val="005F628E"/>
    <w:rsid w:val="005F6D3F"/>
    <w:rsid w:val="006003C9"/>
    <w:rsid w:val="00601BD7"/>
    <w:rsid w:val="0060344B"/>
    <w:rsid w:val="00603550"/>
    <w:rsid w:val="00603C00"/>
    <w:rsid w:val="00604E43"/>
    <w:rsid w:val="00606A50"/>
    <w:rsid w:val="00606CD7"/>
    <w:rsid w:val="00607F72"/>
    <w:rsid w:val="006104F3"/>
    <w:rsid w:val="00612254"/>
    <w:rsid w:val="006125CF"/>
    <w:rsid w:val="006126E1"/>
    <w:rsid w:val="00612889"/>
    <w:rsid w:val="00615702"/>
    <w:rsid w:val="006173AE"/>
    <w:rsid w:val="00622232"/>
    <w:rsid w:val="00623378"/>
    <w:rsid w:val="006244B0"/>
    <w:rsid w:val="00624956"/>
    <w:rsid w:val="0062502E"/>
    <w:rsid w:val="006257A3"/>
    <w:rsid w:val="006273E5"/>
    <w:rsid w:val="00630310"/>
    <w:rsid w:val="006320BA"/>
    <w:rsid w:val="00632CD7"/>
    <w:rsid w:val="00632DFE"/>
    <w:rsid w:val="006335F0"/>
    <w:rsid w:val="006347E5"/>
    <w:rsid w:val="0063526D"/>
    <w:rsid w:val="00637248"/>
    <w:rsid w:val="0063732C"/>
    <w:rsid w:val="006431AE"/>
    <w:rsid w:val="00644420"/>
    <w:rsid w:val="006456E4"/>
    <w:rsid w:val="00646566"/>
    <w:rsid w:val="00650CFC"/>
    <w:rsid w:val="0065237E"/>
    <w:rsid w:val="00653189"/>
    <w:rsid w:val="00654C17"/>
    <w:rsid w:val="00654ED5"/>
    <w:rsid w:val="00655166"/>
    <w:rsid w:val="00656D5F"/>
    <w:rsid w:val="0065768C"/>
    <w:rsid w:val="00657F1A"/>
    <w:rsid w:val="00660E5A"/>
    <w:rsid w:val="00663615"/>
    <w:rsid w:val="00667B2F"/>
    <w:rsid w:val="006715AC"/>
    <w:rsid w:val="00672341"/>
    <w:rsid w:val="00672BDD"/>
    <w:rsid w:val="00674070"/>
    <w:rsid w:val="00674D56"/>
    <w:rsid w:val="00675084"/>
    <w:rsid w:val="006758B6"/>
    <w:rsid w:val="00675A41"/>
    <w:rsid w:val="00676D31"/>
    <w:rsid w:val="00676F51"/>
    <w:rsid w:val="006777AF"/>
    <w:rsid w:val="0068006A"/>
    <w:rsid w:val="0068193A"/>
    <w:rsid w:val="00682292"/>
    <w:rsid w:val="00683963"/>
    <w:rsid w:val="0068414E"/>
    <w:rsid w:val="0068458E"/>
    <w:rsid w:val="00685653"/>
    <w:rsid w:val="00685D53"/>
    <w:rsid w:val="0068725B"/>
    <w:rsid w:val="00690E06"/>
    <w:rsid w:val="00691217"/>
    <w:rsid w:val="0069243D"/>
    <w:rsid w:val="00693570"/>
    <w:rsid w:val="00693B67"/>
    <w:rsid w:val="00694ED8"/>
    <w:rsid w:val="006954F4"/>
    <w:rsid w:val="00695DB2"/>
    <w:rsid w:val="00696C84"/>
    <w:rsid w:val="0069740C"/>
    <w:rsid w:val="006974FB"/>
    <w:rsid w:val="00697727"/>
    <w:rsid w:val="0069795B"/>
    <w:rsid w:val="006A0EDC"/>
    <w:rsid w:val="006A24AB"/>
    <w:rsid w:val="006A41A8"/>
    <w:rsid w:val="006A495C"/>
    <w:rsid w:val="006A54DF"/>
    <w:rsid w:val="006B0B4A"/>
    <w:rsid w:val="006B0FEF"/>
    <w:rsid w:val="006B1DDB"/>
    <w:rsid w:val="006B2555"/>
    <w:rsid w:val="006B6561"/>
    <w:rsid w:val="006B6611"/>
    <w:rsid w:val="006B6B37"/>
    <w:rsid w:val="006B7140"/>
    <w:rsid w:val="006B7830"/>
    <w:rsid w:val="006C03BA"/>
    <w:rsid w:val="006C08C9"/>
    <w:rsid w:val="006C1529"/>
    <w:rsid w:val="006C226F"/>
    <w:rsid w:val="006C34E3"/>
    <w:rsid w:val="006C3D6E"/>
    <w:rsid w:val="006C3E07"/>
    <w:rsid w:val="006C537F"/>
    <w:rsid w:val="006C6C91"/>
    <w:rsid w:val="006C71C7"/>
    <w:rsid w:val="006C7750"/>
    <w:rsid w:val="006D0B07"/>
    <w:rsid w:val="006D4085"/>
    <w:rsid w:val="006D4734"/>
    <w:rsid w:val="006D5000"/>
    <w:rsid w:val="006D521D"/>
    <w:rsid w:val="006D5F6C"/>
    <w:rsid w:val="006D741D"/>
    <w:rsid w:val="006E0C07"/>
    <w:rsid w:val="006E2202"/>
    <w:rsid w:val="006E2D1B"/>
    <w:rsid w:val="006E2E7F"/>
    <w:rsid w:val="006E334D"/>
    <w:rsid w:val="006E39C7"/>
    <w:rsid w:val="006E3F6C"/>
    <w:rsid w:val="006E5564"/>
    <w:rsid w:val="006F013B"/>
    <w:rsid w:val="006F0877"/>
    <w:rsid w:val="006F1093"/>
    <w:rsid w:val="006F1EA5"/>
    <w:rsid w:val="006F411B"/>
    <w:rsid w:val="006F44A2"/>
    <w:rsid w:val="006F675C"/>
    <w:rsid w:val="007030DD"/>
    <w:rsid w:val="0070311A"/>
    <w:rsid w:val="00703759"/>
    <w:rsid w:val="00703A61"/>
    <w:rsid w:val="00703DBC"/>
    <w:rsid w:val="00703E2B"/>
    <w:rsid w:val="00705D6D"/>
    <w:rsid w:val="007068E5"/>
    <w:rsid w:val="00706C9F"/>
    <w:rsid w:val="0071189B"/>
    <w:rsid w:val="00711F1F"/>
    <w:rsid w:val="007130DA"/>
    <w:rsid w:val="0071394B"/>
    <w:rsid w:val="00715E17"/>
    <w:rsid w:val="007172AB"/>
    <w:rsid w:val="00717401"/>
    <w:rsid w:val="00717D76"/>
    <w:rsid w:val="00722FDA"/>
    <w:rsid w:val="00723CF5"/>
    <w:rsid w:val="0072419E"/>
    <w:rsid w:val="00724E2F"/>
    <w:rsid w:val="00725150"/>
    <w:rsid w:val="00725669"/>
    <w:rsid w:val="00725991"/>
    <w:rsid w:val="00730E1A"/>
    <w:rsid w:val="00731B2D"/>
    <w:rsid w:val="00732728"/>
    <w:rsid w:val="00735073"/>
    <w:rsid w:val="007352FD"/>
    <w:rsid w:val="007369CA"/>
    <w:rsid w:val="00737124"/>
    <w:rsid w:val="00740961"/>
    <w:rsid w:val="007415AB"/>
    <w:rsid w:val="007423B8"/>
    <w:rsid w:val="00742C9E"/>
    <w:rsid w:val="00742FF3"/>
    <w:rsid w:val="007432B5"/>
    <w:rsid w:val="00743F97"/>
    <w:rsid w:val="007441B7"/>
    <w:rsid w:val="007441E2"/>
    <w:rsid w:val="0074642F"/>
    <w:rsid w:val="007469AF"/>
    <w:rsid w:val="007477F5"/>
    <w:rsid w:val="00747A7D"/>
    <w:rsid w:val="00752C7F"/>
    <w:rsid w:val="007532BB"/>
    <w:rsid w:val="00753444"/>
    <w:rsid w:val="00753E01"/>
    <w:rsid w:val="007572D4"/>
    <w:rsid w:val="007602D3"/>
    <w:rsid w:val="00760E6C"/>
    <w:rsid w:val="00761103"/>
    <w:rsid w:val="00762D12"/>
    <w:rsid w:val="00763B1B"/>
    <w:rsid w:val="0076519D"/>
    <w:rsid w:val="00765582"/>
    <w:rsid w:val="00766394"/>
    <w:rsid w:val="007678D3"/>
    <w:rsid w:val="00770D23"/>
    <w:rsid w:val="00771475"/>
    <w:rsid w:val="007729AD"/>
    <w:rsid w:val="00773410"/>
    <w:rsid w:val="00774032"/>
    <w:rsid w:val="00774C2D"/>
    <w:rsid w:val="00774CBF"/>
    <w:rsid w:val="00775020"/>
    <w:rsid w:val="00775589"/>
    <w:rsid w:val="00776251"/>
    <w:rsid w:val="0077685E"/>
    <w:rsid w:val="00777045"/>
    <w:rsid w:val="00777934"/>
    <w:rsid w:val="007801B4"/>
    <w:rsid w:val="0078156E"/>
    <w:rsid w:val="007823E8"/>
    <w:rsid w:val="00783010"/>
    <w:rsid w:val="0078649E"/>
    <w:rsid w:val="0078686B"/>
    <w:rsid w:val="00790755"/>
    <w:rsid w:val="007909B1"/>
    <w:rsid w:val="00791482"/>
    <w:rsid w:val="00792A08"/>
    <w:rsid w:val="00792AF1"/>
    <w:rsid w:val="00792E99"/>
    <w:rsid w:val="0079434D"/>
    <w:rsid w:val="007958AA"/>
    <w:rsid w:val="007961AC"/>
    <w:rsid w:val="00796FB9"/>
    <w:rsid w:val="007A03A6"/>
    <w:rsid w:val="007A133E"/>
    <w:rsid w:val="007A26F2"/>
    <w:rsid w:val="007A2BF5"/>
    <w:rsid w:val="007A328D"/>
    <w:rsid w:val="007A34E5"/>
    <w:rsid w:val="007A4A9F"/>
    <w:rsid w:val="007A5BFE"/>
    <w:rsid w:val="007B1A91"/>
    <w:rsid w:val="007B3C6E"/>
    <w:rsid w:val="007B4DBC"/>
    <w:rsid w:val="007B4E1A"/>
    <w:rsid w:val="007B5072"/>
    <w:rsid w:val="007B50A7"/>
    <w:rsid w:val="007C0425"/>
    <w:rsid w:val="007C0844"/>
    <w:rsid w:val="007C0B70"/>
    <w:rsid w:val="007C1325"/>
    <w:rsid w:val="007C1326"/>
    <w:rsid w:val="007C4058"/>
    <w:rsid w:val="007C52B9"/>
    <w:rsid w:val="007C58FE"/>
    <w:rsid w:val="007C6346"/>
    <w:rsid w:val="007C6F0A"/>
    <w:rsid w:val="007D0095"/>
    <w:rsid w:val="007D0A80"/>
    <w:rsid w:val="007D1054"/>
    <w:rsid w:val="007D3425"/>
    <w:rsid w:val="007D3817"/>
    <w:rsid w:val="007D3CC6"/>
    <w:rsid w:val="007D45FD"/>
    <w:rsid w:val="007D5745"/>
    <w:rsid w:val="007D60FA"/>
    <w:rsid w:val="007D6BA3"/>
    <w:rsid w:val="007D7E45"/>
    <w:rsid w:val="007E0808"/>
    <w:rsid w:val="007E2BDB"/>
    <w:rsid w:val="007E4896"/>
    <w:rsid w:val="007F0BAD"/>
    <w:rsid w:val="007F28CD"/>
    <w:rsid w:val="007F3810"/>
    <w:rsid w:val="007F5B83"/>
    <w:rsid w:val="007F5D6A"/>
    <w:rsid w:val="007F6AF4"/>
    <w:rsid w:val="007F6B17"/>
    <w:rsid w:val="00800C2F"/>
    <w:rsid w:val="00800E9F"/>
    <w:rsid w:val="00802A0C"/>
    <w:rsid w:val="00803139"/>
    <w:rsid w:val="008045A7"/>
    <w:rsid w:val="008068CE"/>
    <w:rsid w:val="00807D65"/>
    <w:rsid w:val="0081142E"/>
    <w:rsid w:val="00811BBB"/>
    <w:rsid w:val="008127CB"/>
    <w:rsid w:val="00813CA1"/>
    <w:rsid w:val="00815628"/>
    <w:rsid w:val="00816209"/>
    <w:rsid w:val="00816ECF"/>
    <w:rsid w:val="00817737"/>
    <w:rsid w:val="008211F1"/>
    <w:rsid w:val="00821C51"/>
    <w:rsid w:val="00822DC3"/>
    <w:rsid w:val="0082366B"/>
    <w:rsid w:val="00823AAC"/>
    <w:rsid w:val="008245E2"/>
    <w:rsid w:val="00824B12"/>
    <w:rsid w:val="00825BC4"/>
    <w:rsid w:val="008275FF"/>
    <w:rsid w:val="0082786A"/>
    <w:rsid w:val="00827B4A"/>
    <w:rsid w:val="0083038A"/>
    <w:rsid w:val="0083062B"/>
    <w:rsid w:val="00831512"/>
    <w:rsid w:val="0083357D"/>
    <w:rsid w:val="00833AF9"/>
    <w:rsid w:val="0083437B"/>
    <w:rsid w:val="00834B65"/>
    <w:rsid w:val="00834C61"/>
    <w:rsid w:val="00835DF8"/>
    <w:rsid w:val="008363CF"/>
    <w:rsid w:val="0084074F"/>
    <w:rsid w:val="00841CED"/>
    <w:rsid w:val="00841CFE"/>
    <w:rsid w:val="00841EE3"/>
    <w:rsid w:val="00842B0E"/>
    <w:rsid w:val="00842E24"/>
    <w:rsid w:val="0084344D"/>
    <w:rsid w:val="00843DFC"/>
    <w:rsid w:val="00844CB5"/>
    <w:rsid w:val="008479BB"/>
    <w:rsid w:val="0085098F"/>
    <w:rsid w:val="00850C56"/>
    <w:rsid w:val="00850FA7"/>
    <w:rsid w:val="008535D4"/>
    <w:rsid w:val="00854180"/>
    <w:rsid w:val="00854A7A"/>
    <w:rsid w:val="00855B4B"/>
    <w:rsid w:val="00857BF6"/>
    <w:rsid w:val="00857F51"/>
    <w:rsid w:val="00860F8C"/>
    <w:rsid w:val="00861087"/>
    <w:rsid w:val="00861375"/>
    <w:rsid w:val="00862A4E"/>
    <w:rsid w:val="00864C4B"/>
    <w:rsid w:val="00867E4A"/>
    <w:rsid w:val="008701C0"/>
    <w:rsid w:val="00870C40"/>
    <w:rsid w:val="00870FFF"/>
    <w:rsid w:val="008712C4"/>
    <w:rsid w:val="008729BD"/>
    <w:rsid w:val="00872CAF"/>
    <w:rsid w:val="00874911"/>
    <w:rsid w:val="00874985"/>
    <w:rsid w:val="008754B8"/>
    <w:rsid w:val="00875D80"/>
    <w:rsid w:val="008779F3"/>
    <w:rsid w:val="0088265F"/>
    <w:rsid w:val="0088496D"/>
    <w:rsid w:val="008856FB"/>
    <w:rsid w:val="00885B6C"/>
    <w:rsid w:val="00886116"/>
    <w:rsid w:val="00890C89"/>
    <w:rsid w:val="00890ECC"/>
    <w:rsid w:val="008916EC"/>
    <w:rsid w:val="00893B33"/>
    <w:rsid w:val="008957B6"/>
    <w:rsid w:val="00897029"/>
    <w:rsid w:val="008977B2"/>
    <w:rsid w:val="008A0AE8"/>
    <w:rsid w:val="008A0F40"/>
    <w:rsid w:val="008A22DF"/>
    <w:rsid w:val="008A2D28"/>
    <w:rsid w:val="008A3675"/>
    <w:rsid w:val="008A367E"/>
    <w:rsid w:val="008A5654"/>
    <w:rsid w:val="008A5E36"/>
    <w:rsid w:val="008A79AF"/>
    <w:rsid w:val="008B0231"/>
    <w:rsid w:val="008B062B"/>
    <w:rsid w:val="008B08E1"/>
    <w:rsid w:val="008B1901"/>
    <w:rsid w:val="008B3951"/>
    <w:rsid w:val="008B39D3"/>
    <w:rsid w:val="008B54A1"/>
    <w:rsid w:val="008B6504"/>
    <w:rsid w:val="008C01BB"/>
    <w:rsid w:val="008C0E1F"/>
    <w:rsid w:val="008C1DE9"/>
    <w:rsid w:val="008C3820"/>
    <w:rsid w:val="008C59F9"/>
    <w:rsid w:val="008C5A75"/>
    <w:rsid w:val="008C5AFA"/>
    <w:rsid w:val="008C5B82"/>
    <w:rsid w:val="008C755F"/>
    <w:rsid w:val="008C7642"/>
    <w:rsid w:val="008C7932"/>
    <w:rsid w:val="008D1618"/>
    <w:rsid w:val="008D1D29"/>
    <w:rsid w:val="008D4FE8"/>
    <w:rsid w:val="008D630F"/>
    <w:rsid w:val="008E00A8"/>
    <w:rsid w:val="008E00C0"/>
    <w:rsid w:val="008E0D57"/>
    <w:rsid w:val="008E137E"/>
    <w:rsid w:val="008E1A93"/>
    <w:rsid w:val="008E3646"/>
    <w:rsid w:val="008E4F00"/>
    <w:rsid w:val="008E56F6"/>
    <w:rsid w:val="008E76F0"/>
    <w:rsid w:val="008F078B"/>
    <w:rsid w:val="008F0A7E"/>
    <w:rsid w:val="008F0B26"/>
    <w:rsid w:val="008F3334"/>
    <w:rsid w:val="008F353A"/>
    <w:rsid w:val="008F3586"/>
    <w:rsid w:val="008F6539"/>
    <w:rsid w:val="008F7714"/>
    <w:rsid w:val="00900AC4"/>
    <w:rsid w:val="00902FE9"/>
    <w:rsid w:val="00903017"/>
    <w:rsid w:val="009034C3"/>
    <w:rsid w:val="009045CB"/>
    <w:rsid w:val="00904C2E"/>
    <w:rsid w:val="00905D3E"/>
    <w:rsid w:val="0090643C"/>
    <w:rsid w:val="00906525"/>
    <w:rsid w:val="009076BD"/>
    <w:rsid w:val="009108F1"/>
    <w:rsid w:val="00910A6F"/>
    <w:rsid w:val="00910D61"/>
    <w:rsid w:val="0091136F"/>
    <w:rsid w:val="00912ACE"/>
    <w:rsid w:val="00912E7D"/>
    <w:rsid w:val="009142D1"/>
    <w:rsid w:val="00914E8F"/>
    <w:rsid w:val="009167EB"/>
    <w:rsid w:val="00917BA3"/>
    <w:rsid w:val="00922299"/>
    <w:rsid w:val="00922A44"/>
    <w:rsid w:val="00922FA0"/>
    <w:rsid w:val="009243F7"/>
    <w:rsid w:val="00926284"/>
    <w:rsid w:val="009264C7"/>
    <w:rsid w:val="009264E5"/>
    <w:rsid w:val="00926602"/>
    <w:rsid w:val="00927B7D"/>
    <w:rsid w:val="009300DD"/>
    <w:rsid w:val="00931165"/>
    <w:rsid w:val="00931BE3"/>
    <w:rsid w:val="009348A0"/>
    <w:rsid w:val="0093527C"/>
    <w:rsid w:val="00935A0A"/>
    <w:rsid w:val="00936043"/>
    <w:rsid w:val="00936F62"/>
    <w:rsid w:val="00937843"/>
    <w:rsid w:val="00937D05"/>
    <w:rsid w:val="0094096B"/>
    <w:rsid w:val="0094211C"/>
    <w:rsid w:val="0094557F"/>
    <w:rsid w:val="00945626"/>
    <w:rsid w:val="00947508"/>
    <w:rsid w:val="0095276E"/>
    <w:rsid w:val="00952A94"/>
    <w:rsid w:val="009534AF"/>
    <w:rsid w:val="0095469E"/>
    <w:rsid w:val="009578D0"/>
    <w:rsid w:val="00960894"/>
    <w:rsid w:val="00960E91"/>
    <w:rsid w:val="009613EF"/>
    <w:rsid w:val="00966483"/>
    <w:rsid w:val="00967A29"/>
    <w:rsid w:val="009702B7"/>
    <w:rsid w:val="00972159"/>
    <w:rsid w:val="00972292"/>
    <w:rsid w:val="00973ED5"/>
    <w:rsid w:val="009752DD"/>
    <w:rsid w:val="0097546C"/>
    <w:rsid w:val="00975FF4"/>
    <w:rsid w:val="009804A2"/>
    <w:rsid w:val="00980679"/>
    <w:rsid w:val="00981E6D"/>
    <w:rsid w:val="00981FA1"/>
    <w:rsid w:val="00983E90"/>
    <w:rsid w:val="00984410"/>
    <w:rsid w:val="00985FA2"/>
    <w:rsid w:val="009868CA"/>
    <w:rsid w:val="00986FC7"/>
    <w:rsid w:val="00987E3A"/>
    <w:rsid w:val="00990788"/>
    <w:rsid w:val="00990832"/>
    <w:rsid w:val="00991FC7"/>
    <w:rsid w:val="00995745"/>
    <w:rsid w:val="00996B8F"/>
    <w:rsid w:val="0099769D"/>
    <w:rsid w:val="00997A80"/>
    <w:rsid w:val="009A0CBE"/>
    <w:rsid w:val="009A2E06"/>
    <w:rsid w:val="009A302B"/>
    <w:rsid w:val="009A350F"/>
    <w:rsid w:val="009A431B"/>
    <w:rsid w:val="009A6B8C"/>
    <w:rsid w:val="009B013E"/>
    <w:rsid w:val="009B0947"/>
    <w:rsid w:val="009B21DB"/>
    <w:rsid w:val="009B2598"/>
    <w:rsid w:val="009B7400"/>
    <w:rsid w:val="009B79F3"/>
    <w:rsid w:val="009C1171"/>
    <w:rsid w:val="009C3CD9"/>
    <w:rsid w:val="009C5F8B"/>
    <w:rsid w:val="009C6433"/>
    <w:rsid w:val="009D18A5"/>
    <w:rsid w:val="009D208F"/>
    <w:rsid w:val="009D2139"/>
    <w:rsid w:val="009D3BB6"/>
    <w:rsid w:val="009D4910"/>
    <w:rsid w:val="009D625E"/>
    <w:rsid w:val="009D7443"/>
    <w:rsid w:val="009D7D90"/>
    <w:rsid w:val="009E1239"/>
    <w:rsid w:val="009E24F8"/>
    <w:rsid w:val="009E2970"/>
    <w:rsid w:val="009E3B3D"/>
    <w:rsid w:val="009E5FE3"/>
    <w:rsid w:val="009E6862"/>
    <w:rsid w:val="009E6EBC"/>
    <w:rsid w:val="009E798E"/>
    <w:rsid w:val="009F0A96"/>
    <w:rsid w:val="009F0EE7"/>
    <w:rsid w:val="009F3E68"/>
    <w:rsid w:val="009F4D79"/>
    <w:rsid w:val="009F54B5"/>
    <w:rsid w:val="009F619A"/>
    <w:rsid w:val="009F66E6"/>
    <w:rsid w:val="009F7D0C"/>
    <w:rsid w:val="00A0060C"/>
    <w:rsid w:val="00A00707"/>
    <w:rsid w:val="00A035EF"/>
    <w:rsid w:val="00A03691"/>
    <w:rsid w:val="00A06009"/>
    <w:rsid w:val="00A06534"/>
    <w:rsid w:val="00A06C16"/>
    <w:rsid w:val="00A079D8"/>
    <w:rsid w:val="00A102C6"/>
    <w:rsid w:val="00A10FEF"/>
    <w:rsid w:val="00A12274"/>
    <w:rsid w:val="00A125DF"/>
    <w:rsid w:val="00A12CA0"/>
    <w:rsid w:val="00A13396"/>
    <w:rsid w:val="00A135B6"/>
    <w:rsid w:val="00A15647"/>
    <w:rsid w:val="00A15756"/>
    <w:rsid w:val="00A15C98"/>
    <w:rsid w:val="00A2174A"/>
    <w:rsid w:val="00A21857"/>
    <w:rsid w:val="00A21EF9"/>
    <w:rsid w:val="00A22075"/>
    <w:rsid w:val="00A223CC"/>
    <w:rsid w:val="00A228B7"/>
    <w:rsid w:val="00A23429"/>
    <w:rsid w:val="00A24623"/>
    <w:rsid w:val="00A24D61"/>
    <w:rsid w:val="00A2653F"/>
    <w:rsid w:val="00A26CC6"/>
    <w:rsid w:val="00A270FB"/>
    <w:rsid w:val="00A27159"/>
    <w:rsid w:val="00A33CC6"/>
    <w:rsid w:val="00A3473B"/>
    <w:rsid w:val="00A34BC6"/>
    <w:rsid w:val="00A35753"/>
    <w:rsid w:val="00A3724F"/>
    <w:rsid w:val="00A37BBB"/>
    <w:rsid w:val="00A40459"/>
    <w:rsid w:val="00A404D6"/>
    <w:rsid w:val="00A4070A"/>
    <w:rsid w:val="00A43575"/>
    <w:rsid w:val="00A4455A"/>
    <w:rsid w:val="00A44693"/>
    <w:rsid w:val="00A4549D"/>
    <w:rsid w:val="00A47C7F"/>
    <w:rsid w:val="00A50151"/>
    <w:rsid w:val="00A50622"/>
    <w:rsid w:val="00A51296"/>
    <w:rsid w:val="00A539E3"/>
    <w:rsid w:val="00A55F00"/>
    <w:rsid w:val="00A56A66"/>
    <w:rsid w:val="00A578A8"/>
    <w:rsid w:val="00A57A11"/>
    <w:rsid w:val="00A61195"/>
    <w:rsid w:val="00A61741"/>
    <w:rsid w:val="00A62749"/>
    <w:rsid w:val="00A655A3"/>
    <w:rsid w:val="00A66C4D"/>
    <w:rsid w:val="00A67138"/>
    <w:rsid w:val="00A672E8"/>
    <w:rsid w:val="00A67F7D"/>
    <w:rsid w:val="00A713E9"/>
    <w:rsid w:val="00A7315C"/>
    <w:rsid w:val="00A7394D"/>
    <w:rsid w:val="00A7526A"/>
    <w:rsid w:val="00A757CB"/>
    <w:rsid w:val="00A76FAF"/>
    <w:rsid w:val="00A77DFB"/>
    <w:rsid w:val="00A817DF"/>
    <w:rsid w:val="00A82AAB"/>
    <w:rsid w:val="00A830F0"/>
    <w:rsid w:val="00A85129"/>
    <w:rsid w:val="00A85891"/>
    <w:rsid w:val="00A859E9"/>
    <w:rsid w:val="00A86F66"/>
    <w:rsid w:val="00A87E07"/>
    <w:rsid w:val="00A900FC"/>
    <w:rsid w:val="00A908EE"/>
    <w:rsid w:val="00A90DA9"/>
    <w:rsid w:val="00A92EA2"/>
    <w:rsid w:val="00A935DE"/>
    <w:rsid w:val="00A9433C"/>
    <w:rsid w:val="00A968CB"/>
    <w:rsid w:val="00A97098"/>
    <w:rsid w:val="00A97117"/>
    <w:rsid w:val="00AA15D4"/>
    <w:rsid w:val="00AA1AC0"/>
    <w:rsid w:val="00AA2577"/>
    <w:rsid w:val="00AA3D89"/>
    <w:rsid w:val="00AA5886"/>
    <w:rsid w:val="00AA65C2"/>
    <w:rsid w:val="00AA6A03"/>
    <w:rsid w:val="00AA7891"/>
    <w:rsid w:val="00AA7C26"/>
    <w:rsid w:val="00AB190C"/>
    <w:rsid w:val="00AB237E"/>
    <w:rsid w:val="00AB2F10"/>
    <w:rsid w:val="00AB3D31"/>
    <w:rsid w:val="00AB5B32"/>
    <w:rsid w:val="00AB7E8F"/>
    <w:rsid w:val="00AC12C6"/>
    <w:rsid w:val="00AC1E01"/>
    <w:rsid w:val="00AC3E91"/>
    <w:rsid w:val="00AC5AC3"/>
    <w:rsid w:val="00AC68C9"/>
    <w:rsid w:val="00AC6A30"/>
    <w:rsid w:val="00AC6BC1"/>
    <w:rsid w:val="00AD3930"/>
    <w:rsid w:val="00AD471F"/>
    <w:rsid w:val="00AD4D8F"/>
    <w:rsid w:val="00AD5C72"/>
    <w:rsid w:val="00AE0451"/>
    <w:rsid w:val="00AE069C"/>
    <w:rsid w:val="00AE2344"/>
    <w:rsid w:val="00AE31DA"/>
    <w:rsid w:val="00AE4504"/>
    <w:rsid w:val="00AE5C22"/>
    <w:rsid w:val="00AE5DB1"/>
    <w:rsid w:val="00AE60FA"/>
    <w:rsid w:val="00AE693E"/>
    <w:rsid w:val="00AE797C"/>
    <w:rsid w:val="00AF100B"/>
    <w:rsid w:val="00AF194C"/>
    <w:rsid w:val="00AF2D40"/>
    <w:rsid w:val="00AF46E3"/>
    <w:rsid w:val="00AF5EBB"/>
    <w:rsid w:val="00B01B02"/>
    <w:rsid w:val="00B02083"/>
    <w:rsid w:val="00B04B63"/>
    <w:rsid w:val="00B05D85"/>
    <w:rsid w:val="00B05F6C"/>
    <w:rsid w:val="00B06FE9"/>
    <w:rsid w:val="00B07EB8"/>
    <w:rsid w:val="00B10D22"/>
    <w:rsid w:val="00B115CF"/>
    <w:rsid w:val="00B11C91"/>
    <w:rsid w:val="00B12051"/>
    <w:rsid w:val="00B130A5"/>
    <w:rsid w:val="00B13A16"/>
    <w:rsid w:val="00B13AE6"/>
    <w:rsid w:val="00B14FC6"/>
    <w:rsid w:val="00B1552C"/>
    <w:rsid w:val="00B20E48"/>
    <w:rsid w:val="00B21563"/>
    <w:rsid w:val="00B21D01"/>
    <w:rsid w:val="00B21F0E"/>
    <w:rsid w:val="00B21FB6"/>
    <w:rsid w:val="00B24494"/>
    <w:rsid w:val="00B24E17"/>
    <w:rsid w:val="00B254C0"/>
    <w:rsid w:val="00B255C5"/>
    <w:rsid w:val="00B26FEC"/>
    <w:rsid w:val="00B306D8"/>
    <w:rsid w:val="00B322DD"/>
    <w:rsid w:val="00B33000"/>
    <w:rsid w:val="00B3318D"/>
    <w:rsid w:val="00B34132"/>
    <w:rsid w:val="00B42B16"/>
    <w:rsid w:val="00B42E3A"/>
    <w:rsid w:val="00B4303B"/>
    <w:rsid w:val="00B439F6"/>
    <w:rsid w:val="00B44EB1"/>
    <w:rsid w:val="00B46A27"/>
    <w:rsid w:val="00B472E0"/>
    <w:rsid w:val="00B51B4C"/>
    <w:rsid w:val="00B5245E"/>
    <w:rsid w:val="00B529C4"/>
    <w:rsid w:val="00B5479B"/>
    <w:rsid w:val="00B560A7"/>
    <w:rsid w:val="00B56C15"/>
    <w:rsid w:val="00B56D50"/>
    <w:rsid w:val="00B57832"/>
    <w:rsid w:val="00B6134C"/>
    <w:rsid w:val="00B62B92"/>
    <w:rsid w:val="00B62E6B"/>
    <w:rsid w:val="00B63C77"/>
    <w:rsid w:val="00B63D9C"/>
    <w:rsid w:val="00B640D4"/>
    <w:rsid w:val="00B64942"/>
    <w:rsid w:val="00B65999"/>
    <w:rsid w:val="00B65B31"/>
    <w:rsid w:val="00B6653F"/>
    <w:rsid w:val="00B7062F"/>
    <w:rsid w:val="00B710A1"/>
    <w:rsid w:val="00B71253"/>
    <w:rsid w:val="00B7198A"/>
    <w:rsid w:val="00B71C71"/>
    <w:rsid w:val="00B7200C"/>
    <w:rsid w:val="00B72932"/>
    <w:rsid w:val="00B7310A"/>
    <w:rsid w:val="00B73CB8"/>
    <w:rsid w:val="00B75101"/>
    <w:rsid w:val="00B761EE"/>
    <w:rsid w:val="00B771E9"/>
    <w:rsid w:val="00B776C1"/>
    <w:rsid w:val="00B8176C"/>
    <w:rsid w:val="00B81D06"/>
    <w:rsid w:val="00B81E92"/>
    <w:rsid w:val="00B826F6"/>
    <w:rsid w:val="00B83734"/>
    <w:rsid w:val="00B84D63"/>
    <w:rsid w:val="00B877BF"/>
    <w:rsid w:val="00B901B5"/>
    <w:rsid w:val="00B90289"/>
    <w:rsid w:val="00B918BF"/>
    <w:rsid w:val="00B93299"/>
    <w:rsid w:val="00B93428"/>
    <w:rsid w:val="00B94529"/>
    <w:rsid w:val="00B95DDB"/>
    <w:rsid w:val="00B9630C"/>
    <w:rsid w:val="00B97486"/>
    <w:rsid w:val="00B97690"/>
    <w:rsid w:val="00BA0927"/>
    <w:rsid w:val="00BA20E6"/>
    <w:rsid w:val="00BA64D5"/>
    <w:rsid w:val="00BA6F5A"/>
    <w:rsid w:val="00BA7176"/>
    <w:rsid w:val="00BA7362"/>
    <w:rsid w:val="00BA7A81"/>
    <w:rsid w:val="00BA7EEF"/>
    <w:rsid w:val="00BB0269"/>
    <w:rsid w:val="00BB2BB6"/>
    <w:rsid w:val="00BB31D3"/>
    <w:rsid w:val="00BB7EA5"/>
    <w:rsid w:val="00BC1FF6"/>
    <w:rsid w:val="00BC2702"/>
    <w:rsid w:val="00BC4536"/>
    <w:rsid w:val="00BC67EB"/>
    <w:rsid w:val="00BC773D"/>
    <w:rsid w:val="00BC7935"/>
    <w:rsid w:val="00BC7A88"/>
    <w:rsid w:val="00BC7EBA"/>
    <w:rsid w:val="00BD1164"/>
    <w:rsid w:val="00BD1AD9"/>
    <w:rsid w:val="00BD5354"/>
    <w:rsid w:val="00BD5425"/>
    <w:rsid w:val="00BD65D9"/>
    <w:rsid w:val="00BD7F02"/>
    <w:rsid w:val="00BE02E3"/>
    <w:rsid w:val="00BE2063"/>
    <w:rsid w:val="00BE25A3"/>
    <w:rsid w:val="00BE4B01"/>
    <w:rsid w:val="00BE4CCE"/>
    <w:rsid w:val="00BE52C0"/>
    <w:rsid w:val="00BE64CA"/>
    <w:rsid w:val="00BE72AB"/>
    <w:rsid w:val="00BF0CDC"/>
    <w:rsid w:val="00BF541D"/>
    <w:rsid w:val="00BF54C7"/>
    <w:rsid w:val="00BF5A50"/>
    <w:rsid w:val="00BF60A6"/>
    <w:rsid w:val="00BF6320"/>
    <w:rsid w:val="00C00491"/>
    <w:rsid w:val="00C01F50"/>
    <w:rsid w:val="00C036F1"/>
    <w:rsid w:val="00C0461F"/>
    <w:rsid w:val="00C050C3"/>
    <w:rsid w:val="00C0514D"/>
    <w:rsid w:val="00C05FE3"/>
    <w:rsid w:val="00C06424"/>
    <w:rsid w:val="00C118BC"/>
    <w:rsid w:val="00C1388A"/>
    <w:rsid w:val="00C15C05"/>
    <w:rsid w:val="00C1621E"/>
    <w:rsid w:val="00C2004E"/>
    <w:rsid w:val="00C20C81"/>
    <w:rsid w:val="00C20D36"/>
    <w:rsid w:val="00C222D3"/>
    <w:rsid w:val="00C23423"/>
    <w:rsid w:val="00C23BAE"/>
    <w:rsid w:val="00C23ED3"/>
    <w:rsid w:val="00C23FF5"/>
    <w:rsid w:val="00C2429A"/>
    <w:rsid w:val="00C243F1"/>
    <w:rsid w:val="00C24680"/>
    <w:rsid w:val="00C24700"/>
    <w:rsid w:val="00C24730"/>
    <w:rsid w:val="00C25DA2"/>
    <w:rsid w:val="00C27F84"/>
    <w:rsid w:val="00C32112"/>
    <w:rsid w:val="00C351A2"/>
    <w:rsid w:val="00C35B44"/>
    <w:rsid w:val="00C35C42"/>
    <w:rsid w:val="00C3759C"/>
    <w:rsid w:val="00C3785E"/>
    <w:rsid w:val="00C402C7"/>
    <w:rsid w:val="00C402D7"/>
    <w:rsid w:val="00C4322B"/>
    <w:rsid w:val="00C44CAA"/>
    <w:rsid w:val="00C472EE"/>
    <w:rsid w:val="00C47E0F"/>
    <w:rsid w:val="00C50291"/>
    <w:rsid w:val="00C5049B"/>
    <w:rsid w:val="00C5166C"/>
    <w:rsid w:val="00C53DC0"/>
    <w:rsid w:val="00C53F88"/>
    <w:rsid w:val="00C544EE"/>
    <w:rsid w:val="00C56186"/>
    <w:rsid w:val="00C5709B"/>
    <w:rsid w:val="00C57AC5"/>
    <w:rsid w:val="00C601DE"/>
    <w:rsid w:val="00C61E40"/>
    <w:rsid w:val="00C62B5B"/>
    <w:rsid w:val="00C62E09"/>
    <w:rsid w:val="00C63764"/>
    <w:rsid w:val="00C64380"/>
    <w:rsid w:val="00C65152"/>
    <w:rsid w:val="00C6520E"/>
    <w:rsid w:val="00C65409"/>
    <w:rsid w:val="00C654F6"/>
    <w:rsid w:val="00C65C07"/>
    <w:rsid w:val="00C66B83"/>
    <w:rsid w:val="00C67334"/>
    <w:rsid w:val="00C67C69"/>
    <w:rsid w:val="00C70923"/>
    <w:rsid w:val="00C710E5"/>
    <w:rsid w:val="00C75457"/>
    <w:rsid w:val="00C75783"/>
    <w:rsid w:val="00C76B00"/>
    <w:rsid w:val="00C76F86"/>
    <w:rsid w:val="00C805DC"/>
    <w:rsid w:val="00C80D7E"/>
    <w:rsid w:val="00C81865"/>
    <w:rsid w:val="00C81BCE"/>
    <w:rsid w:val="00C81C94"/>
    <w:rsid w:val="00C820EF"/>
    <w:rsid w:val="00C8231D"/>
    <w:rsid w:val="00C83022"/>
    <w:rsid w:val="00C8401B"/>
    <w:rsid w:val="00C84158"/>
    <w:rsid w:val="00C846B5"/>
    <w:rsid w:val="00C87A00"/>
    <w:rsid w:val="00C87BF9"/>
    <w:rsid w:val="00C91F3F"/>
    <w:rsid w:val="00C9244B"/>
    <w:rsid w:val="00C9377D"/>
    <w:rsid w:val="00C944C1"/>
    <w:rsid w:val="00C962A1"/>
    <w:rsid w:val="00CA1B08"/>
    <w:rsid w:val="00CA1E20"/>
    <w:rsid w:val="00CA4347"/>
    <w:rsid w:val="00CA4856"/>
    <w:rsid w:val="00CA5064"/>
    <w:rsid w:val="00CA55F2"/>
    <w:rsid w:val="00CA5991"/>
    <w:rsid w:val="00CA64B3"/>
    <w:rsid w:val="00CA70F0"/>
    <w:rsid w:val="00CA74AB"/>
    <w:rsid w:val="00CB0628"/>
    <w:rsid w:val="00CB0BFA"/>
    <w:rsid w:val="00CB2371"/>
    <w:rsid w:val="00CB2C90"/>
    <w:rsid w:val="00CB55AA"/>
    <w:rsid w:val="00CB60EB"/>
    <w:rsid w:val="00CC1540"/>
    <w:rsid w:val="00CC2739"/>
    <w:rsid w:val="00CC2770"/>
    <w:rsid w:val="00CC3685"/>
    <w:rsid w:val="00CC3ABD"/>
    <w:rsid w:val="00CC3C01"/>
    <w:rsid w:val="00CD0236"/>
    <w:rsid w:val="00CD0677"/>
    <w:rsid w:val="00CD11AE"/>
    <w:rsid w:val="00CD3441"/>
    <w:rsid w:val="00CD35DB"/>
    <w:rsid w:val="00CD3852"/>
    <w:rsid w:val="00CD3AE6"/>
    <w:rsid w:val="00CD468C"/>
    <w:rsid w:val="00CD5616"/>
    <w:rsid w:val="00CE2C2F"/>
    <w:rsid w:val="00CE4711"/>
    <w:rsid w:val="00CE56FE"/>
    <w:rsid w:val="00CF0040"/>
    <w:rsid w:val="00CF04D0"/>
    <w:rsid w:val="00CF0BFC"/>
    <w:rsid w:val="00CF0C7C"/>
    <w:rsid w:val="00CF0F04"/>
    <w:rsid w:val="00CF31A1"/>
    <w:rsid w:val="00CF378F"/>
    <w:rsid w:val="00CF46BB"/>
    <w:rsid w:val="00CF625C"/>
    <w:rsid w:val="00CF6E1B"/>
    <w:rsid w:val="00CF75FD"/>
    <w:rsid w:val="00CF7E18"/>
    <w:rsid w:val="00D00204"/>
    <w:rsid w:val="00D00443"/>
    <w:rsid w:val="00D00520"/>
    <w:rsid w:val="00D01076"/>
    <w:rsid w:val="00D01384"/>
    <w:rsid w:val="00D025AE"/>
    <w:rsid w:val="00D1132F"/>
    <w:rsid w:val="00D13232"/>
    <w:rsid w:val="00D13ECD"/>
    <w:rsid w:val="00D149A4"/>
    <w:rsid w:val="00D155F2"/>
    <w:rsid w:val="00D16712"/>
    <w:rsid w:val="00D17886"/>
    <w:rsid w:val="00D21BB5"/>
    <w:rsid w:val="00D23DBD"/>
    <w:rsid w:val="00D25337"/>
    <w:rsid w:val="00D2539C"/>
    <w:rsid w:val="00D2571F"/>
    <w:rsid w:val="00D25999"/>
    <w:rsid w:val="00D25CFF"/>
    <w:rsid w:val="00D26185"/>
    <w:rsid w:val="00D265DF"/>
    <w:rsid w:val="00D26C3C"/>
    <w:rsid w:val="00D27626"/>
    <w:rsid w:val="00D27764"/>
    <w:rsid w:val="00D27770"/>
    <w:rsid w:val="00D32592"/>
    <w:rsid w:val="00D32F94"/>
    <w:rsid w:val="00D33A77"/>
    <w:rsid w:val="00D34460"/>
    <w:rsid w:val="00D35493"/>
    <w:rsid w:val="00D3623C"/>
    <w:rsid w:val="00D36990"/>
    <w:rsid w:val="00D373F7"/>
    <w:rsid w:val="00D429BC"/>
    <w:rsid w:val="00D44A7C"/>
    <w:rsid w:val="00D45E71"/>
    <w:rsid w:val="00D46B78"/>
    <w:rsid w:val="00D5166C"/>
    <w:rsid w:val="00D51CE6"/>
    <w:rsid w:val="00D52FD7"/>
    <w:rsid w:val="00D5436A"/>
    <w:rsid w:val="00D557D5"/>
    <w:rsid w:val="00D565DA"/>
    <w:rsid w:val="00D576A5"/>
    <w:rsid w:val="00D57A7E"/>
    <w:rsid w:val="00D60A31"/>
    <w:rsid w:val="00D61860"/>
    <w:rsid w:val="00D6208E"/>
    <w:rsid w:val="00D62C26"/>
    <w:rsid w:val="00D6351E"/>
    <w:rsid w:val="00D635DC"/>
    <w:rsid w:val="00D63CE5"/>
    <w:rsid w:val="00D647FE"/>
    <w:rsid w:val="00D64F81"/>
    <w:rsid w:val="00D6672D"/>
    <w:rsid w:val="00D66E04"/>
    <w:rsid w:val="00D678DC"/>
    <w:rsid w:val="00D701A5"/>
    <w:rsid w:val="00D703B1"/>
    <w:rsid w:val="00D70667"/>
    <w:rsid w:val="00D71733"/>
    <w:rsid w:val="00D71B5C"/>
    <w:rsid w:val="00D732DA"/>
    <w:rsid w:val="00D73337"/>
    <w:rsid w:val="00D73725"/>
    <w:rsid w:val="00D738A0"/>
    <w:rsid w:val="00D73DFB"/>
    <w:rsid w:val="00D740D3"/>
    <w:rsid w:val="00D74377"/>
    <w:rsid w:val="00D7535A"/>
    <w:rsid w:val="00D75627"/>
    <w:rsid w:val="00D76396"/>
    <w:rsid w:val="00D81817"/>
    <w:rsid w:val="00D82B2A"/>
    <w:rsid w:val="00D83F04"/>
    <w:rsid w:val="00D852A9"/>
    <w:rsid w:val="00D864D9"/>
    <w:rsid w:val="00D87388"/>
    <w:rsid w:val="00D90A4F"/>
    <w:rsid w:val="00D90DF3"/>
    <w:rsid w:val="00D9205B"/>
    <w:rsid w:val="00D9222E"/>
    <w:rsid w:val="00D92494"/>
    <w:rsid w:val="00D950E2"/>
    <w:rsid w:val="00D96355"/>
    <w:rsid w:val="00D97D37"/>
    <w:rsid w:val="00D97EE5"/>
    <w:rsid w:val="00DA2781"/>
    <w:rsid w:val="00DA2E4C"/>
    <w:rsid w:val="00DA30FB"/>
    <w:rsid w:val="00DA38A7"/>
    <w:rsid w:val="00DA57C9"/>
    <w:rsid w:val="00DA69A9"/>
    <w:rsid w:val="00DA7B63"/>
    <w:rsid w:val="00DB1BFE"/>
    <w:rsid w:val="00DB35EB"/>
    <w:rsid w:val="00DB4770"/>
    <w:rsid w:val="00DB508F"/>
    <w:rsid w:val="00DB5C55"/>
    <w:rsid w:val="00DB5C74"/>
    <w:rsid w:val="00DB5C81"/>
    <w:rsid w:val="00DB6D97"/>
    <w:rsid w:val="00DB7DCE"/>
    <w:rsid w:val="00DC025C"/>
    <w:rsid w:val="00DC081A"/>
    <w:rsid w:val="00DC1E81"/>
    <w:rsid w:val="00DC28FD"/>
    <w:rsid w:val="00DC3814"/>
    <w:rsid w:val="00DC3E82"/>
    <w:rsid w:val="00DC5208"/>
    <w:rsid w:val="00DC56CF"/>
    <w:rsid w:val="00DC5E7D"/>
    <w:rsid w:val="00DD1B29"/>
    <w:rsid w:val="00DD229A"/>
    <w:rsid w:val="00DD3D82"/>
    <w:rsid w:val="00DD5076"/>
    <w:rsid w:val="00DD51C8"/>
    <w:rsid w:val="00DD58DE"/>
    <w:rsid w:val="00DD6160"/>
    <w:rsid w:val="00DD65CF"/>
    <w:rsid w:val="00DE0686"/>
    <w:rsid w:val="00DE2D60"/>
    <w:rsid w:val="00DE3495"/>
    <w:rsid w:val="00DE36FD"/>
    <w:rsid w:val="00DE3803"/>
    <w:rsid w:val="00DE4386"/>
    <w:rsid w:val="00DE4D9A"/>
    <w:rsid w:val="00DE6CD0"/>
    <w:rsid w:val="00DE6EC1"/>
    <w:rsid w:val="00DE7027"/>
    <w:rsid w:val="00DF0676"/>
    <w:rsid w:val="00DF4946"/>
    <w:rsid w:val="00DF77C2"/>
    <w:rsid w:val="00DF7BDA"/>
    <w:rsid w:val="00DF7DCD"/>
    <w:rsid w:val="00E003A2"/>
    <w:rsid w:val="00E00B20"/>
    <w:rsid w:val="00E0155B"/>
    <w:rsid w:val="00E04355"/>
    <w:rsid w:val="00E05B02"/>
    <w:rsid w:val="00E106C1"/>
    <w:rsid w:val="00E1096E"/>
    <w:rsid w:val="00E12291"/>
    <w:rsid w:val="00E1277D"/>
    <w:rsid w:val="00E12A2D"/>
    <w:rsid w:val="00E12D60"/>
    <w:rsid w:val="00E12DCF"/>
    <w:rsid w:val="00E1383D"/>
    <w:rsid w:val="00E13DD2"/>
    <w:rsid w:val="00E14387"/>
    <w:rsid w:val="00E14C2B"/>
    <w:rsid w:val="00E15D32"/>
    <w:rsid w:val="00E2055D"/>
    <w:rsid w:val="00E21F8D"/>
    <w:rsid w:val="00E24553"/>
    <w:rsid w:val="00E2470C"/>
    <w:rsid w:val="00E24E2E"/>
    <w:rsid w:val="00E26814"/>
    <w:rsid w:val="00E31CD8"/>
    <w:rsid w:val="00E32536"/>
    <w:rsid w:val="00E32961"/>
    <w:rsid w:val="00E33221"/>
    <w:rsid w:val="00E33E36"/>
    <w:rsid w:val="00E34203"/>
    <w:rsid w:val="00E34FD8"/>
    <w:rsid w:val="00E357DA"/>
    <w:rsid w:val="00E35993"/>
    <w:rsid w:val="00E35994"/>
    <w:rsid w:val="00E367A2"/>
    <w:rsid w:val="00E407A3"/>
    <w:rsid w:val="00E40899"/>
    <w:rsid w:val="00E40D13"/>
    <w:rsid w:val="00E424A4"/>
    <w:rsid w:val="00E42AD2"/>
    <w:rsid w:val="00E434EA"/>
    <w:rsid w:val="00E43784"/>
    <w:rsid w:val="00E44FCE"/>
    <w:rsid w:val="00E4534F"/>
    <w:rsid w:val="00E457A6"/>
    <w:rsid w:val="00E45EDA"/>
    <w:rsid w:val="00E46178"/>
    <w:rsid w:val="00E4746C"/>
    <w:rsid w:val="00E47489"/>
    <w:rsid w:val="00E476FA"/>
    <w:rsid w:val="00E50258"/>
    <w:rsid w:val="00E503DA"/>
    <w:rsid w:val="00E50C34"/>
    <w:rsid w:val="00E51297"/>
    <w:rsid w:val="00E51720"/>
    <w:rsid w:val="00E51772"/>
    <w:rsid w:val="00E528EB"/>
    <w:rsid w:val="00E52A95"/>
    <w:rsid w:val="00E52E56"/>
    <w:rsid w:val="00E5411F"/>
    <w:rsid w:val="00E55652"/>
    <w:rsid w:val="00E57163"/>
    <w:rsid w:val="00E610FB"/>
    <w:rsid w:val="00E62862"/>
    <w:rsid w:val="00E64527"/>
    <w:rsid w:val="00E70B23"/>
    <w:rsid w:val="00E70D5E"/>
    <w:rsid w:val="00E719AE"/>
    <w:rsid w:val="00E71D42"/>
    <w:rsid w:val="00E7281D"/>
    <w:rsid w:val="00E72946"/>
    <w:rsid w:val="00E72B94"/>
    <w:rsid w:val="00E73D6B"/>
    <w:rsid w:val="00E74427"/>
    <w:rsid w:val="00E746ED"/>
    <w:rsid w:val="00E768B8"/>
    <w:rsid w:val="00E778D7"/>
    <w:rsid w:val="00E80342"/>
    <w:rsid w:val="00E80EF2"/>
    <w:rsid w:val="00E811BB"/>
    <w:rsid w:val="00E81B77"/>
    <w:rsid w:val="00E839E6"/>
    <w:rsid w:val="00E84585"/>
    <w:rsid w:val="00E85E3A"/>
    <w:rsid w:val="00E8617C"/>
    <w:rsid w:val="00E86F17"/>
    <w:rsid w:val="00E87E4B"/>
    <w:rsid w:val="00E90487"/>
    <w:rsid w:val="00E904DC"/>
    <w:rsid w:val="00E91E5F"/>
    <w:rsid w:val="00E92065"/>
    <w:rsid w:val="00E9412E"/>
    <w:rsid w:val="00E94936"/>
    <w:rsid w:val="00E94D39"/>
    <w:rsid w:val="00E9689F"/>
    <w:rsid w:val="00E969B5"/>
    <w:rsid w:val="00E96C27"/>
    <w:rsid w:val="00E96DA6"/>
    <w:rsid w:val="00E9705F"/>
    <w:rsid w:val="00E973E2"/>
    <w:rsid w:val="00E975D5"/>
    <w:rsid w:val="00E977DC"/>
    <w:rsid w:val="00EA08CA"/>
    <w:rsid w:val="00EA20B0"/>
    <w:rsid w:val="00EA20B2"/>
    <w:rsid w:val="00EA30B2"/>
    <w:rsid w:val="00EA3E76"/>
    <w:rsid w:val="00EA3EED"/>
    <w:rsid w:val="00EB0006"/>
    <w:rsid w:val="00EB1FBA"/>
    <w:rsid w:val="00EB24DB"/>
    <w:rsid w:val="00EB2C0F"/>
    <w:rsid w:val="00EB5826"/>
    <w:rsid w:val="00EB6662"/>
    <w:rsid w:val="00EB7DE2"/>
    <w:rsid w:val="00EC0BEF"/>
    <w:rsid w:val="00EC2362"/>
    <w:rsid w:val="00EC26F6"/>
    <w:rsid w:val="00EC324B"/>
    <w:rsid w:val="00EC3528"/>
    <w:rsid w:val="00EC426D"/>
    <w:rsid w:val="00EC4D3D"/>
    <w:rsid w:val="00EC4F92"/>
    <w:rsid w:val="00ED08A5"/>
    <w:rsid w:val="00ED093A"/>
    <w:rsid w:val="00ED27ED"/>
    <w:rsid w:val="00ED356A"/>
    <w:rsid w:val="00ED4D1C"/>
    <w:rsid w:val="00ED671B"/>
    <w:rsid w:val="00ED6864"/>
    <w:rsid w:val="00ED6F54"/>
    <w:rsid w:val="00EE00E7"/>
    <w:rsid w:val="00EE014E"/>
    <w:rsid w:val="00EE0EC3"/>
    <w:rsid w:val="00EE1627"/>
    <w:rsid w:val="00EE1C0F"/>
    <w:rsid w:val="00EE250D"/>
    <w:rsid w:val="00EE3526"/>
    <w:rsid w:val="00EE3B25"/>
    <w:rsid w:val="00EE4C14"/>
    <w:rsid w:val="00EE4C70"/>
    <w:rsid w:val="00EE7582"/>
    <w:rsid w:val="00EF3273"/>
    <w:rsid w:val="00EF3861"/>
    <w:rsid w:val="00EF5614"/>
    <w:rsid w:val="00EF5AA6"/>
    <w:rsid w:val="00EF6146"/>
    <w:rsid w:val="00EF699A"/>
    <w:rsid w:val="00EF6E7F"/>
    <w:rsid w:val="00EF72AD"/>
    <w:rsid w:val="00EF7CA3"/>
    <w:rsid w:val="00F016DC"/>
    <w:rsid w:val="00F016F2"/>
    <w:rsid w:val="00F0353B"/>
    <w:rsid w:val="00F03680"/>
    <w:rsid w:val="00F05114"/>
    <w:rsid w:val="00F10A28"/>
    <w:rsid w:val="00F10AA1"/>
    <w:rsid w:val="00F10DB4"/>
    <w:rsid w:val="00F11B1C"/>
    <w:rsid w:val="00F12F16"/>
    <w:rsid w:val="00F1301A"/>
    <w:rsid w:val="00F13426"/>
    <w:rsid w:val="00F149A8"/>
    <w:rsid w:val="00F1660D"/>
    <w:rsid w:val="00F16F9F"/>
    <w:rsid w:val="00F173EF"/>
    <w:rsid w:val="00F17FA0"/>
    <w:rsid w:val="00F20CD4"/>
    <w:rsid w:val="00F214D9"/>
    <w:rsid w:val="00F22165"/>
    <w:rsid w:val="00F22254"/>
    <w:rsid w:val="00F31487"/>
    <w:rsid w:val="00F31F96"/>
    <w:rsid w:val="00F3218E"/>
    <w:rsid w:val="00F3288E"/>
    <w:rsid w:val="00F329F6"/>
    <w:rsid w:val="00F3370F"/>
    <w:rsid w:val="00F348C9"/>
    <w:rsid w:val="00F358AA"/>
    <w:rsid w:val="00F35C22"/>
    <w:rsid w:val="00F365F2"/>
    <w:rsid w:val="00F370F5"/>
    <w:rsid w:val="00F403D4"/>
    <w:rsid w:val="00F40D56"/>
    <w:rsid w:val="00F40FD7"/>
    <w:rsid w:val="00F41DB1"/>
    <w:rsid w:val="00F44A57"/>
    <w:rsid w:val="00F47798"/>
    <w:rsid w:val="00F47BC3"/>
    <w:rsid w:val="00F508C7"/>
    <w:rsid w:val="00F514E8"/>
    <w:rsid w:val="00F5257F"/>
    <w:rsid w:val="00F52DAA"/>
    <w:rsid w:val="00F55C37"/>
    <w:rsid w:val="00F56B4A"/>
    <w:rsid w:val="00F575F8"/>
    <w:rsid w:val="00F57A33"/>
    <w:rsid w:val="00F63CF0"/>
    <w:rsid w:val="00F64CA2"/>
    <w:rsid w:val="00F66083"/>
    <w:rsid w:val="00F7016F"/>
    <w:rsid w:val="00F70A60"/>
    <w:rsid w:val="00F70F75"/>
    <w:rsid w:val="00F70F7E"/>
    <w:rsid w:val="00F721B7"/>
    <w:rsid w:val="00F72483"/>
    <w:rsid w:val="00F76375"/>
    <w:rsid w:val="00F7694A"/>
    <w:rsid w:val="00F76C25"/>
    <w:rsid w:val="00F822A3"/>
    <w:rsid w:val="00F826F0"/>
    <w:rsid w:val="00F83240"/>
    <w:rsid w:val="00F84049"/>
    <w:rsid w:val="00F8419E"/>
    <w:rsid w:val="00F84F6F"/>
    <w:rsid w:val="00F85AA0"/>
    <w:rsid w:val="00F85AAD"/>
    <w:rsid w:val="00F85E60"/>
    <w:rsid w:val="00F9053F"/>
    <w:rsid w:val="00F907D9"/>
    <w:rsid w:val="00F91EC2"/>
    <w:rsid w:val="00F9245A"/>
    <w:rsid w:val="00F92982"/>
    <w:rsid w:val="00F9356A"/>
    <w:rsid w:val="00F9418B"/>
    <w:rsid w:val="00F94488"/>
    <w:rsid w:val="00F947BA"/>
    <w:rsid w:val="00F9560B"/>
    <w:rsid w:val="00FA09D7"/>
    <w:rsid w:val="00FA16F7"/>
    <w:rsid w:val="00FA21CD"/>
    <w:rsid w:val="00FA3EB6"/>
    <w:rsid w:val="00FA3F8A"/>
    <w:rsid w:val="00FA4CA4"/>
    <w:rsid w:val="00FA4D82"/>
    <w:rsid w:val="00FB0121"/>
    <w:rsid w:val="00FB034A"/>
    <w:rsid w:val="00FB0633"/>
    <w:rsid w:val="00FB1B86"/>
    <w:rsid w:val="00FB264B"/>
    <w:rsid w:val="00FB63B6"/>
    <w:rsid w:val="00FB77F5"/>
    <w:rsid w:val="00FC1211"/>
    <w:rsid w:val="00FC220C"/>
    <w:rsid w:val="00FC23F3"/>
    <w:rsid w:val="00FC460B"/>
    <w:rsid w:val="00FC5B58"/>
    <w:rsid w:val="00FC6CBF"/>
    <w:rsid w:val="00FD000A"/>
    <w:rsid w:val="00FD041A"/>
    <w:rsid w:val="00FD1786"/>
    <w:rsid w:val="00FE0D90"/>
    <w:rsid w:val="00FE1B8F"/>
    <w:rsid w:val="00FE3876"/>
    <w:rsid w:val="00FE3905"/>
    <w:rsid w:val="00FE5A0D"/>
    <w:rsid w:val="00FE6906"/>
    <w:rsid w:val="00FE6921"/>
    <w:rsid w:val="00FF019F"/>
    <w:rsid w:val="00FF099A"/>
    <w:rsid w:val="00FF1CF8"/>
    <w:rsid w:val="00FF21F2"/>
    <w:rsid w:val="00FF513E"/>
    <w:rsid w:val="00FF566E"/>
    <w:rsid w:val="00FF66F7"/>
    <w:rsid w:val="00FF6985"/>
    <w:rsid w:val="00FF71AB"/>
    <w:rsid w:val="00FF7E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8B75357"/>
  <w15:chartTrackingRefBased/>
  <w15:docId w15:val="{B20C12CA-9ED3-47DB-ADAE-F1B7D3A9C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ind w:left="835"/>
    </w:pPr>
    <w:rPr>
      <w:rFonts w:ascii="Arial" w:hAnsi="Arial"/>
      <w:spacing w:val="-5"/>
    </w:rPr>
  </w:style>
  <w:style w:type="paragraph" w:styleId="Heading1">
    <w:name w:val="heading 1"/>
    <w:basedOn w:val="Normal"/>
    <w:next w:val="BodyText"/>
    <w:qFormat/>
    <w:pPr>
      <w:keepNext/>
      <w:keepLines/>
      <w:spacing w:after="220" w:line="200" w:lineRule="atLeast"/>
      <w:outlineLvl w:val="0"/>
    </w:pPr>
    <w:rPr>
      <w:rFonts w:ascii="Arial Black" w:hAnsi="Arial Black"/>
      <w:spacing w:val="-10"/>
      <w:kern w:val="28"/>
      <w:sz w:val="22"/>
    </w:rPr>
  </w:style>
  <w:style w:type="paragraph" w:styleId="Heading2">
    <w:name w:val="heading 2"/>
    <w:basedOn w:val="Normal"/>
    <w:next w:val="BodyText"/>
    <w:qFormat/>
    <w:pPr>
      <w:keepNext/>
      <w:keepLines/>
      <w:spacing w:line="200" w:lineRule="atLeast"/>
      <w:outlineLvl w:val="1"/>
    </w:pPr>
    <w:rPr>
      <w:rFonts w:ascii="Arial Black" w:hAnsi="Arial Black"/>
      <w:spacing w:val="-10"/>
      <w:kern w:val="28"/>
    </w:rPr>
  </w:style>
  <w:style w:type="paragraph" w:styleId="Heading3">
    <w:name w:val="heading 3"/>
    <w:basedOn w:val="Normal"/>
    <w:next w:val="BodyText"/>
    <w:qFormat/>
    <w:pPr>
      <w:keepNext/>
      <w:keepLines/>
      <w:spacing w:line="180" w:lineRule="atLeast"/>
      <w:ind w:left="1195"/>
      <w:outlineLvl w:val="2"/>
    </w:pPr>
    <w:rPr>
      <w:rFonts w:ascii="Arial Black" w:hAnsi="Arial Black"/>
      <w:kern w:val="28"/>
    </w:rPr>
  </w:style>
  <w:style w:type="paragraph" w:styleId="Heading4">
    <w:name w:val="heading 4"/>
    <w:basedOn w:val="Normal"/>
    <w:next w:val="BodyText"/>
    <w:qFormat/>
    <w:pPr>
      <w:keepNext/>
      <w:keepLines/>
      <w:spacing w:line="180" w:lineRule="atLeast"/>
      <w:ind w:left="1555"/>
      <w:outlineLvl w:val="3"/>
    </w:pPr>
    <w:rPr>
      <w:rFonts w:ascii="Arial Black" w:hAnsi="Arial Black"/>
      <w:spacing w:val="-2"/>
      <w:kern w:val="28"/>
      <w:sz w:val="18"/>
    </w:rPr>
  </w:style>
  <w:style w:type="paragraph" w:styleId="Heading5">
    <w:name w:val="heading 5"/>
    <w:basedOn w:val="Normal"/>
    <w:next w:val="BodyText"/>
    <w:qFormat/>
    <w:pPr>
      <w:keepNext/>
      <w:keepLines/>
      <w:spacing w:line="180" w:lineRule="atLeast"/>
      <w:ind w:left="1915"/>
      <w:outlineLvl w:val="4"/>
    </w:pPr>
    <w:rPr>
      <w:rFonts w:ascii="Arial Black" w:hAnsi="Arial Black"/>
      <w:spacing w:val="-2"/>
      <w:kern w:val="28"/>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spacing w:after="220" w:line="180" w:lineRule="atLeast"/>
      <w:jc w:val="both"/>
    </w:pPr>
  </w:style>
  <w:style w:type="paragraph" w:styleId="Closing">
    <w:name w:val="Closing"/>
    <w:basedOn w:val="Normal"/>
    <w:semiHidden/>
    <w:pPr>
      <w:keepNext/>
      <w:spacing w:line="220" w:lineRule="atLeast"/>
    </w:pPr>
  </w:style>
  <w:style w:type="paragraph" w:customStyle="1" w:styleId="CompanyName">
    <w:name w:val="Company Name"/>
    <w:basedOn w:val="Normal"/>
    <w:pPr>
      <w:keepLines/>
      <w:shd w:val="solid" w:color="auto" w:fill="auto"/>
      <w:spacing w:line="320" w:lineRule="exact"/>
      <w:ind w:left="0"/>
    </w:pPr>
    <w:rPr>
      <w:rFonts w:ascii="Arial Black" w:hAnsi="Arial Black"/>
      <w:color w:val="FFFFFF"/>
      <w:spacing w:val="-15"/>
      <w:sz w:val="32"/>
    </w:rPr>
  </w:style>
  <w:style w:type="paragraph" w:customStyle="1" w:styleId="DocumentLabel">
    <w:name w:val="Document Label"/>
    <w:basedOn w:val="Normal"/>
    <w:next w:val="Normal"/>
    <w:pPr>
      <w:keepNext/>
      <w:keepLines/>
      <w:spacing w:before="400" w:after="120" w:line="240" w:lineRule="atLeast"/>
      <w:ind w:left="0"/>
    </w:pPr>
    <w:rPr>
      <w:rFonts w:ascii="Arial Black" w:hAnsi="Arial Black"/>
      <w:kern w:val="28"/>
      <w:sz w:val="96"/>
    </w:rPr>
  </w:style>
  <w:style w:type="paragraph" w:customStyle="1" w:styleId="Enclosure">
    <w:name w:val="Enclosure"/>
    <w:basedOn w:val="BodyText"/>
    <w:next w:val="Normal"/>
    <w:pPr>
      <w:keepLines/>
      <w:spacing w:before="220"/>
      <w:jc w:val="left"/>
    </w:pPr>
  </w:style>
  <w:style w:type="paragraph" w:customStyle="1" w:styleId="HeaderBase">
    <w:name w:val="Header Base"/>
    <w:basedOn w:val="BodyText"/>
    <w:pPr>
      <w:keepLines/>
      <w:tabs>
        <w:tab w:val="center" w:pos="4320"/>
        <w:tab w:val="right" w:pos="8640"/>
      </w:tabs>
      <w:spacing w:after="0"/>
    </w:pPr>
  </w:style>
  <w:style w:type="paragraph" w:styleId="Footer">
    <w:name w:val="footer"/>
    <w:basedOn w:val="HeaderBase"/>
    <w:semiHidden/>
    <w:pPr>
      <w:spacing w:before="600"/>
    </w:pPr>
    <w:rPr>
      <w:sz w:val="18"/>
    </w:rPr>
  </w:style>
  <w:style w:type="paragraph" w:styleId="Header">
    <w:name w:val="header"/>
    <w:basedOn w:val="HeaderBase"/>
    <w:semiHidden/>
    <w:pPr>
      <w:spacing w:after="600"/>
    </w:pPr>
  </w:style>
  <w:style w:type="paragraph" w:customStyle="1" w:styleId="HeadingBase">
    <w:name w:val="Heading Base"/>
    <w:basedOn w:val="BodyText"/>
    <w:next w:val="BodyText"/>
    <w:pPr>
      <w:keepNext/>
      <w:keepLines/>
      <w:spacing w:after="0"/>
      <w:jc w:val="left"/>
    </w:pPr>
    <w:rPr>
      <w:rFonts w:ascii="Arial Black" w:hAnsi="Arial Black"/>
      <w:spacing w:val="-10"/>
      <w:kern w:val="28"/>
    </w:rPr>
  </w:style>
  <w:style w:type="paragraph" w:styleId="MessageHeader">
    <w:name w:val="Message Header"/>
    <w:basedOn w:val="BodyText"/>
    <w:semiHidden/>
    <w:pPr>
      <w:keepLines/>
      <w:spacing w:after="120"/>
      <w:ind w:left="1555" w:hanging="720"/>
      <w:jc w:val="left"/>
    </w:pPr>
  </w:style>
  <w:style w:type="paragraph" w:customStyle="1" w:styleId="MessageHeaderFirst">
    <w:name w:val="Message Header First"/>
    <w:basedOn w:val="MessageHeader"/>
    <w:next w:val="MessageHeader"/>
    <w:pPr>
      <w:spacing w:before="220"/>
    </w:pPr>
  </w:style>
  <w:style w:type="character" w:customStyle="1" w:styleId="MessageHeaderLabel">
    <w:name w:val="Message Header Label"/>
    <w:rPr>
      <w:rFonts w:ascii="Arial Black" w:hAnsi="Arial Black"/>
      <w:spacing w:val="-10"/>
      <w:sz w:val="18"/>
    </w:rPr>
  </w:style>
  <w:style w:type="paragraph" w:customStyle="1" w:styleId="MessageHeaderLast">
    <w:name w:val="Message Header Last"/>
    <w:basedOn w:val="MessageHeader"/>
    <w:next w:val="BodyText"/>
    <w:pPr>
      <w:pBdr>
        <w:bottom w:val="single" w:sz="6" w:space="15" w:color="auto"/>
      </w:pBdr>
      <w:spacing w:after="320"/>
    </w:pPr>
  </w:style>
  <w:style w:type="paragraph" w:styleId="NormalIndent">
    <w:name w:val="Normal Indent"/>
    <w:basedOn w:val="Normal"/>
    <w:semiHidden/>
    <w:pPr>
      <w:ind w:left="1555"/>
    </w:pPr>
  </w:style>
  <w:style w:type="character" w:styleId="PageNumber">
    <w:name w:val="page number"/>
    <w:semiHidden/>
    <w:rPr>
      <w:sz w:val="18"/>
    </w:rPr>
  </w:style>
  <w:style w:type="paragraph" w:customStyle="1" w:styleId="ReturnAddress">
    <w:name w:val="Return Address"/>
    <w:basedOn w:val="Normal"/>
    <w:pPr>
      <w:keepLines/>
      <w:spacing w:line="200" w:lineRule="atLeast"/>
      <w:ind w:left="0"/>
    </w:pPr>
    <w:rPr>
      <w:spacing w:val="-2"/>
      <w:sz w:val="16"/>
    </w:rPr>
  </w:style>
  <w:style w:type="paragraph" w:styleId="Signature">
    <w:name w:val="Signature"/>
    <w:basedOn w:val="BodyText"/>
    <w:semiHidden/>
    <w:pPr>
      <w:keepNext/>
      <w:keepLines/>
      <w:spacing w:before="660" w:after="0"/>
    </w:pPr>
  </w:style>
  <w:style w:type="paragraph" w:customStyle="1" w:styleId="SignatureJobTitle">
    <w:name w:val="Signature Job Title"/>
    <w:basedOn w:val="Signature"/>
    <w:next w:val="Normal"/>
    <w:pPr>
      <w:spacing w:before="0"/>
      <w:jc w:val="left"/>
    </w:pPr>
  </w:style>
  <w:style w:type="paragraph" w:customStyle="1" w:styleId="SignatureName">
    <w:name w:val="Signature Name"/>
    <w:basedOn w:val="Signature"/>
    <w:next w:val="SignatureJobTitle"/>
    <w:pPr>
      <w:spacing w:before="720"/>
      <w:jc w:val="left"/>
    </w:pPr>
  </w:style>
  <w:style w:type="paragraph" w:styleId="ListParagraph">
    <w:name w:val="List Paragraph"/>
    <w:basedOn w:val="Normal"/>
    <w:uiPriority w:val="34"/>
    <w:qFormat/>
    <w:rsid w:val="005073F5"/>
    <w:pPr>
      <w:spacing w:after="160" w:line="259" w:lineRule="auto"/>
      <w:ind w:left="720"/>
      <w:contextualSpacing/>
    </w:pPr>
    <w:rPr>
      <w:rFonts w:ascii="Times New Roman" w:eastAsia="Calibri" w:hAnsi="Times New Roman"/>
      <w:spacing w:val="0"/>
      <w:sz w:val="24"/>
      <w:szCs w:val="24"/>
    </w:rPr>
  </w:style>
  <w:style w:type="paragraph" w:styleId="List">
    <w:name w:val="List"/>
    <w:basedOn w:val="Normal"/>
    <w:semiHidden/>
    <w:pPr>
      <w:ind w:left="1195" w:hanging="360"/>
    </w:pPr>
  </w:style>
  <w:style w:type="paragraph" w:styleId="List2">
    <w:name w:val="List 2"/>
    <w:basedOn w:val="Normal"/>
    <w:semiHidden/>
    <w:pPr>
      <w:ind w:left="1555" w:hanging="360"/>
    </w:pPr>
  </w:style>
  <w:style w:type="paragraph" w:styleId="List3">
    <w:name w:val="List 3"/>
    <w:basedOn w:val="Normal"/>
    <w:semiHidden/>
    <w:pPr>
      <w:ind w:left="1915" w:hanging="360"/>
    </w:pPr>
  </w:style>
  <w:style w:type="paragraph" w:styleId="List4">
    <w:name w:val="List 4"/>
    <w:basedOn w:val="Normal"/>
    <w:semiHidden/>
    <w:pPr>
      <w:ind w:left="2275" w:hanging="360"/>
    </w:pPr>
  </w:style>
  <w:style w:type="paragraph" w:styleId="List5">
    <w:name w:val="List 5"/>
    <w:basedOn w:val="Normal"/>
    <w:semiHidden/>
    <w:pPr>
      <w:ind w:left="2635" w:hanging="360"/>
    </w:pPr>
  </w:style>
  <w:style w:type="paragraph" w:styleId="ListBullet">
    <w:name w:val="List Bullet"/>
    <w:basedOn w:val="Normal"/>
    <w:autoRedefine/>
    <w:semiHidden/>
    <w:pPr>
      <w:numPr>
        <w:numId w:val="1"/>
      </w:numPr>
      <w:ind w:left="1195"/>
    </w:pPr>
  </w:style>
  <w:style w:type="paragraph" w:styleId="ListBullet2">
    <w:name w:val="List Bullet 2"/>
    <w:basedOn w:val="Normal"/>
    <w:autoRedefine/>
    <w:semiHidden/>
    <w:pPr>
      <w:numPr>
        <w:numId w:val="2"/>
      </w:numPr>
      <w:ind w:left="1555"/>
    </w:pPr>
  </w:style>
  <w:style w:type="paragraph" w:styleId="ListBullet3">
    <w:name w:val="List Bullet 3"/>
    <w:basedOn w:val="Normal"/>
    <w:autoRedefine/>
    <w:semiHidden/>
    <w:pPr>
      <w:numPr>
        <w:numId w:val="3"/>
      </w:numPr>
      <w:ind w:left="1915"/>
    </w:pPr>
  </w:style>
  <w:style w:type="paragraph" w:styleId="ListBullet4">
    <w:name w:val="List Bullet 4"/>
    <w:basedOn w:val="Normal"/>
    <w:autoRedefine/>
    <w:semiHidden/>
    <w:pPr>
      <w:numPr>
        <w:numId w:val="4"/>
      </w:numPr>
      <w:ind w:left="2275"/>
    </w:pPr>
  </w:style>
  <w:style w:type="paragraph" w:styleId="ListBullet5">
    <w:name w:val="List Bullet 5"/>
    <w:basedOn w:val="Normal"/>
    <w:autoRedefine/>
    <w:semiHidden/>
    <w:pPr>
      <w:numPr>
        <w:numId w:val="5"/>
      </w:numPr>
      <w:ind w:left="2635"/>
    </w:pPr>
  </w:style>
  <w:style w:type="paragraph" w:styleId="ListContinue">
    <w:name w:val="List Continue"/>
    <w:basedOn w:val="Normal"/>
    <w:semiHidden/>
    <w:pPr>
      <w:spacing w:after="120"/>
      <w:ind w:left="1195"/>
    </w:pPr>
  </w:style>
  <w:style w:type="paragraph" w:styleId="ListContinue2">
    <w:name w:val="List Continue 2"/>
    <w:basedOn w:val="Normal"/>
    <w:semiHidden/>
    <w:pPr>
      <w:spacing w:after="120"/>
      <w:ind w:left="1555"/>
    </w:pPr>
  </w:style>
  <w:style w:type="paragraph" w:styleId="ListContinue3">
    <w:name w:val="List Continue 3"/>
    <w:basedOn w:val="Normal"/>
    <w:semiHidden/>
    <w:pPr>
      <w:spacing w:after="120"/>
      <w:ind w:left="1915"/>
    </w:pPr>
  </w:style>
  <w:style w:type="paragraph" w:styleId="ListContinue4">
    <w:name w:val="List Continue 4"/>
    <w:basedOn w:val="Normal"/>
    <w:semiHidden/>
    <w:pPr>
      <w:spacing w:after="120"/>
      <w:ind w:left="2275"/>
    </w:pPr>
  </w:style>
  <w:style w:type="paragraph" w:styleId="ListContinue5">
    <w:name w:val="List Continue 5"/>
    <w:basedOn w:val="Normal"/>
    <w:semiHidden/>
    <w:pPr>
      <w:spacing w:after="120"/>
      <w:ind w:left="2635"/>
    </w:pPr>
  </w:style>
  <w:style w:type="paragraph" w:styleId="ListNumber">
    <w:name w:val="List Number"/>
    <w:basedOn w:val="Normal"/>
    <w:semiHidden/>
    <w:pPr>
      <w:numPr>
        <w:numId w:val="6"/>
      </w:numPr>
      <w:ind w:left="1195"/>
    </w:pPr>
  </w:style>
  <w:style w:type="paragraph" w:styleId="ListNumber2">
    <w:name w:val="List Number 2"/>
    <w:basedOn w:val="Normal"/>
    <w:semiHidden/>
    <w:pPr>
      <w:numPr>
        <w:numId w:val="7"/>
      </w:numPr>
      <w:ind w:left="1555"/>
    </w:pPr>
  </w:style>
  <w:style w:type="paragraph" w:styleId="ListNumber3">
    <w:name w:val="List Number 3"/>
    <w:basedOn w:val="Normal"/>
    <w:semiHidden/>
    <w:pPr>
      <w:numPr>
        <w:numId w:val="8"/>
      </w:numPr>
      <w:ind w:left="1915"/>
    </w:pPr>
  </w:style>
  <w:style w:type="paragraph" w:styleId="ListNumber4">
    <w:name w:val="List Number 4"/>
    <w:basedOn w:val="Normal"/>
    <w:semiHidden/>
    <w:pPr>
      <w:numPr>
        <w:numId w:val="9"/>
      </w:numPr>
      <w:ind w:left="2275"/>
    </w:pPr>
  </w:style>
  <w:style w:type="paragraph" w:styleId="ListNumber5">
    <w:name w:val="List Number 5"/>
    <w:basedOn w:val="Normal"/>
    <w:semiHidden/>
    <w:pPr>
      <w:numPr>
        <w:numId w:val="10"/>
      </w:numPr>
      <w:ind w:left="2635"/>
    </w:pPr>
  </w:style>
  <w:style w:type="paragraph" w:styleId="BalloonText">
    <w:name w:val="Balloon Text"/>
    <w:basedOn w:val="Normal"/>
    <w:link w:val="BalloonTextChar"/>
    <w:uiPriority w:val="99"/>
    <w:semiHidden/>
    <w:unhideWhenUsed/>
    <w:rsid w:val="006C6C91"/>
    <w:rPr>
      <w:rFonts w:ascii="Segoe UI" w:hAnsi="Segoe UI" w:cs="Segoe UI"/>
      <w:sz w:val="18"/>
      <w:szCs w:val="18"/>
    </w:rPr>
  </w:style>
  <w:style w:type="character" w:customStyle="1" w:styleId="BalloonTextChar">
    <w:name w:val="Balloon Text Char"/>
    <w:link w:val="BalloonText"/>
    <w:uiPriority w:val="99"/>
    <w:semiHidden/>
    <w:rsid w:val="006C6C91"/>
    <w:rPr>
      <w:rFonts w:ascii="Segoe UI" w:hAnsi="Segoe UI" w:cs="Segoe UI"/>
      <w:spacing w:val="-5"/>
      <w:sz w:val="18"/>
      <w:szCs w:val="18"/>
    </w:rPr>
  </w:style>
  <w:style w:type="character" w:styleId="Hyperlink">
    <w:name w:val="Hyperlink"/>
    <w:uiPriority w:val="99"/>
    <w:unhideWhenUsed/>
    <w:rsid w:val="001F1204"/>
    <w:rPr>
      <w:color w:val="0563C1"/>
      <w:u w:val="single"/>
    </w:rPr>
  </w:style>
  <w:style w:type="character" w:styleId="FollowedHyperlink">
    <w:name w:val="FollowedHyperlink"/>
    <w:uiPriority w:val="99"/>
    <w:semiHidden/>
    <w:unhideWhenUsed/>
    <w:rsid w:val="00774CBF"/>
    <w:rPr>
      <w:color w:val="954F72"/>
      <w:u w:val="single"/>
    </w:rPr>
  </w:style>
  <w:style w:type="character" w:styleId="UnresolvedMention">
    <w:name w:val="Unresolved Mention"/>
    <w:uiPriority w:val="99"/>
    <w:semiHidden/>
    <w:unhideWhenUsed/>
    <w:rsid w:val="00A9433C"/>
    <w:rPr>
      <w:color w:val="605E5C"/>
      <w:shd w:val="clear" w:color="auto" w:fill="E1DFDD"/>
    </w:rPr>
  </w:style>
  <w:style w:type="table" w:styleId="TableGrid">
    <w:name w:val="Table Grid"/>
    <w:basedOn w:val="TableNormal"/>
    <w:uiPriority w:val="39"/>
    <w:rsid w:val="005910AA"/>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uiPriority w:val="22"/>
    <w:qFormat/>
    <w:rsid w:val="00C53F88"/>
    <w:rPr>
      <w:b/>
      <w:bCs/>
    </w:rPr>
  </w:style>
  <w:style w:type="paragraph" w:styleId="NormalWeb">
    <w:name w:val="Normal (Web)"/>
    <w:basedOn w:val="Normal"/>
    <w:uiPriority w:val="99"/>
    <w:unhideWhenUsed/>
    <w:rsid w:val="00C53F88"/>
    <w:pPr>
      <w:spacing w:before="100" w:beforeAutospacing="1" w:after="100" w:afterAutospacing="1"/>
      <w:ind w:left="0"/>
    </w:pPr>
    <w:rPr>
      <w:rFonts w:ascii="Calibri" w:eastAsia="Calibri" w:hAnsi="Calibri" w:cs="Calibri"/>
      <w:spacing w:val="0"/>
      <w:sz w:val="22"/>
      <w:szCs w:val="22"/>
    </w:rPr>
  </w:style>
  <w:style w:type="character" w:customStyle="1" w:styleId="contentpasted0">
    <w:name w:val="contentpasted0"/>
    <w:basedOn w:val="DefaultParagraphFont"/>
    <w:rsid w:val="00A85891"/>
  </w:style>
  <w:style w:type="character" w:customStyle="1" w:styleId="xelementtoproof">
    <w:name w:val="x_elementtoproof"/>
    <w:basedOn w:val="DefaultParagraphFont"/>
    <w:rsid w:val="002E274E"/>
  </w:style>
  <w:style w:type="paragraph" w:customStyle="1" w:styleId="elementtoproof">
    <w:name w:val="elementtoproof"/>
    <w:basedOn w:val="Normal"/>
    <w:rsid w:val="000B74DF"/>
    <w:pPr>
      <w:spacing w:before="100" w:beforeAutospacing="1" w:after="100" w:afterAutospacing="1"/>
      <w:ind w:left="0"/>
    </w:pPr>
    <w:rPr>
      <w:rFonts w:ascii="Calibri" w:eastAsiaTheme="minorHAnsi" w:hAnsi="Calibri" w:cs="Calibri"/>
      <w:spacing w:val="0"/>
      <w:sz w:val="22"/>
      <w:szCs w:val="22"/>
    </w:rPr>
  </w:style>
  <w:style w:type="paragraph" w:customStyle="1" w:styleId="xmsonormal">
    <w:name w:val="x_msonormal"/>
    <w:basedOn w:val="Normal"/>
    <w:rsid w:val="00972159"/>
    <w:pPr>
      <w:ind w:left="0"/>
    </w:pPr>
    <w:rPr>
      <w:rFonts w:ascii="Calibri" w:eastAsiaTheme="minorHAnsi" w:hAnsi="Calibri" w:cs="Calibri"/>
      <w:spacing w:val="0"/>
      <w:sz w:val="22"/>
      <w:szCs w:val="22"/>
    </w:rPr>
  </w:style>
  <w:style w:type="paragraph" w:customStyle="1" w:styleId="xmsoplaintext">
    <w:name w:val="x_msoplaintext"/>
    <w:basedOn w:val="Normal"/>
    <w:rsid w:val="00972159"/>
    <w:pPr>
      <w:ind w:left="0"/>
    </w:pPr>
    <w:rPr>
      <w:rFonts w:ascii="Calibri" w:eastAsiaTheme="minorHAnsi" w:hAnsi="Calibri" w:cs="Calibri"/>
      <w:spacing w:val="0"/>
      <w:sz w:val="24"/>
      <w:szCs w:val="24"/>
    </w:rPr>
  </w:style>
  <w:style w:type="paragraph" w:styleId="Revision">
    <w:name w:val="Revision"/>
    <w:hidden/>
    <w:uiPriority w:val="99"/>
    <w:semiHidden/>
    <w:rsid w:val="00F84F6F"/>
    <w:rPr>
      <w:rFonts w:ascii="Arial" w:hAnsi="Arial"/>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4054">
      <w:bodyDiv w:val="1"/>
      <w:marLeft w:val="0"/>
      <w:marRight w:val="0"/>
      <w:marTop w:val="0"/>
      <w:marBottom w:val="0"/>
      <w:divBdr>
        <w:top w:val="none" w:sz="0" w:space="0" w:color="auto"/>
        <w:left w:val="none" w:sz="0" w:space="0" w:color="auto"/>
        <w:bottom w:val="none" w:sz="0" w:space="0" w:color="auto"/>
        <w:right w:val="none" w:sz="0" w:space="0" w:color="auto"/>
      </w:divBdr>
    </w:div>
    <w:div w:id="22630866">
      <w:bodyDiv w:val="1"/>
      <w:marLeft w:val="0"/>
      <w:marRight w:val="0"/>
      <w:marTop w:val="0"/>
      <w:marBottom w:val="0"/>
      <w:divBdr>
        <w:top w:val="none" w:sz="0" w:space="0" w:color="auto"/>
        <w:left w:val="none" w:sz="0" w:space="0" w:color="auto"/>
        <w:bottom w:val="none" w:sz="0" w:space="0" w:color="auto"/>
        <w:right w:val="none" w:sz="0" w:space="0" w:color="auto"/>
      </w:divBdr>
    </w:div>
    <w:div w:id="35282629">
      <w:bodyDiv w:val="1"/>
      <w:marLeft w:val="0"/>
      <w:marRight w:val="0"/>
      <w:marTop w:val="0"/>
      <w:marBottom w:val="0"/>
      <w:divBdr>
        <w:top w:val="none" w:sz="0" w:space="0" w:color="auto"/>
        <w:left w:val="none" w:sz="0" w:space="0" w:color="auto"/>
        <w:bottom w:val="none" w:sz="0" w:space="0" w:color="auto"/>
        <w:right w:val="none" w:sz="0" w:space="0" w:color="auto"/>
      </w:divBdr>
    </w:div>
    <w:div w:id="39282384">
      <w:bodyDiv w:val="1"/>
      <w:marLeft w:val="0"/>
      <w:marRight w:val="0"/>
      <w:marTop w:val="0"/>
      <w:marBottom w:val="0"/>
      <w:divBdr>
        <w:top w:val="none" w:sz="0" w:space="0" w:color="auto"/>
        <w:left w:val="none" w:sz="0" w:space="0" w:color="auto"/>
        <w:bottom w:val="none" w:sz="0" w:space="0" w:color="auto"/>
        <w:right w:val="none" w:sz="0" w:space="0" w:color="auto"/>
      </w:divBdr>
    </w:div>
    <w:div w:id="48460648">
      <w:bodyDiv w:val="1"/>
      <w:marLeft w:val="0"/>
      <w:marRight w:val="0"/>
      <w:marTop w:val="0"/>
      <w:marBottom w:val="0"/>
      <w:divBdr>
        <w:top w:val="none" w:sz="0" w:space="0" w:color="auto"/>
        <w:left w:val="none" w:sz="0" w:space="0" w:color="auto"/>
        <w:bottom w:val="none" w:sz="0" w:space="0" w:color="auto"/>
        <w:right w:val="none" w:sz="0" w:space="0" w:color="auto"/>
      </w:divBdr>
    </w:div>
    <w:div w:id="54402841">
      <w:bodyDiv w:val="1"/>
      <w:marLeft w:val="0"/>
      <w:marRight w:val="0"/>
      <w:marTop w:val="0"/>
      <w:marBottom w:val="0"/>
      <w:divBdr>
        <w:top w:val="none" w:sz="0" w:space="0" w:color="auto"/>
        <w:left w:val="none" w:sz="0" w:space="0" w:color="auto"/>
        <w:bottom w:val="none" w:sz="0" w:space="0" w:color="auto"/>
        <w:right w:val="none" w:sz="0" w:space="0" w:color="auto"/>
      </w:divBdr>
    </w:div>
    <w:div w:id="55401237">
      <w:bodyDiv w:val="1"/>
      <w:marLeft w:val="0"/>
      <w:marRight w:val="0"/>
      <w:marTop w:val="0"/>
      <w:marBottom w:val="0"/>
      <w:divBdr>
        <w:top w:val="none" w:sz="0" w:space="0" w:color="auto"/>
        <w:left w:val="none" w:sz="0" w:space="0" w:color="auto"/>
        <w:bottom w:val="none" w:sz="0" w:space="0" w:color="auto"/>
        <w:right w:val="none" w:sz="0" w:space="0" w:color="auto"/>
      </w:divBdr>
    </w:div>
    <w:div w:id="61561194">
      <w:bodyDiv w:val="1"/>
      <w:marLeft w:val="0"/>
      <w:marRight w:val="0"/>
      <w:marTop w:val="0"/>
      <w:marBottom w:val="0"/>
      <w:divBdr>
        <w:top w:val="none" w:sz="0" w:space="0" w:color="auto"/>
        <w:left w:val="none" w:sz="0" w:space="0" w:color="auto"/>
        <w:bottom w:val="none" w:sz="0" w:space="0" w:color="auto"/>
        <w:right w:val="none" w:sz="0" w:space="0" w:color="auto"/>
      </w:divBdr>
    </w:div>
    <w:div w:id="72436376">
      <w:bodyDiv w:val="1"/>
      <w:marLeft w:val="0"/>
      <w:marRight w:val="0"/>
      <w:marTop w:val="0"/>
      <w:marBottom w:val="0"/>
      <w:divBdr>
        <w:top w:val="none" w:sz="0" w:space="0" w:color="auto"/>
        <w:left w:val="none" w:sz="0" w:space="0" w:color="auto"/>
        <w:bottom w:val="none" w:sz="0" w:space="0" w:color="auto"/>
        <w:right w:val="none" w:sz="0" w:space="0" w:color="auto"/>
      </w:divBdr>
    </w:div>
    <w:div w:id="90594506">
      <w:bodyDiv w:val="1"/>
      <w:marLeft w:val="0"/>
      <w:marRight w:val="0"/>
      <w:marTop w:val="0"/>
      <w:marBottom w:val="0"/>
      <w:divBdr>
        <w:top w:val="none" w:sz="0" w:space="0" w:color="auto"/>
        <w:left w:val="none" w:sz="0" w:space="0" w:color="auto"/>
        <w:bottom w:val="none" w:sz="0" w:space="0" w:color="auto"/>
        <w:right w:val="none" w:sz="0" w:space="0" w:color="auto"/>
      </w:divBdr>
    </w:div>
    <w:div w:id="99105029">
      <w:bodyDiv w:val="1"/>
      <w:marLeft w:val="0"/>
      <w:marRight w:val="0"/>
      <w:marTop w:val="0"/>
      <w:marBottom w:val="0"/>
      <w:divBdr>
        <w:top w:val="none" w:sz="0" w:space="0" w:color="auto"/>
        <w:left w:val="none" w:sz="0" w:space="0" w:color="auto"/>
        <w:bottom w:val="none" w:sz="0" w:space="0" w:color="auto"/>
        <w:right w:val="none" w:sz="0" w:space="0" w:color="auto"/>
      </w:divBdr>
    </w:div>
    <w:div w:id="103159979">
      <w:bodyDiv w:val="1"/>
      <w:marLeft w:val="0"/>
      <w:marRight w:val="0"/>
      <w:marTop w:val="0"/>
      <w:marBottom w:val="0"/>
      <w:divBdr>
        <w:top w:val="none" w:sz="0" w:space="0" w:color="auto"/>
        <w:left w:val="none" w:sz="0" w:space="0" w:color="auto"/>
        <w:bottom w:val="none" w:sz="0" w:space="0" w:color="auto"/>
        <w:right w:val="none" w:sz="0" w:space="0" w:color="auto"/>
      </w:divBdr>
    </w:div>
    <w:div w:id="108554814">
      <w:bodyDiv w:val="1"/>
      <w:marLeft w:val="0"/>
      <w:marRight w:val="0"/>
      <w:marTop w:val="0"/>
      <w:marBottom w:val="0"/>
      <w:divBdr>
        <w:top w:val="none" w:sz="0" w:space="0" w:color="auto"/>
        <w:left w:val="none" w:sz="0" w:space="0" w:color="auto"/>
        <w:bottom w:val="none" w:sz="0" w:space="0" w:color="auto"/>
        <w:right w:val="none" w:sz="0" w:space="0" w:color="auto"/>
      </w:divBdr>
    </w:div>
    <w:div w:id="114103054">
      <w:bodyDiv w:val="1"/>
      <w:marLeft w:val="0"/>
      <w:marRight w:val="0"/>
      <w:marTop w:val="0"/>
      <w:marBottom w:val="0"/>
      <w:divBdr>
        <w:top w:val="none" w:sz="0" w:space="0" w:color="auto"/>
        <w:left w:val="none" w:sz="0" w:space="0" w:color="auto"/>
        <w:bottom w:val="none" w:sz="0" w:space="0" w:color="auto"/>
        <w:right w:val="none" w:sz="0" w:space="0" w:color="auto"/>
      </w:divBdr>
    </w:div>
    <w:div w:id="151454980">
      <w:bodyDiv w:val="1"/>
      <w:marLeft w:val="0"/>
      <w:marRight w:val="0"/>
      <w:marTop w:val="0"/>
      <w:marBottom w:val="0"/>
      <w:divBdr>
        <w:top w:val="none" w:sz="0" w:space="0" w:color="auto"/>
        <w:left w:val="none" w:sz="0" w:space="0" w:color="auto"/>
        <w:bottom w:val="none" w:sz="0" w:space="0" w:color="auto"/>
        <w:right w:val="none" w:sz="0" w:space="0" w:color="auto"/>
      </w:divBdr>
    </w:div>
    <w:div w:id="151801093">
      <w:bodyDiv w:val="1"/>
      <w:marLeft w:val="0"/>
      <w:marRight w:val="0"/>
      <w:marTop w:val="0"/>
      <w:marBottom w:val="0"/>
      <w:divBdr>
        <w:top w:val="none" w:sz="0" w:space="0" w:color="auto"/>
        <w:left w:val="none" w:sz="0" w:space="0" w:color="auto"/>
        <w:bottom w:val="none" w:sz="0" w:space="0" w:color="auto"/>
        <w:right w:val="none" w:sz="0" w:space="0" w:color="auto"/>
      </w:divBdr>
    </w:div>
    <w:div w:id="172455684">
      <w:bodyDiv w:val="1"/>
      <w:marLeft w:val="0"/>
      <w:marRight w:val="0"/>
      <w:marTop w:val="0"/>
      <w:marBottom w:val="0"/>
      <w:divBdr>
        <w:top w:val="none" w:sz="0" w:space="0" w:color="auto"/>
        <w:left w:val="none" w:sz="0" w:space="0" w:color="auto"/>
        <w:bottom w:val="none" w:sz="0" w:space="0" w:color="auto"/>
        <w:right w:val="none" w:sz="0" w:space="0" w:color="auto"/>
      </w:divBdr>
    </w:div>
    <w:div w:id="201406244">
      <w:bodyDiv w:val="1"/>
      <w:marLeft w:val="0"/>
      <w:marRight w:val="0"/>
      <w:marTop w:val="0"/>
      <w:marBottom w:val="0"/>
      <w:divBdr>
        <w:top w:val="none" w:sz="0" w:space="0" w:color="auto"/>
        <w:left w:val="none" w:sz="0" w:space="0" w:color="auto"/>
        <w:bottom w:val="none" w:sz="0" w:space="0" w:color="auto"/>
        <w:right w:val="none" w:sz="0" w:space="0" w:color="auto"/>
      </w:divBdr>
    </w:div>
    <w:div w:id="214435010">
      <w:bodyDiv w:val="1"/>
      <w:marLeft w:val="0"/>
      <w:marRight w:val="0"/>
      <w:marTop w:val="0"/>
      <w:marBottom w:val="0"/>
      <w:divBdr>
        <w:top w:val="none" w:sz="0" w:space="0" w:color="auto"/>
        <w:left w:val="none" w:sz="0" w:space="0" w:color="auto"/>
        <w:bottom w:val="none" w:sz="0" w:space="0" w:color="auto"/>
        <w:right w:val="none" w:sz="0" w:space="0" w:color="auto"/>
      </w:divBdr>
    </w:div>
    <w:div w:id="232590891">
      <w:bodyDiv w:val="1"/>
      <w:marLeft w:val="0"/>
      <w:marRight w:val="0"/>
      <w:marTop w:val="0"/>
      <w:marBottom w:val="0"/>
      <w:divBdr>
        <w:top w:val="none" w:sz="0" w:space="0" w:color="auto"/>
        <w:left w:val="none" w:sz="0" w:space="0" w:color="auto"/>
        <w:bottom w:val="none" w:sz="0" w:space="0" w:color="auto"/>
        <w:right w:val="none" w:sz="0" w:space="0" w:color="auto"/>
      </w:divBdr>
    </w:div>
    <w:div w:id="235826465">
      <w:bodyDiv w:val="1"/>
      <w:marLeft w:val="0"/>
      <w:marRight w:val="0"/>
      <w:marTop w:val="0"/>
      <w:marBottom w:val="0"/>
      <w:divBdr>
        <w:top w:val="none" w:sz="0" w:space="0" w:color="auto"/>
        <w:left w:val="none" w:sz="0" w:space="0" w:color="auto"/>
        <w:bottom w:val="none" w:sz="0" w:space="0" w:color="auto"/>
        <w:right w:val="none" w:sz="0" w:space="0" w:color="auto"/>
      </w:divBdr>
    </w:div>
    <w:div w:id="246505130">
      <w:bodyDiv w:val="1"/>
      <w:marLeft w:val="0"/>
      <w:marRight w:val="0"/>
      <w:marTop w:val="0"/>
      <w:marBottom w:val="0"/>
      <w:divBdr>
        <w:top w:val="none" w:sz="0" w:space="0" w:color="auto"/>
        <w:left w:val="none" w:sz="0" w:space="0" w:color="auto"/>
        <w:bottom w:val="none" w:sz="0" w:space="0" w:color="auto"/>
        <w:right w:val="none" w:sz="0" w:space="0" w:color="auto"/>
      </w:divBdr>
    </w:div>
    <w:div w:id="268318689">
      <w:bodyDiv w:val="1"/>
      <w:marLeft w:val="0"/>
      <w:marRight w:val="0"/>
      <w:marTop w:val="0"/>
      <w:marBottom w:val="0"/>
      <w:divBdr>
        <w:top w:val="none" w:sz="0" w:space="0" w:color="auto"/>
        <w:left w:val="none" w:sz="0" w:space="0" w:color="auto"/>
        <w:bottom w:val="none" w:sz="0" w:space="0" w:color="auto"/>
        <w:right w:val="none" w:sz="0" w:space="0" w:color="auto"/>
      </w:divBdr>
    </w:div>
    <w:div w:id="274216833">
      <w:bodyDiv w:val="1"/>
      <w:marLeft w:val="0"/>
      <w:marRight w:val="0"/>
      <w:marTop w:val="0"/>
      <w:marBottom w:val="0"/>
      <w:divBdr>
        <w:top w:val="none" w:sz="0" w:space="0" w:color="auto"/>
        <w:left w:val="none" w:sz="0" w:space="0" w:color="auto"/>
        <w:bottom w:val="none" w:sz="0" w:space="0" w:color="auto"/>
        <w:right w:val="none" w:sz="0" w:space="0" w:color="auto"/>
      </w:divBdr>
    </w:div>
    <w:div w:id="280916379">
      <w:bodyDiv w:val="1"/>
      <w:marLeft w:val="0"/>
      <w:marRight w:val="0"/>
      <w:marTop w:val="0"/>
      <w:marBottom w:val="0"/>
      <w:divBdr>
        <w:top w:val="none" w:sz="0" w:space="0" w:color="auto"/>
        <w:left w:val="none" w:sz="0" w:space="0" w:color="auto"/>
        <w:bottom w:val="none" w:sz="0" w:space="0" w:color="auto"/>
        <w:right w:val="none" w:sz="0" w:space="0" w:color="auto"/>
      </w:divBdr>
    </w:div>
    <w:div w:id="282226910">
      <w:bodyDiv w:val="1"/>
      <w:marLeft w:val="0"/>
      <w:marRight w:val="0"/>
      <w:marTop w:val="0"/>
      <w:marBottom w:val="0"/>
      <w:divBdr>
        <w:top w:val="none" w:sz="0" w:space="0" w:color="auto"/>
        <w:left w:val="none" w:sz="0" w:space="0" w:color="auto"/>
        <w:bottom w:val="none" w:sz="0" w:space="0" w:color="auto"/>
        <w:right w:val="none" w:sz="0" w:space="0" w:color="auto"/>
      </w:divBdr>
    </w:div>
    <w:div w:id="291985641">
      <w:bodyDiv w:val="1"/>
      <w:marLeft w:val="0"/>
      <w:marRight w:val="0"/>
      <w:marTop w:val="0"/>
      <w:marBottom w:val="0"/>
      <w:divBdr>
        <w:top w:val="none" w:sz="0" w:space="0" w:color="auto"/>
        <w:left w:val="none" w:sz="0" w:space="0" w:color="auto"/>
        <w:bottom w:val="none" w:sz="0" w:space="0" w:color="auto"/>
        <w:right w:val="none" w:sz="0" w:space="0" w:color="auto"/>
      </w:divBdr>
    </w:div>
    <w:div w:id="297149234">
      <w:bodyDiv w:val="1"/>
      <w:marLeft w:val="0"/>
      <w:marRight w:val="0"/>
      <w:marTop w:val="0"/>
      <w:marBottom w:val="0"/>
      <w:divBdr>
        <w:top w:val="none" w:sz="0" w:space="0" w:color="auto"/>
        <w:left w:val="none" w:sz="0" w:space="0" w:color="auto"/>
        <w:bottom w:val="none" w:sz="0" w:space="0" w:color="auto"/>
        <w:right w:val="none" w:sz="0" w:space="0" w:color="auto"/>
      </w:divBdr>
    </w:div>
    <w:div w:id="306519482">
      <w:bodyDiv w:val="1"/>
      <w:marLeft w:val="0"/>
      <w:marRight w:val="0"/>
      <w:marTop w:val="0"/>
      <w:marBottom w:val="0"/>
      <w:divBdr>
        <w:top w:val="none" w:sz="0" w:space="0" w:color="auto"/>
        <w:left w:val="none" w:sz="0" w:space="0" w:color="auto"/>
        <w:bottom w:val="none" w:sz="0" w:space="0" w:color="auto"/>
        <w:right w:val="none" w:sz="0" w:space="0" w:color="auto"/>
      </w:divBdr>
    </w:div>
    <w:div w:id="315379223">
      <w:bodyDiv w:val="1"/>
      <w:marLeft w:val="0"/>
      <w:marRight w:val="0"/>
      <w:marTop w:val="0"/>
      <w:marBottom w:val="0"/>
      <w:divBdr>
        <w:top w:val="none" w:sz="0" w:space="0" w:color="auto"/>
        <w:left w:val="none" w:sz="0" w:space="0" w:color="auto"/>
        <w:bottom w:val="none" w:sz="0" w:space="0" w:color="auto"/>
        <w:right w:val="none" w:sz="0" w:space="0" w:color="auto"/>
      </w:divBdr>
    </w:div>
    <w:div w:id="316107954">
      <w:bodyDiv w:val="1"/>
      <w:marLeft w:val="0"/>
      <w:marRight w:val="0"/>
      <w:marTop w:val="0"/>
      <w:marBottom w:val="0"/>
      <w:divBdr>
        <w:top w:val="none" w:sz="0" w:space="0" w:color="auto"/>
        <w:left w:val="none" w:sz="0" w:space="0" w:color="auto"/>
        <w:bottom w:val="none" w:sz="0" w:space="0" w:color="auto"/>
        <w:right w:val="none" w:sz="0" w:space="0" w:color="auto"/>
      </w:divBdr>
    </w:div>
    <w:div w:id="320280903">
      <w:bodyDiv w:val="1"/>
      <w:marLeft w:val="0"/>
      <w:marRight w:val="0"/>
      <w:marTop w:val="0"/>
      <w:marBottom w:val="0"/>
      <w:divBdr>
        <w:top w:val="none" w:sz="0" w:space="0" w:color="auto"/>
        <w:left w:val="none" w:sz="0" w:space="0" w:color="auto"/>
        <w:bottom w:val="none" w:sz="0" w:space="0" w:color="auto"/>
        <w:right w:val="none" w:sz="0" w:space="0" w:color="auto"/>
      </w:divBdr>
    </w:div>
    <w:div w:id="341594891">
      <w:bodyDiv w:val="1"/>
      <w:marLeft w:val="0"/>
      <w:marRight w:val="0"/>
      <w:marTop w:val="0"/>
      <w:marBottom w:val="0"/>
      <w:divBdr>
        <w:top w:val="none" w:sz="0" w:space="0" w:color="auto"/>
        <w:left w:val="none" w:sz="0" w:space="0" w:color="auto"/>
        <w:bottom w:val="none" w:sz="0" w:space="0" w:color="auto"/>
        <w:right w:val="none" w:sz="0" w:space="0" w:color="auto"/>
      </w:divBdr>
    </w:div>
    <w:div w:id="354498682">
      <w:bodyDiv w:val="1"/>
      <w:marLeft w:val="0"/>
      <w:marRight w:val="0"/>
      <w:marTop w:val="0"/>
      <w:marBottom w:val="0"/>
      <w:divBdr>
        <w:top w:val="none" w:sz="0" w:space="0" w:color="auto"/>
        <w:left w:val="none" w:sz="0" w:space="0" w:color="auto"/>
        <w:bottom w:val="none" w:sz="0" w:space="0" w:color="auto"/>
        <w:right w:val="none" w:sz="0" w:space="0" w:color="auto"/>
      </w:divBdr>
    </w:div>
    <w:div w:id="366948046">
      <w:bodyDiv w:val="1"/>
      <w:marLeft w:val="0"/>
      <w:marRight w:val="0"/>
      <w:marTop w:val="0"/>
      <w:marBottom w:val="0"/>
      <w:divBdr>
        <w:top w:val="none" w:sz="0" w:space="0" w:color="auto"/>
        <w:left w:val="none" w:sz="0" w:space="0" w:color="auto"/>
        <w:bottom w:val="none" w:sz="0" w:space="0" w:color="auto"/>
        <w:right w:val="none" w:sz="0" w:space="0" w:color="auto"/>
      </w:divBdr>
    </w:div>
    <w:div w:id="376588717">
      <w:bodyDiv w:val="1"/>
      <w:marLeft w:val="0"/>
      <w:marRight w:val="0"/>
      <w:marTop w:val="0"/>
      <w:marBottom w:val="0"/>
      <w:divBdr>
        <w:top w:val="none" w:sz="0" w:space="0" w:color="auto"/>
        <w:left w:val="none" w:sz="0" w:space="0" w:color="auto"/>
        <w:bottom w:val="none" w:sz="0" w:space="0" w:color="auto"/>
        <w:right w:val="none" w:sz="0" w:space="0" w:color="auto"/>
      </w:divBdr>
    </w:div>
    <w:div w:id="390232173">
      <w:bodyDiv w:val="1"/>
      <w:marLeft w:val="0"/>
      <w:marRight w:val="0"/>
      <w:marTop w:val="0"/>
      <w:marBottom w:val="0"/>
      <w:divBdr>
        <w:top w:val="none" w:sz="0" w:space="0" w:color="auto"/>
        <w:left w:val="none" w:sz="0" w:space="0" w:color="auto"/>
        <w:bottom w:val="none" w:sz="0" w:space="0" w:color="auto"/>
        <w:right w:val="none" w:sz="0" w:space="0" w:color="auto"/>
      </w:divBdr>
    </w:div>
    <w:div w:id="392852340">
      <w:bodyDiv w:val="1"/>
      <w:marLeft w:val="0"/>
      <w:marRight w:val="0"/>
      <w:marTop w:val="0"/>
      <w:marBottom w:val="0"/>
      <w:divBdr>
        <w:top w:val="none" w:sz="0" w:space="0" w:color="auto"/>
        <w:left w:val="none" w:sz="0" w:space="0" w:color="auto"/>
        <w:bottom w:val="none" w:sz="0" w:space="0" w:color="auto"/>
        <w:right w:val="none" w:sz="0" w:space="0" w:color="auto"/>
      </w:divBdr>
    </w:div>
    <w:div w:id="401608541">
      <w:bodyDiv w:val="1"/>
      <w:marLeft w:val="0"/>
      <w:marRight w:val="0"/>
      <w:marTop w:val="0"/>
      <w:marBottom w:val="0"/>
      <w:divBdr>
        <w:top w:val="none" w:sz="0" w:space="0" w:color="auto"/>
        <w:left w:val="none" w:sz="0" w:space="0" w:color="auto"/>
        <w:bottom w:val="none" w:sz="0" w:space="0" w:color="auto"/>
        <w:right w:val="none" w:sz="0" w:space="0" w:color="auto"/>
      </w:divBdr>
    </w:div>
    <w:div w:id="416484384">
      <w:bodyDiv w:val="1"/>
      <w:marLeft w:val="0"/>
      <w:marRight w:val="0"/>
      <w:marTop w:val="0"/>
      <w:marBottom w:val="0"/>
      <w:divBdr>
        <w:top w:val="none" w:sz="0" w:space="0" w:color="auto"/>
        <w:left w:val="none" w:sz="0" w:space="0" w:color="auto"/>
        <w:bottom w:val="none" w:sz="0" w:space="0" w:color="auto"/>
        <w:right w:val="none" w:sz="0" w:space="0" w:color="auto"/>
      </w:divBdr>
    </w:div>
    <w:div w:id="417794355">
      <w:bodyDiv w:val="1"/>
      <w:marLeft w:val="0"/>
      <w:marRight w:val="0"/>
      <w:marTop w:val="0"/>
      <w:marBottom w:val="0"/>
      <w:divBdr>
        <w:top w:val="none" w:sz="0" w:space="0" w:color="auto"/>
        <w:left w:val="none" w:sz="0" w:space="0" w:color="auto"/>
        <w:bottom w:val="none" w:sz="0" w:space="0" w:color="auto"/>
        <w:right w:val="none" w:sz="0" w:space="0" w:color="auto"/>
      </w:divBdr>
    </w:div>
    <w:div w:id="427892412">
      <w:bodyDiv w:val="1"/>
      <w:marLeft w:val="0"/>
      <w:marRight w:val="0"/>
      <w:marTop w:val="0"/>
      <w:marBottom w:val="0"/>
      <w:divBdr>
        <w:top w:val="none" w:sz="0" w:space="0" w:color="auto"/>
        <w:left w:val="none" w:sz="0" w:space="0" w:color="auto"/>
        <w:bottom w:val="none" w:sz="0" w:space="0" w:color="auto"/>
        <w:right w:val="none" w:sz="0" w:space="0" w:color="auto"/>
      </w:divBdr>
    </w:div>
    <w:div w:id="442186869">
      <w:bodyDiv w:val="1"/>
      <w:marLeft w:val="0"/>
      <w:marRight w:val="0"/>
      <w:marTop w:val="0"/>
      <w:marBottom w:val="0"/>
      <w:divBdr>
        <w:top w:val="none" w:sz="0" w:space="0" w:color="auto"/>
        <w:left w:val="none" w:sz="0" w:space="0" w:color="auto"/>
        <w:bottom w:val="none" w:sz="0" w:space="0" w:color="auto"/>
        <w:right w:val="none" w:sz="0" w:space="0" w:color="auto"/>
      </w:divBdr>
    </w:div>
    <w:div w:id="446123084">
      <w:bodyDiv w:val="1"/>
      <w:marLeft w:val="0"/>
      <w:marRight w:val="0"/>
      <w:marTop w:val="0"/>
      <w:marBottom w:val="0"/>
      <w:divBdr>
        <w:top w:val="none" w:sz="0" w:space="0" w:color="auto"/>
        <w:left w:val="none" w:sz="0" w:space="0" w:color="auto"/>
        <w:bottom w:val="none" w:sz="0" w:space="0" w:color="auto"/>
        <w:right w:val="none" w:sz="0" w:space="0" w:color="auto"/>
      </w:divBdr>
    </w:div>
    <w:div w:id="451292620">
      <w:bodyDiv w:val="1"/>
      <w:marLeft w:val="0"/>
      <w:marRight w:val="0"/>
      <w:marTop w:val="0"/>
      <w:marBottom w:val="0"/>
      <w:divBdr>
        <w:top w:val="none" w:sz="0" w:space="0" w:color="auto"/>
        <w:left w:val="none" w:sz="0" w:space="0" w:color="auto"/>
        <w:bottom w:val="none" w:sz="0" w:space="0" w:color="auto"/>
        <w:right w:val="none" w:sz="0" w:space="0" w:color="auto"/>
      </w:divBdr>
    </w:div>
    <w:div w:id="464129280">
      <w:bodyDiv w:val="1"/>
      <w:marLeft w:val="0"/>
      <w:marRight w:val="0"/>
      <w:marTop w:val="0"/>
      <w:marBottom w:val="0"/>
      <w:divBdr>
        <w:top w:val="none" w:sz="0" w:space="0" w:color="auto"/>
        <w:left w:val="none" w:sz="0" w:space="0" w:color="auto"/>
        <w:bottom w:val="none" w:sz="0" w:space="0" w:color="auto"/>
        <w:right w:val="none" w:sz="0" w:space="0" w:color="auto"/>
      </w:divBdr>
    </w:div>
    <w:div w:id="464737964">
      <w:bodyDiv w:val="1"/>
      <w:marLeft w:val="0"/>
      <w:marRight w:val="0"/>
      <w:marTop w:val="0"/>
      <w:marBottom w:val="0"/>
      <w:divBdr>
        <w:top w:val="none" w:sz="0" w:space="0" w:color="auto"/>
        <w:left w:val="none" w:sz="0" w:space="0" w:color="auto"/>
        <w:bottom w:val="none" w:sz="0" w:space="0" w:color="auto"/>
        <w:right w:val="none" w:sz="0" w:space="0" w:color="auto"/>
      </w:divBdr>
    </w:div>
    <w:div w:id="465007651">
      <w:bodyDiv w:val="1"/>
      <w:marLeft w:val="0"/>
      <w:marRight w:val="0"/>
      <w:marTop w:val="0"/>
      <w:marBottom w:val="0"/>
      <w:divBdr>
        <w:top w:val="none" w:sz="0" w:space="0" w:color="auto"/>
        <w:left w:val="none" w:sz="0" w:space="0" w:color="auto"/>
        <w:bottom w:val="none" w:sz="0" w:space="0" w:color="auto"/>
        <w:right w:val="none" w:sz="0" w:space="0" w:color="auto"/>
      </w:divBdr>
    </w:div>
    <w:div w:id="477042671">
      <w:bodyDiv w:val="1"/>
      <w:marLeft w:val="0"/>
      <w:marRight w:val="0"/>
      <w:marTop w:val="0"/>
      <w:marBottom w:val="0"/>
      <w:divBdr>
        <w:top w:val="none" w:sz="0" w:space="0" w:color="auto"/>
        <w:left w:val="none" w:sz="0" w:space="0" w:color="auto"/>
        <w:bottom w:val="none" w:sz="0" w:space="0" w:color="auto"/>
        <w:right w:val="none" w:sz="0" w:space="0" w:color="auto"/>
      </w:divBdr>
    </w:div>
    <w:div w:id="479729852">
      <w:bodyDiv w:val="1"/>
      <w:marLeft w:val="0"/>
      <w:marRight w:val="0"/>
      <w:marTop w:val="0"/>
      <w:marBottom w:val="0"/>
      <w:divBdr>
        <w:top w:val="none" w:sz="0" w:space="0" w:color="auto"/>
        <w:left w:val="none" w:sz="0" w:space="0" w:color="auto"/>
        <w:bottom w:val="none" w:sz="0" w:space="0" w:color="auto"/>
        <w:right w:val="none" w:sz="0" w:space="0" w:color="auto"/>
      </w:divBdr>
    </w:div>
    <w:div w:id="488254957">
      <w:bodyDiv w:val="1"/>
      <w:marLeft w:val="0"/>
      <w:marRight w:val="0"/>
      <w:marTop w:val="0"/>
      <w:marBottom w:val="0"/>
      <w:divBdr>
        <w:top w:val="none" w:sz="0" w:space="0" w:color="auto"/>
        <w:left w:val="none" w:sz="0" w:space="0" w:color="auto"/>
        <w:bottom w:val="none" w:sz="0" w:space="0" w:color="auto"/>
        <w:right w:val="none" w:sz="0" w:space="0" w:color="auto"/>
      </w:divBdr>
    </w:div>
    <w:div w:id="500507978">
      <w:bodyDiv w:val="1"/>
      <w:marLeft w:val="0"/>
      <w:marRight w:val="0"/>
      <w:marTop w:val="0"/>
      <w:marBottom w:val="0"/>
      <w:divBdr>
        <w:top w:val="none" w:sz="0" w:space="0" w:color="auto"/>
        <w:left w:val="none" w:sz="0" w:space="0" w:color="auto"/>
        <w:bottom w:val="none" w:sz="0" w:space="0" w:color="auto"/>
        <w:right w:val="none" w:sz="0" w:space="0" w:color="auto"/>
      </w:divBdr>
    </w:div>
    <w:div w:id="517621181">
      <w:bodyDiv w:val="1"/>
      <w:marLeft w:val="0"/>
      <w:marRight w:val="0"/>
      <w:marTop w:val="0"/>
      <w:marBottom w:val="0"/>
      <w:divBdr>
        <w:top w:val="none" w:sz="0" w:space="0" w:color="auto"/>
        <w:left w:val="none" w:sz="0" w:space="0" w:color="auto"/>
        <w:bottom w:val="none" w:sz="0" w:space="0" w:color="auto"/>
        <w:right w:val="none" w:sz="0" w:space="0" w:color="auto"/>
      </w:divBdr>
    </w:div>
    <w:div w:id="521014348">
      <w:bodyDiv w:val="1"/>
      <w:marLeft w:val="0"/>
      <w:marRight w:val="0"/>
      <w:marTop w:val="0"/>
      <w:marBottom w:val="0"/>
      <w:divBdr>
        <w:top w:val="none" w:sz="0" w:space="0" w:color="auto"/>
        <w:left w:val="none" w:sz="0" w:space="0" w:color="auto"/>
        <w:bottom w:val="none" w:sz="0" w:space="0" w:color="auto"/>
        <w:right w:val="none" w:sz="0" w:space="0" w:color="auto"/>
      </w:divBdr>
    </w:div>
    <w:div w:id="526481280">
      <w:bodyDiv w:val="1"/>
      <w:marLeft w:val="0"/>
      <w:marRight w:val="0"/>
      <w:marTop w:val="0"/>
      <w:marBottom w:val="0"/>
      <w:divBdr>
        <w:top w:val="none" w:sz="0" w:space="0" w:color="auto"/>
        <w:left w:val="none" w:sz="0" w:space="0" w:color="auto"/>
        <w:bottom w:val="none" w:sz="0" w:space="0" w:color="auto"/>
        <w:right w:val="none" w:sz="0" w:space="0" w:color="auto"/>
      </w:divBdr>
    </w:div>
    <w:div w:id="541669712">
      <w:bodyDiv w:val="1"/>
      <w:marLeft w:val="0"/>
      <w:marRight w:val="0"/>
      <w:marTop w:val="0"/>
      <w:marBottom w:val="0"/>
      <w:divBdr>
        <w:top w:val="none" w:sz="0" w:space="0" w:color="auto"/>
        <w:left w:val="none" w:sz="0" w:space="0" w:color="auto"/>
        <w:bottom w:val="none" w:sz="0" w:space="0" w:color="auto"/>
        <w:right w:val="none" w:sz="0" w:space="0" w:color="auto"/>
      </w:divBdr>
    </w:div>
    <w:div w:id="547842496">
      <w:bodyDiv w:val="1"/>
      <w:marLeft w:val="0"/>
      <w:marRight w:val="0"/>
      <w:marTop w:val="0"/>
      <w:marBottom w:val="0"/>
      <w:divBdr>
        <w:top w:val="none" w:sz="0" w:space="0" w:color="auto"/>
        <w:left w:val="none" w:sz="0" w:space="0" w:color="auto"/>
        <w:bottom w:val="none" w:sz="0" w:space="0" w:color="auto"/>
        <w:right w:val="none" w:sz="0" w:space="0" w:color="auto"/>
      </w:divBdr>
    </w:div>
    <w:div w:id="555358710">
      <w:bodyDiv w:val="1"/>
      <w:marLeft w:val="0"/>
      <w:marRight w:val="0"/>
      <w:marTop w:val="0"/>
      <w:marBottom w:val="0"/>
      <w:divBdr>
        <w:top w:val="none" w:sz="0" w:space="0" w:color="auto"/>
        <w:left w:val="none" w:sz="0" w:space="0" w:color="auto"/>
        <w:bottom w:val="none" w:sz="0" w:space="0" w:color="auto"/>
        <w:right w:val="none" w:sz="0" w:space="0" w:color="auto"/>
      </w:divBdr>
    </w:div>
    <w:div w:id="560675688">
      <w:bodyDiv w:val="1"/>
      <w:marLeft w:val="0"/>
      <w:marRight w:val="0"/>
      <w:marTop w:val="0"/>
      <w:marBottom w:val="0"/>
      <w:divBdr>
        <w:top w:val="none" w:sz="0" w:space="0" w:color="auto"/>
        <w:left w:val="none" w:sz="0" w:space="0" w:color="auto"/>
        <w:bottom w:val="none" w:sz="0" w:space="0" w:color="auto"/>
        <w:right w:val="none" w:sz="0" w:space="0" w:color="auto"/>
      </w:divBdr>
    </w:div>
    <w:div w:id="561329506">
      <w:bodyDiv w:val="1"/>
      <w:marLeft w:val="0"/>
      <w:marRight w:val="0"/>
      <w:marTop w:val="0"/>
      <w:marBottom w:val="0"/>
      <w:divBdr>
        <w:top w:val="none" w:sz="0" w:space="0" w:color="auto"/>
        <w:left w:val="none" w:sz="0" w:space="0" w:color="auto"/>
        <w:bottom w:val="none" w:sz="0" w:space="0" w:color="auto"/>
        <w:right w:val="none" w:sz="0" w:space="0" w:color="auto"/>
      </w:divBdr>
    </w:div>
    <w:div w:id="565646776">
      <w:bodyDiv w:val="1"/>
      <w:marLeft w:val="0"/>
      <w:marRight w:val="0"/>
      <w:marTop w:val="0"/>
      <w:marBottom w:val="0"/>
      <w:divBdr>
        <w:top w:val="none" w:sz="0" w:space="0" w:color="auto"/>
        <w:left w:val="none" w:sz="0" w:space="0" w:color="auto"/>
        <w:bottom w:val="none" w:sz="0" w:space="0" w:color="auto"/>
        <w:right w:val="none" w:sz="0" w:space="0" w:color="auto"/>
      </w:divBdr>
    </w:div>
    <w:div w:id="567691039">
      <w:bodyDiv w:val="1"/>
      <w:marLeft w:val="0"/>
      <w:marRight w:val="0"/>
      <w:marTop w:val="0"/>
      <w:marBottom w:val="0"/>
      <w:divBdr>
        <w:top w:val="none" w:sz="0" w:space="0" w:color="auto"/>
        <w:left w:val="none" w:sz="0" w:space="0" w:color="auto"/>
        <w:bottom w:val="none" w:sz="0" w:space="0" w:color="auto"/>
        <w:right w:val="none" w:sz="0" w:space="0" w:color="auto"/>
      </w:divBdr>
    </w:div>
    <w:div w:id="580257377">
      <w:bodyDiv w:val="1"/>
      <w:marLeft w:val="0"/>
      <w:marRight w:val="0"/>
      <w:marTop w:val="0"/>
      <w:marBottom w:val="0"/>
      <w:divBdr>
        <w:top w:val="none" w:sz="0" w:space="0" w:color="auto"/>
        <w:left w:val="none" w:sz="0" w:space="0" w:color="auto"/>
        <w:bottom w:val="none" w:sz="0" w:space="0" w:color="auto"/>
        <w:right w:val="none" w:sz="0" w:space="0" w:color="auto"/>
      </w:divBdr>
    </w:div>
    <w:div w:id="603653402">
      <w:bodyDiv w:val="1"/>
      <w:marLeft w:val="0"/>
      <w:marRight w:val="0"/>
      <w:marTop w:val="0"/>
      <w:marBottom w:val="0"/>
      <w:divBdr>
        <w:top w:val="none" w:sz="0" w:space="0" w:color="auto"/>
        <w:left w:val="none" w:sz="0" w:space="0" w:color="auto"/>
        <w:bottom w:val="none" w:sz="0" w:space="0" w:color="auto"/>
        <w:right w:val="none" w:sz="0" w:space="0" w:color="auto"/>
      </w:divBdr>
    </w:div>
    <w:div w:id="612444744">
      <w:bodyDiv w:val="1"/>
      <w:marLeft w:val="0"/>
      <w:marRight w:val="0"/>
      <w:marTop w:val="0"/>
      <w:marBottom w:val="0"/>
      <w:divBdr>
        <w:top w:val="none" w:sz="0" w:space="0" w:color="auto"/>
        <w:left w:val="none" w:sz="0" w:space="0" w:color="auto"/>
        <w:bottom w:val="none" w:sz="0" w:space="0" w:color="auto"/>
        <w:right w:val="none" w:sz="0" w:space="0" w:color="auto"/>
      </w:divBdr>
    </w:div>
    <w:div w:id="626745493">
      <w:bodyDiv w:val="1"/>
      <w:marLeft w:val="0"/>
      <w:marRight w:val="0"/>
      <w:marTop w:val="0"/>
      <w:marBottom w:val="0"/>
      <w:divBdr>
        <w:top w:val="none" w:sz="0" w:space="0" w:color="auto"/>
        <w:left w:val="none" w:sz="0" w:space="0" w:color="auto"/>
        <w:bottom w:val="none" w:sz="0" w:space="0" w:color="auto"/>
        <w:right w:val="none" w:sz="0" w:space="0" w:color="auto"/>
      </w:divBdr>
    </w:div>
    <w:div w:id="634137741">
      <w:bodyDiv w:val="1"/>
      <w:marLeft w:val="0"/>
      <w:marRight w:val="0"/>
      <w:marTop w:val="0"/>
      <w:marBottom w:val="0"/>
      <w:divBdr>
        <w:top w:val="none" w:sz="0" w:space="0" w:color="auto"/>
        <w:left w:val="none" w:sz="0" w:space="0" w:color="auto"/>
        <w:bottom w:val="none" w:sz="0" w:space="0" w:color="auto"/>
        <w:right w:val="none" w:sz="0" w:space="0" w:color="auto"/>
      </w:divBdr>
    </w:div>
    <w:div w:id="638389394">
      <w:bodyDiv w:val="1"/>
      <w:marLeft w:val="0"/>
      <w:marRight w:val="0"/>
      <w:marTop w:val="0"/>
      <w:marBottom w:val="0"/>
      <w:divBdr>
        <w:top w:val="none" w:sz="0" w:space="0" w:color="auto"/>
        <w:left w:val="none" w:sz="0" w:space="0" w:color="auto"/>
        <w:bottom w:val="none" w:sz="0" w:space="0" w:color="auto"/>
        <w:right w:val="none" w:sz="0" w:space="0" w:color="auto"/>
      </w:divBdr>
    </w:div>
    <w:div w:id="646982157">
      <w:bodyDiv w:val="1"/>
      <w:marLeft w:val="0"/>
      <w:marRight w:val="0"/>
      <w:marTop w:val="0"/>
      <w:marBottom w:val="0"/>
      <w:divBdr>
        <w:top w:val="none" w:sz="0" w:space="0" w:color="auto"/>
        <w:left w:val="none" w:sz="0" w:space="0" w:color="auto"/>
        <w:bottom w:val="none" w:sz="0" w:space="0" w:color="auto"/>
        <w:right w:val="none" w:sz="0" w:space="0" w:color="auto"/>
      </w:divBdr>
    </w:div>
    <w:div w:id="659235814">
      <w:bodyDiv w:val="1"/>
      <w:marLeft w:val="0"/>
      <w:marRight w:val="0"/>
      <w:marTop w:val="0"/>
      <w:marBottom w:val="0"/>
      <w:divBdr>
        <w:top w:val="none" w:sz="0" w:space="0" w:color="auto"/>
        <w:left w:val="none" w:sz="0" w:space="0" w:color="auto"/>
        <w:bottom w:val="none" w:sz="0" w:space="0" w:color="auto"/>
        <w:right w:val="none" w:sz="0" w:space="0" w:color="auto"/>
      </w:divBdr>
    </w:div>
    <w:div w:id="664667461">
      <w:bodyDiv w:val="1"/>
      <w:marLeft w:val="0"/>
      <w:marRight w:val="0"/>
      <w:marTop w:val="0"/>
      <w:marBottom w:val="0"/>
      <w:divBdr>
        <w:top w:val="none" w:sz="0" w:space="0" w:color="auto"/>
        <w:left w:val="none" w:sz="0" w:space="0" w:color="auto"/>
        <w:bottom w:val="none" w:sz="0" w:space="0" w:color="auto"/>
        <w:right w:val="none" w:sz="0" w:space="0" w:color="auto"/>
      </w:divBdr>
    </w:div>
    <w:div w:id="690497892">
      <w:bodyDiv w:val="1"/>
      <w:marLeft w:val="0"/>
      <w:marRight w:val="0"/>
      <w:marTop w:val="0"/>
      <w:marBottom w:val="0"/>
      <w:divBdr>
        <w:top w:val="none" w:sz="0" w:space="0" w:color="auto"/>
        <w:left w:val="none" w:sz="0" w:space="0" w:color="auto"/>
        <w:bottom w:val="none" w:sz="0" w:space="0" w:color="auto"/>
        <w:right w:val="none" w:sz="0" w:space="0" w:color="auto"/>
      </w:divBdr>
    </w:div>
    <w:div w:id="701246676">
      <w:bodyDiv w:val="1"/>
      <w:marLeft w:val="0"/>
      <w:marRight w:val="0"/>
      <w:marTop w:val="0"/>
      <w:marBottom w:val="0"/>
      <w:divBdr>
        <w:top w:val="none" w:sz="0" w:space="0" w:color="auto"/>
        <w:left w:val="none" w:sz="0" w:space="0" w:color="auto"/>
        <w:bottom w:val="none" w:sz="0" w:space="0" w:color="auto"/>
        <w:right w:val="none" w:sz="0" w:space="0" w:color="auto"/>
      </w:divBdr>
    </w:div>
    <w:div w:id="709917511">
      <w:bodyDiv w:val="1"/>
      <w:marLeft w:val="0"/>
      <w:marRight w:val="0"/>
      <w:marTop w:val="0"/>
      <w:marBottom w:val="0"/>
      <w:divBdr>
        <w:top w:val="none" w:sz="0" w:space="0" w:color="auto"/>
        <w:left w:val="none" w:sz="0" w:space="0" w:color="auto"/>
        <w:bottom w:val="none" w:sz="0" w:space="0" w:color="auto"/>
        <w:right w:val="none" w:sz="0" w:space="0" w:color="auto"/>
      </w:divBdr>
    </w:div>
    <w:div w:id="718239087">
      <w:bodyDiv w:val="1"/>
      <w:marLeft w:val="0"/>
      <w:marRight w:val="0"/>
      <w:marTop w:val="0"/>
      <w:marBottom w:val="0"/>
      <w:divBdr>
        <w:top w:val="none" w:sz="0" w:space="0" w:color="auto"/>
        <w:left w:val="none" w:sz="0" w:space="0" w:color="auto"/>
        <w:bottom w:val="none" w:sz="0" w:space="0" w:color="auto"/>
        <w:right w:val="none" w:sz="0" w:space="0" w:color="auto"/>
      </w:divBdr>
    </w:div>
    <w:div w:id="721756481">
      <w:bodyDiv w:val="1"/>
      <w:marLeft w:val="0"/>
      <w:marRight w:val="0"/>
      <w:marTop w:val="0"/>
      <w:marBottom w:val="0"/>
      <w:divBdr>
        <w:top w:val="none" w:sz="0" w:space="0" w:color="auto"/>
        <w:left w:val="none" w:sz="0" w:space="0" w:color="auto"/>
        <w:bottom w:val="none" w:sz="0" w:space="0" w:color="auto"/>
        <w:right w:val="none" w:sz="0" w:space="0" w:color="auto"/>
      </w:divBdr>
    </w:div>
    <w:div w:id="731851793">
      <w:bodyDiv w:val="1"/>
      <w:marLeft w:val="0"/>
      <w:marRight w:val="0"/>
      <w:marTop w:val="0"/>
      <w:marBottom w:val="0"/>
      <w:divBdr>
        <w:top w:val="none" w:sz="0" w:space="0" w:color="auto"/>
        <w:left w:val="none" w:sz="0" w:space="0" w:color="auto"/>
        <w:bottom w:val="none" w:sz="0" w:space="0" w:color="auto"/>
        <w:right w:val="none" w:sz="0" w:space="0" w:color="auto"/>
      </w:divBdr>
    </w:div>
    <w:div w:id="766076377">
      <w:bodyDiv w:val="1"/>
      <w:marLeft w:val="0"/>
      <w:marRight w:val="0"/>
      <w:marTop w:val="0"/>
      <w:marBottom w:val="0"/>
      <w:divBdr>
        <w:top w:val="none" w:sz="0" w:space="0" w:color="auto"/>
        <w:left w:val="none" w:sz="0" w:space="0" w:color="auto"/>
        <w:bottom w:val="none" w:sz="0" w:space="0" w:color="auto"/>
        <w:right w:val="none" w:sz="0" w:space="0" w:color="auto"/>
      </w:divBdr>
    </w:div>
    <w:div w:id="767773414">
      <w:bodyDiv w:val="1"/>
      <w:marLeft w:val="0"/>
      <w:marRight w:val="0"/>
      <w:marTop w:val="0"/>
      <w:marBottom w:val="0"/>
      <w:divBdr>
        <w:top w:val="none" w:sz="0" w:space="0" w:color="auto"/>
        <w:left w:val="none" w:sz="0" w:space="0" w:color="auto"/>
        <w:bottom w:val="none" w:sz="0" w:space="0" w:color="auto"/>
        <w:right w:val="none" w:sz="0" w:space="0" w:color="auto"/>
      </w:divBdr>
    </w:div>
    <w:div w:id="770320791">
      <w:bodyDiv w:val="1"/>
      <w:marLeft w:val="0"/>
      <w:marRight w:val="0"/>
      <w:marTop w:val="0"/>
      <w:marBottom w:val="0"/>
      <w:divBdr>
        <w:top w:val="none" w:sz="0" w:space="0" w:color="auto"/>
        <w:left w:val="none" w:sz="0" w:space="0" w:color="auto"/>
        <w:bottom w:val="none" w:sz="0" w:space="0" w:color="auto"/>
        <w:right w:val="none" w:sz="0" w:space="0" w:color="auto"/>
      </w:divBdr>
    </w:div>
    <w:div w:id="816991133">
      <w:bodyDiv w:val="1"/>
      <w:marLeft w:val="0"/>
      <w:marRight w:val="0"/>
      <w:marTop w:val="0"/>
      <w:marBottom w:val="0"/>
      <w:divBdr>
        <w:top w:val="none" w:sz="0" w:space="0" w:color="auto"/>
        <w:left w:val="none" w:sz="0" w:space="0" w:color="auto"/>
        <w:bottom w:val="none" w:sz="0" w:space="0" w:color="auto"/>
        <w:right w:val="none" w:sz="0" w:space="0" w:color="auto"/>
      </w:divBdr>
    </w:div>
    <w:div w:id="820973022">
      <w:bodyDiv w:val="1"/>
      <w:marLeft w:val="0"/>
      <w:marRight w:val="0"/>
      <w:marTop w:val="0"/>
      <w:marBottom w:val="0"/>
      <w:divBdr>
        <w:top w:val="none" w:sz="0" w:space="0" w:color="auto"/>
        <w:left w:val="none" w:sz="0" w:space="0" w:color="auto"/>
        <w:bottom w:val="none" w:sz="0" w:space="0" w:color="auto"/>
        <w:right w:val="none" w:sz="0" w:space="0" w:color="auto"/>
      </w:divBdr>
    </w:div>
    <w:div w:id="830828732">
      <w:bodyDiv w:val="1"/>
      <w:marLeft w:val="0"/>
      <w:marRight w:val="0"/>
      <w:marTop w:val="0"/>
      <w:marBottom w:val="0"/>
      <w:divBdr>
        <w:top w:val="none" w:sz="0" w:space="0" w:color="auto"/>
        <w:left w:val="none" w:sz="0" w:space="0" w:color="auto"/>
        <w:bottom w:val="none" w:sz="0" w:space="0" w:color="auto"/>
        <w:right w:val="none" w:sz="0" w:space="0" w:color="auto"/>
      </w:divBdr>
    </w:div>
    <w:div w:id="836925244">
      <w:bodyDiv w:val="1"/>
      <w:marLeft w:val="0"/>
      <w:marRight w:val="0"/>
      <w:marTop w:val="0"/>
      <w:marBottom w:val="0"/>
      <w:divBdr>
        <w:top w:val="none" w:sz="0" w:space="0" w:color="auto"/>
        <w:left w:val="none" w:sz="0" w:space="0" w:color="auto"/>
        <w:bottom w:val="none" w:sz="0" w:space="0" w:color="auto"/>
        <w:right w:val="none" w:sz="0" w:space="0" w:color="auto"/>
      </w:divBdr>
    </w:div>
    <w:div w:id="845512689">
      <w:bodyDiv w:val="1"/>
      <w:marLeft w:val="0"/>
      <w:marRight w:val="0"/>
      <w:marTop w:val="0"/>
      <w:marBottom w:val="0"/>
      <w:divBdr>
        <w:top w:val="none" w:sz="0" w:space="0" w:color="auto"/>
        <w:left w:val="none" w:sz="0" w:space="0" w:color="auto"/>
        <w:bottom w:val="none" w:sz="0" w:space="0" w:color="auto"/>
        <w:right w:val="none" w:sz="0" w:space="0" w:color="auto"/>
      </w:divBdr>
    </w:div>
    <w:div w:id="848374739">
      <w:bodyDiv w:val="1"/>
      <w:marLeft w:val="0"/>
      <w:marRight w:val="0"/>
      <w:marTop w:val="0"/>
      <w:marBottom w:val="0"/>
      <w:divBdr>
        <w:top w:val="none" w:sz="0" w:space="0" w:color="auto"/>
        <w:left w:val="none" w:sz="0" w:space="0" w:color="auto"/>
        <w:bottom w:val="none" w:sz="0" w:space="0" w:color="auto"/>
        <w:right w:val="none" w:sz="0" w:space="0" w:color="auto"/>
      </w:divBdr>
    </w:div>
    <w:div w:id="867448295">
      <w:bodyDiv w:val="1"/>
      <w:marLeft w:val="0"/>
      <w:marRight w:val="0"/>
      <w:marTop w:val="0"/>
      <w:marBottom w:val="0"/>
      <w:divBdr>
        <w:top w:val="none" w:sz="0" w:space="0" w:color="auto"/>
        <w:left w:val="none" w:sz="0" w:space="0" w:color="auto"/>
        <w:bottom w:val="none" w:sz="0" w:space="0" w:color="auto"/>
        <w:right w:val="none" w:sz="0" w:space="0" w:color="auto"/>
      </w:divBdr>
    </w:div>
    <w:div w:id="904099499">
      <w:bodyDiv w:val="1"/>
      <w:marLeft w:val="0"/>
      <w:marRight w:val="0"/>
      <w:marTop w:val="0"/>
      <w:marBottom w:val="0"/>
      <w:divBdr>
        <w:top w:val="none" w:sz="0" w:space="0" w:color="auto"/>
        <w:left w:val="none" w:sz="0" w:space="0" w:color="auto"/>
        <w:bottom w:val="none" w:sz="0" w:space="0" w:color="auto"/>
        <w:right w:val="none" w:sz="0" w:space="0" w:color="auto"/>
      </w:divBdr>
    </w:div>
    <w:div w:id="909656052">
      <w:bodyDiv w:val="1"/>
      <w:marLeft w:val="0"/>
      <w:marRight w:val="0"/>
      <w:marTop w:val="0"/>
      <w:marBottom w:val="0"/>
      <w:divBdr>
        <w:top w:val="none" w:sz="0" w:space="0" w:color="auto"/>
        <w:left w:val="none" w:sz="0" w:space="0" w:color="auto"/>
        <w:bottom w:val="none" w:sz="0" w:space="0" w:color="auto"/>
        <w:right w:val="none" w:sz="0" w:space="0" w:color="auto"/>
      </w:divBdr>
    </w:div>
    <w:div w:id="915893426">
      <w:bodyDiv w:val="1"/>
      <w:marLeft w:val="0"/>
      <w:marRight w:val="0"/>
      <w:marTop w:val="0"/>
      <w:marBottom w:val="0"/>
      <w:divBdr>
        <w:top w:val="none" w:sz="0" w:space="0" w:color="auto"/>
        <w:left w:val="none" w:sz="0" w:space="0" w:color="auto"/>
        <w:bottom w:val="none" w:sz="0" w:space="0" w:color="auto"/>
        <w:right w:val="none" w:sz="0" w:space="0" w:color="auto"/>
      </w:divBdr>
    </w:div>
    <w:div w:id="919019156">
      <w:bodyDiv w:val="1"/>
      <w:marLeft w:val="0"/>
      <w:marRight w:val="0"/>
      <w:marTop w:val="0"/>
      <w:marBottom w:val="0"/>
      <w:divBdr>
        <w:top w:val="none" w:sz="0" w:space="0" w:color="auto"/>
        <w:left w:val="none" w:sz="0" w:space="0" w:color="auto"/>
        <w:bottom w:val="none" w:sz="0" w:space="0" w:color="auto"/>
        <w:right w:val="none" w:sz="0" w:space="0" w:color="auto"/>
      </w:divBdr>
    </w:div>
    <w:div w:id="941884211">
      <w:bodyDiv w:val="1"/>
      <w:marLeft w:val="0"/>
      <w:marRight w:val="0"/>
      <w:marTop w:val="0"/>
      <w:marBottom w:val="0"/>
      <w:divBdr>
        <w:top w:val="none" w:sz="0" w:space="0" w:color="auto"/>
        <w:left w:val="none" w:sz="0" w:space="0" w:color="auto"/>
        <w:bottom w:val="none" w:sz="0" w:space="0" w:color="auto"/>
        <w:right w:val="none" w:sz="0" w:space="0" w:color="auto"/>
      </w:divBdr>
    </w:div>
    <w:div w:id="942955925">
      <w:bodyDiv w:val="1"/>
      <w:marLeft w:val="0"/>
      <w:marRight w:val="0"/>
      <w:marTop w:val="0"/>
      <w:marBottom w:val="0"/>
      <w:divBdr>
        <w:top w:val="none" w:sz="0" w:space="0" w:color="auto"/>
        <w:left w:val="none" w:sz="0" w:space="0" w:color="auto"/>
        <w:bottom w:val="none" w:sz="0" w:space="0" w:color="auto"/>
        <w:right w:val="none" w:sz="0" w:space="0" w:color="auto"/>
      </w:divBdr>
    </w:div>
    <w:div w:id="951549576">
      <w:bodyDiv w:val="1"/>
      <w:marLeft w:val="0"/>
      <w:marRight w:val="0"/>
      <w:marTop w:val="0"/>
      <w:marBottom w:val="0"/>
      <w:divBdr>
        <w:top w:val="none" w:sz="0" w:space="0" w:color="auto"/>
        <w:left w:val="none" w:sz="0" w:space="0" w:color="auto"/>
        <w:bottom w:val="none" w:sz="0" w:space="0" w:color="auto"/>
        <w:right w:val="none" w:sz="0" w:space="0" w:color="auto"/>
      </w:divBdr>
    </w:div>
    <w:div w:id="966819485">
      <w:bodyDiv w:val="1"/>
      <w:marLeft w:val="0"/>
      <w:marRight w:val="0"/>
      <w:marTop w:val="0"/>
      <w:marBottom w:val="0"/>
      <w:divBdr>
        <w:top w:val="none" w:sz="0" w:space="0" w:color="auto"/>
        <w:left w:val="none" w:sz="0" w:space="0" w:color="auto"/>
        <w:bottom w:val="none" w:sz="0" w:space="0" w:color="auto"/>
        <w:right w:val="none" w:sz="0" w:space="0" w:color="auto"/>
      </w:divBdr>
    </w:div>
    <w:div w:id="987586027">
      <w:bodyDiv w:val="1"/>
      <w:marLeft w:val="0"/>
      <w:marRight w:val="0"/>
      <w:marTop w:val="0"/>
      <w:marBottom w:val="0"/>
      <w:divBdr>
        <w:top w:val="none" w:sz="0" w:space="0" w:color="auto"/>
        <w:left w:val="none" w:sz="0" w:space="0" w:color="auto"/>
        <w:bottom w:val="none" w:sz="0" w:space="0" w:color="auto"/>
        <w:right w:val="none" w:sz="0" w:space="0" w:color="auto"/>
      </w:divBdr>
    </w:div>
    <w:div w:id="1036737590">
      <w:bodyDiv w:val="1"/>
      <w:marLeft w:val="0"/>
      <w:marRight w:val="0"/>
      <w:marTop w:val="0"/>
      <w:marBottom w:val="0"/>
      <w:divBdr>
        <w:top w:val="none" w:sz="0" w:space="0" w:color="auto"/>
        <w:left w:val="none" w:sz="0" w:space="0" w:color="auto"/>
        <w:bottom w:val="none" w:sz="0" w:space="0" w:color="auto"/>
        <w:right w:val="none" w:sz="0" w:space="0" w:color="auto"/>
      </w:divBdr>
    </w:div>
    <w:div w:id="1041058474">
      <w:bodyDiv w:val="1"/>
      <w:marLeft w:val="0"/>
      <w:marRight w:val="0"/>
      <w:marTop w:val="0"/>
      <w:marBottom w:val="0"/>
      <w:divBdr>
        <w:top w:val="none" w:sz="0" w:space="0" w:color="auto"/>
        <w:left w:val="none" w:sz="0" w:space="0" w:color="auto"/>
        <w:bottom w:val="none" w:sz="0" w:space="0" w:color="auto"/>
        <w:right w:val="none" w:sz="0" w:space="0" w:color="auto"/>
      </w:divBdr>
    </w:div>
    <w:div w:id="1048988625">
      <w:bodyDiv w:val="1"/>
      <w:marLeft w:val="0"/>
      <w:marRight w:val="0"/>
      <w:marTop w:val="0"/>
      <w:marBottom w:val="0"/>
      <w:divBdr>
        <w:top w:val="none" w:sz="0" w:space="0" w:color="auto"/>
        <w:left w:val="none" w:sz="0" w:space="0" w:color="auto"/>
        <w:bottom w:val="none" w:sz="0" w:space="0" w:color="auto"/>
        <w:right w:val="none" w:sz="0" w:space="0" w:color="auto"/>
      </w:divBdr>
    </w:div>
    <w:div w:id="1054234896">
      <w:bodyDiv w:val="1"/>
      <w:marLeft w:val="0"/>
      <w:marRight w:val="0"/>
      <w:marTop w:val="0"/>
      <w:marBottom w:val="0"/>
      <w:divBdr>
        <w:top w:val="none" w:sz="0" w:space="0" w:color="auto"/>
        <w:left w:val="none" w:sz="0" w:space="0" w:color="auto"/>
        <w:bottom w:val="none" w:sz="0" w:space="0" w:color="auto"/>
        <w:right w:val="none" w:sz="0" w:space="0" w:color="auto"/>
      </w:divBdr>
    </w:div>
    <w:div w:id="1074738494">
      <w:bodyDiv w:val="1"/>
      <w:marLeft w:val="0"/>
      <w:marRight w:val="0"/>
      <w:marTop w:val="0"/>
      <w:marBottom w:val="0"/>
      <w:divBdr>
        <w:top w:val="none" w:sz="0" w:space="0" w:color="auto"/>
        <w:left w:val="none" w:sz="0" w:space="0" w:color="auto"/>
        <w:bottom w:val="none" w:sz="0" w:space="0" w:color="auto"/>
        <w:right w:val="none" w:sz="0" w:space="0" w:color="auto"/>
      </w:divBdr>
    </w:div>
    <w:div w:id="1076324146">
      <w:bodyDiv w:val="1"/>
      <w:marLeft w:val="0"/>
      <w:marRight w:val="0"/>
      <w:marTop w:val="0"/>
      <w:marBottom w:val="0"/>
      <w:divBdr>
        <w:top w:val="none" w:sz="0" w:space="0" w:color="auto"/>
        <w:left w:val="none" w:sz="0" w:space="0" w:color="auto"/>
        <w:bottom w:val="none" w:sz="0" w:space="0" w:color="auto"/>
        <w:right w:val="none" w:sz="0" w:space="0" w:color="auto"/>
      </w:divBdr>
    </w:div>
    <w:div w:id="1079904338">
      <w:bodyDiv w:val="1"/>
      <w:marLeft w:val="0"/>
      <w:marRight w:val="0"/>
      <w:marTop w:val="0"/>
      <w:marBottom w:val="0"/>
      <w:divBdr>
        <w:top w:val="none" w:sz="0" w:space="0" w:color="auto"/>
        <w:left w:val="none" w:sz="0" w:space="0" w:color="auto"/>
        <w:bottom w:val="none" w:sz="0" w:space="0" w:color="auto"/>
        <w:right w:val="none" w:sz="0" w:space="0" w:color="auto"/>
      </w:divBdr>
    </w:div>
    <w:div w:id="1081677829">
      <w:bodyDiv w:val="1"/>
      <w:marLeft w:val="0"/>
      <w:marRight w:val="0"/>
      <w:marTop w:val="0"/>
      <w:marBottom w:val="0"/>
      <w:divBdr>
        <w:top w:val="none" w:sz="0" w:space="0" w:color="auto"/>
        <w:left w:val="none" w:sz="0" w:space="0" w:color="auto"/>
        <w:bottom w:val="none" w:sz="0" w:space="0" w:color="auto"/>
        <w:right w:val="none" w:sz="0" w:space="0" w:color="auto"/>
      </w:divBdr>
    </w:div>
    <w:div w:id="1104229056">
      <w:bodyDiv w:val="1"/>
      <w:marLeft w:val="0"/>
      <w:marRight w:val="0"/>
      <w:marTop w:val="0"/>
      <w:marBottom w:val="0"/>
      <w:divBdr>
        <w:top w:val="none" w:sz="0" w:space="0" w:color="auto"/>
        <w:left w:val="none" w:sz="0" w:space="0" w:color="auto"/>
        <w:bottom w:val="none" w:sz="0" w:space="0" w:color="auto"/>
        <w:right w:val="none" w:sz="0" w:space="0" w:color="auto"/>
      </w:divBdr>
    </w:div>
    <w:div w:id="1104838319">
      <w:bodyDiv w:val="1"/>
      <w:marLeft w:val="0"/>
      <w:marRight w:val="0"/>
      <w:marTop w:val="0"/>
      <w:marBottom w:val="0"/>
      <w:divBdr>
        <w:top w:val="none" w:sz="0" w:space="0" w:color="auto"/>
        <w:left w:val="none" w:sz="0" w:space="0" w:color="auto"/>
        <w:bottom w:val="none" w:sz="0" w:space="0" w:color="auto"/>
        <w:right w:val="none" w:sz="0" w:space="0" w:color="auto"/>
      </w:divBdr>
    </w:div>
    <w:div w:id="1106191428">
      <w:bodyDiv w:val="1"/>
      <w:marLeft w:val="0"/>
      <w:marRight w:val="0"/>
      <w:marTop w:val="0"/>
      <w:marBottom w:val="0"/>
      <w:divBdr>
        <w:top w:val="none" w:sz="0" w:space="0" w:color="auto"/>
        <w:left w:val="none" w:sz="0" w:space="0" w:color="auto"/>
        <w:bottom w:val="none" w:sz="0" w:space="0" w:color="auto"/>
        <w:right w:val="none" w:sz="0" w:space="0" w:color="auto"/>
      </w:divBdr>
    </w:div>
    <w:div w:id="1127504454">
      <w:bodyDiv w:val="1"/>
      <w:marLeft w:val="0"/>
      <w:marRight w:val="0"/>
      <w:marTop w:val="0"/>
      <w:marBottom w:val="0"/>
      <w:divBdr>
        <w:top w:val="none" w:sz="0" w:space="0" w:color="auto"/>
        <w:left w:val="none" w:sz="0" w:space="0" w:color="auto"/>
        <w:bottom w:val="none" w:sz="0" w:space="0" w:color="auto"/>
        <w:right w:val="none" w:sz="0" w:space="0" w:color="auto"/>
      </w:divBdr>
    </w:div>
    <w:div w:id="1135876404">
      <w:bodyDiv w:val="1"/>
      <w:marLeft w:val="0"/>
      <w:marRight w:val="0"/>
      <w:marTop w:val="0"/>
      <w:marBottom w:val="0"/>
      <w:divBdr>
        <w:top w:val="none" w:sz="0" w:space="0" w:color="auto"/>
        <w:left w:val="none" w:sz="0" w:space="0" w:color="auto"/>
        <w:bottom w:val="none" w:sz="0" w:space="0" w:color="auto"/>
        <w:right w:val="none" w:sz="0" w:space="0" w:color="auto"/>
      </w:divBdr>
    </w:div>
    <w:div w:id="1166827376">
      <w:bodyDiv w:val="1"/>
      <w:marLeft w:val="0"/>
      <w:marRight w:val="0"/>
      <w:marTop w:val="0"/>
      <w:marBottom w:val="0"/>
      <w:divBdr>
        <w:top w:val="none" w:sz="0" w:space="0" w:color="auto"/>
        <w:left w:val="none" w:sz="0" w:space="0" w:color="auto"/>
        <w:bottom w:val="none" w:sz="0" w:space="0" w:color="auto"/>
        <w:right w:val="none" w:sz="0" w:space="0" w:color="auto"/>
      </w:divBdr>
    </w:div>
    <w:div w:id="1186872143">
      <w:bodyDiv w:val="1"/>
      <w:marLeft w:val="0"/>
      <w:marRight w:val="0"/>
      <w:marTop w:val="0"/>
      <w:marBottom w:val="0"/>
      <w:divBdr>
        <w:top w:val="none" w:sz="0" w:space="0" w:color="auto"/>
        <w:left w:val="none" w:sz="0" w:space="0" w:color="auto"/>
        <w:bottom w:val="none" w:sz="0" w:space="0" w:color="auto"/>
        <w:right w:val="none" w:sz="0" w:space="0" w:color="auto"/>
      </w:divBdr>
    </w:div>
    <w:div w:id="1198472473">
      <w:bodyDiv w:val="1"/>
      <w:marLeft w:val="0"/>
      <w:marRight w:val="0"/>
      <w:marTop w:val="0"/>
      <w:marBottom w:val="0"/>
      <w:divBdr>
        <w:top w:val="none" w:sz="0" w:space="0" w:color="auto"/>
        <w:left w:val="none" w:sz="0" w:space="0" w:color="auto"/>
        <w:bottom w:val="none" w:sz="0" w:space="0" w:color="auto"/>
        <w:right w:val="none" w:sz="0" w:space="0" w:color="auto"/>
      </w:divBdr>
    </w:div>
    <w:div w:id="1200316379">
      <w:bodyDiv w:val="1"/>
      <w:marLeft w:val="0"/>
      <w:marRight w:val="0"/>
      <w:marTop w:val="0"/>
      <w:marBottom w:val="0"/>
      <w:divBdr>
        <w:top w:val="none" w:sz="0" w:space="0" w:color="auto"/>
        <w:left w:val="none" w:sz="0" w:space="0" w:color="auto"/>
        <w:bottom w:val="none" w:sz="0" w:space="0" w:color="auto"/>
        <w:right w:val="none" w:sz="0" w:space="0" w:color="auto"/>
      </w:divBdr>
    </w:div>
    <w:div w:id="1207373464">
      <w:bodyDiv w:val="1"/>
      <w:marLeft w:val="0"/>
      <w:marRight w:val="0"/>
      <w:marTop w:val="0"/>
      <w:marBottom w:val="0"/>
      <w:divBdr>
        <w:top w:val="none" w:sz="0" w:space="0" w:color="auto"/>
        <w:left w:val="none" w:sz="0" w:space="0" w:color="auto"/>
        <w:bottom w:val="none" w:sz="0" w:space="0" w:color="auto"/>
        <w:right w:val="none" w:sz="0" w:space="0" w:color="auto"/>
      </w:divBdr>
    </w:div>
    <w:div w:id="1212498239">
      <w:bodyDiv w:val="1"/>
      <w:marLeft w:val="0"/>
      <w:marRight w:val="0"/>
      <w:marTop w:val="0"/>
      <w:marBottom w:val="0"/>
      <w:divBdr>
        <w:top w:val="none" w:sz="0" w:space="0" w:color="auto"/>
        <w:left w:val="none" w:sz="0" w:space="0" w:color="auto"/>
        <w:bottom w:val="none" w:sz="0" w:space="0" w:color="auto"/>
        <w:right w:val="none" w:sz="0" w:space="0" w:color="auto"/>
      </w:divBdr>
    </w:div>
    <w:div w:id="1243101804">
      <w:bodyDiv w:val="1"/>
      <w:marLeft w:val="0"/>
      <w:marRight w:val="0"/>
      <w:marTop w:val="0"/>
      <w:marBottom w:val="0"/>
      <w:divBdr>
        <w:top w:val="none" w:sz="0" w:space="0" w:color="auto"/>
        <w:left w:val="none" w:sz="0" w:space="0" w:color="auto"/>
        <w:bottom w:val="none" w:sz="0" w:space="0" w:color="auto"/>
        <w:right w:val="none" w:sz="0" w:space="0" w:color="auto"/>
      </w:divBdr>
    </w:div>
    <w:div w:id="1244416660">
      <w:bodyDiv w:val="1"/>
      <w:marLeft w:val="0"/>
      <w:marRight w:val="0"/>
      <w:marTop w:val="0"/>
      <w:marBottom w:val="0"/>
      <w:divBdr>
        <w:top w:val="none" w:sz="0" w:space="0" w:color="auto"/>
        <w:left w:val="none" w:sz="0" w:space="0" w:color="auto"/>
        <w:bottom w:val="none" w:sz="0" w:space="0" w:color="auto"/>
        <w:right w:val="none" w:sz="0" w:space="0" w:color="auto"/>
      </w:divBdr>
    </w:div>
    <w:div w:id="1252008814">
      <w:bodyDiv w:val="1"/>
      <w:marLeft w:val="0"/>
      <w:marRight w:val="0"/>
      <w:marTop w:val="0"/>
      <w:marBottom w:val="0"/>
      <w:divBdr>
        <w:top w:val="none" w:sz="0" w:space="0" w:color="auto"/>
        <w:left w:val="none" w:sz="0" w:space="0" w:color="auto"/>
        <w:bottom w:val="none" w:sz="0" w:space="0" w:color="auto"/>
        <w:right w:val="none" w:sz="0" w:space="0" w:color="auto"/>
      </w:divBdr>
    </w:div>
    <w:div w:id="1252198497">
      <w:bodyDiv w:val="1"/>
      <w:marLeft w:val="0"/>
      <w:marRight w:val="0"/>
      <w:marTop w:val="0"/>
      <w:marBottom w:val="0"/>
      <w:divBdr>
        <w:top w:val="none" w:sz="0" w:space="0" w:color="auto"/>
        <w:left w:val="none" w:sz="0" w:space="0" w:color="auto"/>
        <w:bottom w:val="none" w:sz="0" w:space="0" w:color="auto"/>
        <w:right w:val="none" w:sz="0" w:space="0" w:color="auto"/>
      </w:divBdr>
    </w:div>
    <w:div w:id="1253590281">
      <w:bodyDiv w:val="1"/>
      <w:marLeft w:val="0"/>
      <w:marRight w:val="0"/>
      <w:marTop w:val="0"/>
      <w:marBottom w:val="0"/>
      <w:divBdr>
        <w:top w:val="none" w:sz="0" w:space="0" w:color="auto"/>
        <w:left w:val="none" w:sz="0" w:space="0" w:color="auto"/>
        <w:bottom w:val="none" w:sz="0" w:space="0" w:color="auto"/>
        <w:right w:val="none" w:sz="0" w:space="0" w:color="auto"/>
      </w:divBdr>
    </w:div>
    <w:div w:id="1275331008">
      <w:bodyDiv w:val="1"/>
      <w:marLeft w:val="0"/>
      <w:marRight w:val="0"/>
      <w:marTop w:val="0"/>
      <w:marBottom w:val="0"/>
      <w:divBdr>
        <w:top w:val="none" w:sz="0" w:space="0" w:color="auto"/>
        <w:left w:val="none" w:sz="0" w:space="0" w:color="auto"/>
        <w:bottom w:val="none" w:sz="0" w:space="0" w:color="auto"/>
        <w:right w:val="none" w:sz="0" w:space="0" w:color="auto"/>
      </w:divBdr>
    </w:div>
    <w:div w:id="1331249494">
      <w:bodyDiv w:val="1"/>
      <w:marLeft w:val="0"/>
      <w:marRight w:val="0"/>
      <w:marTop w:val="0"/>
      <w:marBottom w:val="0"/>
      <w:divBdr>
        <w:top w:val="none" w:sz="0" w:space="0" w:color="auto"/>
        <w:left w:val="none" w:sz="0" w:space="0" w:color="auto"/>
        <w:bottom w:val="none" w:sz="0" w:space="0" w:color="auto"/>
        <w:right w:val="none" w:sz="0" w:space="0" w:color="auto"/>
      </w:divBdr>
    </w:div>
    <w:div w:id="1339117505">
      <w:bodyDiv w:val="1"/>
      <w:marLeft w:val="0"/>
      <w:marRight w:val="0"/>
      <w:marTop w:val="0"/>
      <w:marBottom w:val="0"/>
      <w:divBdr>
        <w:top w:val="none" w:sz="0" w:space="0" w:color="auto"/>
        <w:left w:val="none" w:sz="0" w:space="0" w:color="auto"/>
        <w:bottom w:val="none" w:sz="0" w:space="0" w:color="auto"/>
        <w:right w:val="none" w:sz="0" w:space="0" w:color="auto"/>
      </w:divBdr>
    </w:div>
    <w:div w:id="1341157621">
      <w:bodyDiv w:val="1"/>
      <w:marLeft w:val="0"/>
      <w:marRight w:val="0"/>
      <w:marTop w:val="0"/>
      <w:marBottom w:val="0"/>
      <w:divBdr>
        <w:top w:val="none" w:sz="0" w:space="0" w:color="auto"/>
        <w:left w:val="none" w:sz="0" w:space="0" w:color="auto"/>
        <w:bottom w:val="none" w:sz="0" w:space="0" w:color="auto"/>
        <w:right w:val="none" w:sz="0" w:space="0" w:color="auto"/>
      </w:divBdr>
    </w:div>
    <w:div w:id="1348826975">
      <w:bodyDiv w:val="1"/>
      <w:marLeft w:val="0"/>
      <w:marRight w:val="0"/>
      <w:marTop w:val="0"/>
      <w:marBottom w:val="0"/>
      <w:divBdr>
        <w:top w:val="none" w:sz="0" w:space="0" w:color="auto"/>
        <w:left w:val="none" w:sz="0" w:space="0" w:color="auto"/>
        <w:bottom w:val="none" w:sz="0" w:space="0" w:color="auto"/>
        <w:right w:val="none" w:sz="0" w:space="0" w:color="auto"/>
      </w:divBdr>
    </w:div>
    <w:div w:id="1350447589">
      <w:bodyDiv w:val="1"/>
      <w:marLeft w:val="0"/>
      <w:marRight w:val="0"/>
      <w:marTop w:val="0"/>
      <w:marBottom w:val="0"/>
      <w:divBdr>
        <w:top w:val="none" w:sz="0" w:space="0" w:color="auto"/>
        <w:left w:val="none" w:sz="0" w:space="0" w:color="auto"/>
        <w:bottom w:val="none" w:sz="0" w:space="0" w:color="auto"/>
        <w:right w:val="none" w:sz="0" w:space="0" w:color="auto"/>
      </w:divBdr>
    </w:div>
    <w:div w:id="1360858728">
      <w:bodyDiv w:val="1"/>
      <w:marLeft w:val="0"/>
      <w:marRight w:val="0"/>
      <w:marTop w:val="0"/>
      <w:marBottom w:val="0"/>
      <w:divBdr>
        <w:top w:val="none" w:sz="0" w:space="0" w:color="auto"/>
        <w:left w:val="none" w:sz="0" w:space="0" w:color="auto"/>
        <w:bottom w:val="none" w:sz="0" w:space="0" w:color="auto"/>
        <w:right w:val="none" w:sz="0" w:space="0" w:color="auto"/>
      </w:divBdr>
    </w:div>
    <w:div w:id="1361249161">
      <w:bodyDiv w:val="1"/>
      <w:marLeft w:val="0"/>
      <w:marRight w:val="0"/>
      <w:marTop w:val="0"/>
      <w:marBottom w:val="0"/>
      <w:divBdr>
        <w:top w:val="none" w:sz="0" w:space="0" w:color="auto"/>
        <w:left w:val="none" w:sz="0" w:space="0" w:color="auto"/>
        <w:bottom w:val="none" w:sz="0" w:space="0" w:color="auto"/>
        <w:right w:val="none" w:sz="0" w:space="0" w:color="auto"/>
      </w:divBdr>
    </w:div>
    <w:div w:id="1386104471">
      <w:bodyDiv w:val="1"/>
      <w:marLeft w:val="0"/>
      <w:marRight w:val="0"/>
      <w:marTop w:val="0"/>
      <w:marBottom w:val="0"/>
      <w:divBdr>
        <w:top w:val="none" w:sz="0" w:space="0" w:color="auto"/>
        <w:left w:val="none" w:sz="0" w:space="0" w:color="auto"/>
        <w:bottom w:val="none" w:sz="0" w:space="0" w:color="auto"/>
        <w:right w:val="none" w:sz="0" w:space="0" w:color="auto"/>
      </w:divBdr>
    </w:div>
    <w:div w:id="1397044011">
      <w:bodyDiv w:val="1"/>
      <w:marLeft w:val="0"/>
      <w:marRight w:val="0"/>
      <w:marTop w:val="0"/>
      <w:marBottom w:val="0"/>
      <w:divBdr>
        <w:top w:val="none" w:sz="0" w:space="0" w:color="auto"/>
        <w:left w:val="none" w:sz="0" w:space="0" w:color="auto"/>
        <w:bottom w:val="none" w:sz="0" w:space="0" w:color="auto"/>
        <w:right w:val="none" w:sz="0" w:space="0" w:color="auto"/>
      </w:divBdr>
    </w:div>
    <w:div w:id="1408265042">
      <w:bodyDiv w:val="1"/>
      <w:marLeft w:val="0"/>
      <w:marRight w:val="0"/>
      <w:marTop w:val="0"/>
      <w:marBottom w:val="0"/>
      <w:divBdr>
        <w:top w:val="none" w:sz="0" w:space="0" w:color="auto"/>
        <w:left w:val="none" w:sz="0" w:space="0" w:color="auto"/>
        <w:bottom w:val="none" w:sz="0" w:space="0" w:color="auto"/>
        <w:right w:val="none" w:sz="0" w:space="0" w:color="auto"/>
      </w:divBdr>
    </w:div>
    <w:div w:id="1412698356">
      <w:bodyDiv w:val="1"/>
      <w:marLeft w:val="0"/>
      <w:marRight w:val="0"/>
      <w:marTop w:val="0"/>
      <w:marBottom w:val="0"/>
      <w:divBdr>
        <w:top w:val="none" w:sz="0" w:space="0" w:color="auto"/>
        <w:left w:val="none" w:sz="0" w:space="0" w:color="auto"/>
        <w:bottom w:val="none" w:sz="0" w:space="0" w:color="auto"/>
        <w:right w:val="none" w:sz="0" w:space="0" w:color="auto"/>
      </w:divBdr>
    </w:div>
    <w:div w:id="1422415679">
      <w:bodyDiv w:val="1"/>
      <w:marLeft w:val="0"/>
      <w:marRight w:val="0"/>
      <w:marTop w:val="0"/>
      <w:marBottom w:val="0"/>
      <w:divBdr>
        <w:top w:val="none" w:sz="0" w:space="0" w:color="auto"/>
        <w:left w:val="none" w:sz="0" w:space="0" w:color="auto"/>
        <w:bottom w:val="none" w:sz="0" w:space="0" w:color="auto"/>
        <w:right w:val="none" w:sz="0" w:space="0" w:color="auto"/>
      </w:divBdr>
    </w:div>
    <w:div w:id="1422753501">
      <w:bodyDiv w:val="1"/>
      <w:marLeft w:val="0"/>
      <w:marRight w:val="0"/>
      <w:marTop w:val="0"/>
      <w:marBottom w:val="0"/>
      <w:divBdr>
        <w:top w:val="none" w:sz="0" w:space="0" w:color="auto"/>
        <w:left w:val="none" w:sz="0" w:space="0" w:color="auto"/>
        <w:bottom w:val="none" w:sz="0" w:space="0" w:color="auto"/>
        <w:right w:val="none" w:sz="0" w:space="0" w:color="auto"/>
      </w:divBdr>
    </w:div>
    <w:div w:id="1425030204">
      <w:bodyDiv w:val="1"/>
      <w:marLeft w:val="0"/>
      <w:marRight w:val="0"/>
      <w:marTop w:val="0"/>
      <w:marBottom w:val="0"/>
      <w:divBdr>
        <w:top w:val="none" w:sz="0" w:space="0" w:color="auto"/>
        <w:left w:val="none" w:sz="0" w:space="0" w:color="auto"/>
        <w:bottom w:val="none" w:sz="0" w:space="0" w:color="auto"/>
        <w:right w:val="none" w:sz="0" w:space="0" w:color="auto"/>
      </w:divBdr>
    </w:div>
    <w:div w:id="1495025120">
      <w:bodyDiv w:val="1"/>
      <w:marLeft w:val="0"/>
      <w:marRight w:val="0"/>
      <w:marTop w:val="0"/>
      <w:marBottom w:val="0"/>
      <w:divBdr>
        <w:top w:val="none" w:sz="0" w:space="0" w:color="auto"/>
        <w:left w:val="none" w:sz="0" w:space="0" w:color="auto"/>
        <w:bottom w:val="none" w:sz="0" w:space="0" w:color="auto"/>
        <w:right w:val="none" w:sz="0" w:space="0" w:color="auto"/>
      </w:divBdr>
    </w:div>
    <w:div w:id="1495998712">
      <w:bodyDiv w:val="1"/>
      <w:marLeft w:val="0"/>
      <w:marRight w:val="0"/>
      <w:marTop w:val="0"/>
      <w:marBottom w:val="0"/>
      <w:divBdr>
        <w:top w:val="none" w:sz="0" w:space="0" w:color="auto"/>
        <w:left w:val="none" w:sz="0" w:space="0" w:color="auto"/>
        <w:bottom w:val="none" w:sz="0" w:space="0" w:color="auto"/>
        <w:right w:val="none" w:sz="0" w:space="0" w:color="auto"/>
      </w:divBdr>
    </w:div>
    <w:div w:id="1498232560">
      <w:bodyDiv w:val="1"/>
      <w:marLeft w:val="0"/>
      <w:marRight w:val="0"/>
      <w:marTop w:val="0"/>
      <w:marBottom w:val="0"/>
      <w:divBdr>
        <w:top w:val="none" w:sz="0" w:space="0" w:color="auto"/>
        <w:left w:val="none" w:sz="0" w:space="0" w:color="auto"/>
        <w:bottom w:val="none" w:sz="0" w:space="0" w:color="auto"/>
        <w:right w:val="none" w:sz="0" w:space="0" w:color="auto"/>
      </w:divBdr>
    </w:div>
    <w:div w:id="1501433556">
      <w:bodyDiv w:val="1"/>
      <w:marLeft w:val="0"/>
      <w:marRight w:val="0"/>
      <w:marTop w:val="0"/>
      <w:marBottom w:val="0"/>
      <w:divBdr>
        <w:top w:val="none" w:sz="0" w:space="0" w:color="auto"/>
        <w:left w:val="none" w:sz="0" w:space="0" w:color="auto"/>
        <w:bottom w:val="none" w:sz="0" w:space="0" w:color="auto"/>
        <w:right w:val="none" w:sz="0" w:space="0" w:color="auto"/>
      </w:divBdr>
    </w:div>
    <w:div w:id="1538154612">
      <w:bodyDiv w:val="1"/>
      <w:marLeft w:val="0"/>
      <w:marRight w:val="0"/>
      <w:marTop w:val="0"/>
      <w:marBottom w:val="0"/>
      <w:divBdr>
        <w:top w:val="none" w:sz="0" w:space="0" w:color="auto"/>
        <w:left w:val="none" w:sz="0" w:space="0" w:color="auto"/>
        <w:bottom w:val="none" w:sz="0" w:space="0" w:color="auto"/>
        <w:right w:val="none" w:sz="0" w:space="0" w:color="auto"/>
      </w:divBdr>
    </w:div>
    <w:div w:id="1556044137">
      <w:bodyDiv w:val="1"/>
      <w:marLeft w:val="0"/>
      <w:marRight w:val="0"/>
      <w:marTop w:val="0"/>
      <w:marBottom w:val="0"/>
      <w:divBdr>
        <w:top w:val="none" w:sz="0" w:space="0" w:color="auto"/>
        <w:left w:val="none" w:sz="0" w:space="0" w:color="auto"/>
        <w:bottom w:val="none" w:sz="0" w:space="0" w:color="auto"/>
        <w:right w:val="none" w:sz="0" w:space="0" w:color="auto"/>
      </w:divBdr>
    </w:div>
    <w:div w:id="1584412655">
      <w:bodyDiv w:val="1"/>
      <w:marLeft w:val="0"/>
      <w:marRight w:val="0"/>
      <w:marTop w:val="0"/>
      <w:marBottom w:val="0"/>
      <w:divBdr>
        <w:top w:val="none" w:sz="0" w:space="0" w:color="auto"/>
        <w:left w:val="none" w:sz="0" w:space="0" w:color="auto"/>
        <w:bottom w:val="none" w:sz="0" w:space="0" w:color="auto"/>
        <w:right w:val="none" w:sz="0" w:space="0" w:color="auto"/>
      </w:divBdr>
    </w:div>
    <w:div w:id="1588341458">
      <w:bodyDiv w:val="1"/>
      <w:marLeft w:val="0"/>
      <w:marRight w:val="0"/>
      <w:marTop w:val="0"/>
      <w:marBottom w:val="0"/>
      <w:divBdr>
        <w:top w:val="none" w:sz="0" w:space="0" w:color="auto"/>
        <w:left w:val="none" w:sz="0" w:space="0" w:color="auto"/>
        <w:bottom w:val="none" w:sz="0" w:space="0" w:color="auto"/>
        <w:right w:val="none" w:sz="0" w:space="0" w:color="auto"/>
      </w:divBdr>
    </w:div>
    <w:div w:id="1593972994">
      <w:bodyDiv w:val="1"/>
      <w:marLeft w:val="0"/>
      <w:marRight w:val="0"/>
      <w:marTop w:val="0"/>
      <w:marBottom w:val="0"/>
      <w:divBdr>
        <w:top w:val="none" w:sz="0" w:space="0" w:color="auto"/>
        <w:left w:val="none" w:sz="0" w:space="0" w:color="auto"/>
        <w:bottom w:val="none" w:sz="0" w:space="0" w:color="auto"/>
        <w:right w:val="none" w:sz="0" w:space="0" w:color="auto"/>
      </w:divBdr>
    </w:div>
    <w:div w:id="1605308138">
      <w:bodyDiv w:val="1"/>
      <w:marLeft w:val="0"/>
      <w:marRight w:val="0"/>
      <w:marTop w:val="0"/>
      <w:marBottom w:val="0"/>
      <w:divBdr>
        <w:top w:val="none" w:sz="0" w:space="0" w:color="auto"/>
        <w:left w:val="none" w:sz="0" w:space="0" w:color="auto"/>
        <w:bottom w:val="none" w:sz="0" w:space="0" w:color="auto"/>
        <w:right w:val="none" w:sz="0" w:space="0" w:color="auto"/>
      </w:divBdr>
    </w:div>
    <w:div w:id="1610119627">
      <w:bodyDiv w:val="1"/>
      <w:marLeft w:val="0"/>
      <w:marRight w:val="0"/>
      <w:marTop w:val="0"/>
      <w:marBottom w:val="0"/>
      <w:divBdr>
        <w:top w:val="none" w:sz="0" w:space="0" w:color="auto"/>
        <w:left w:val="none" w:sz="0" w:space="0" w:color="auto"/>
        <w:bottom w:val="none" w:sz="0" w:space="0" w:color="auto"/>
        <w:right w:val="none" w:sz="0" w:space="0" w:color="auto"/>
      </w:divBdr>
    </w:div>
    <w:div w:id="1613704177">
      <w:bodyDiv w:val="1"/>
      <w:marLeft w:val="0"/>
      <w:marRight w:val="0"/>
      <w:marTop w:val="0"/>
      <w:marBottom w:val="0"/>
      <w:divBdr>
        <w:top w:val="none" w:sz="0" w:space="0" w:color="auto"/>
        <w:left w:val="none" w:sz="0" w:space="0" w:color="auto"/>
        <w:bottom w:val="none" w:sz="0" w:space="0" w:color="auto"/>
        <w:right w:val="none" w:sz="0" w:space="0" w:color="auto"/>
      </w:divBdr>
    </w:div>
    <w:div w:id="1641692241">
      <w:bodyDiv w:val="1"/>
      <w:marLeft w:val="0"/>
      <w:marRight w:val="0"/>
      <w:marTop w:val="0"/>
      <w:marBottom w:val="0"/>
      <w:divBdr>
        <w:top w:val="none" w:sz="0" w:space="0" w:color="auto"/>
        <w:left w:val="none" w:sz="0" w:space="0" w:color="auto"/>
        <w:bottom w:val="none" w:sz="0" w:space="0" w:color="auto"/>
        <w:right w:val="none" w:sz="0" w:space="0" w:color="auto"/>
      </w:divBdr>
    </w:div>
    <w:div w:id="1642691603">
      <w:bodyDiv w:val="1"/>
      <w:marLeft w:val="0"/>
      <w:marRight w:val="0"/>
      <w:marTop w:val="0"/>
      <w:marBottom w:val="0"/>
      <w:divBdr>
        <w:top w:val="none" w:sz="0" w:space="0" w:color="auto"/>
        <w:left w:val="none" w:sz="0" w:space="0" w:color="auto"/>
        <w:bottom w:val="none" w:sz="0" w:space="0" w:color="auto"/>
        <w:right w:val="none" w:sz="0" w:space="0" w:color="auto"/>
      </w:divBdr>
    </w:div>
    <w:div w:id="1678343652">
      <w:bodyDiv w:val="1"/>
      <w:marLeft w:val="0"/>
      <w:marRight w:val="0"/>
      <w:marTop w:val="0"/>
      <w:marBottom w:val="0"/>
      <w:divBdr>
        <w:top w:val="none" w:sz="0" w:space="0" w:color="auto"/>
        <w:left w:val="none" w:sz="0" w:space="0" w:color="auto"/>
        <w:bottom w:val="none" w:sz="0" w:space="0" w:color="auto"/>
        <w:right w:val="none" w:sz="0" w:space="0" w:color="auto"/>
      </w:divBdr>
    </w:div>
    <w:div w:id="1686403901">
      <w:bodyDiv w:val="1"/>
      <w:marLeft w:val="0"/>
      <w:marRight w:val="0"/>
      <w:marTop w:val="0"/>
      <w:marBottom w:val="0"/>
      <w:divBdr>
        <w:top w:val="none" w:sz="0" w:space="0" w:color="auto"/>
        <w:left w:val="none" w:sz="0" w:space="0" w:color="auto"/>
        <w:bottom w:val="none" w:sz="0" w:space="0" w:color="auto"/>
        <w:right w:val="none" w:sz="0" w:space="0" w:color="auto"/>
      </w:divBdr>
    </w:div>
    <w:div w:id="1696734303">
      <w:bodyDiv w:val="1"/>
      <w:marLeft w:val="0"/>
      <w:marRight w:val="0"/>
      <w:marTop w:val="0"/>
      <w:marBottom w:val="0"/>
      <w:divBdr>
        <w:top w:val="none" w:sz="0" w:space="0" w:color="auto"/>
        <w:left w:val="none" w:sz="0" w:space="0" w:color="auto"/>
        <w:bottom w:val="none" w:sz="0" w:space="0" w:color="auto"/>
        <w:right w:val="none" w:sz="0" w:space="0" w:color="auto"/>
      </w:divBdr>
    </w:div>
    <w:div w:id="1701471367">
      <w:bodyDiv w:val="1"/>
      <w:marLeft w:val="0"/>
      <w:marRight w:val="0"/>
      <w:marTop w:val="0"/>
      <w:marBottom w:val="0"/>
      <w:divBdr>
        <w:top w:val="none" w:sz="0" w:space="0" w:color="auto"/>
        <w:left w:val="none" w:sz="0" w:space="0" w:color="auto"/>
        <w:bottom w:val="none" w:sz="0" w:space="0" w:color="auto"/>
        <w:right w:val="none" w:sz="0" w:space="0" w:color="auto"/>
      </w:divBdr>
    </w:div>
    <w:div w:id="1707174147">
      <w:bodyDiv w:val="1"/>
      <w:marLeft w:val="0"/>
      <w:marRight w:val="0"/>
      <w:marTop w:val="0"/>
      <w:marBottom w:val="0"/>
      <w:divBdr>
        <w:top w:val="none" w:sz="0" w:space="0" w:color="auto"/>
        <w:left w:val="none" w:sz="0" w:space="0" w:color="auto"/>
        <w:bottom w:val="none" w:sz="0" w:space="0" w:color="auto"/>
        <w:right w:val="none" w:sz="0" w:space="0" w:color="auto"/>
      </w:divBdr>
    </w:div>
    <w:div w:id="1717848132">
      <w:bodyDiv w:val="1"/>
      <w:marLeft w:val="0"/>
      <w:marRight w:val="0"/>
      <w:marTop w:val="0"/>
      <w:marBottom w:val="0"/>
      <w:divBdr>
        <w:top w:val="none" w:sz="0" w:space="0" w:color="auto"/>
        <w:left w:val="none" w:sz="0" w:space="0" w:color="auto"/>
        <w:bottom w:val="none" w:sz="0" w:space="0" w:color="auto"/>
        <w:right w:val="none" w:sz="0" w:space="0" w:color="auto"/>
      </w:divBdr>
    </w:div>
    <w:div w:id="1722821209">
      <w:bodyDiv w:val="1"/>
      <w:marLeft w:val="0"/>
      <w:marRight w:val="0"/>
      <w:marTop w:val="0"/>
      <w:marBottom w:val="0"/>
      <w:divBdr>
        <w:top w:val="none" w:sz="0" w:space="0" w:color="auto"/>
        <w:left w:val="none" w:sz="0" w:space="0" w:color="auto"/>
        <w:bottom w:val="none" w:sz="0" w:space="0" w:color="auto"/>
        <w:right w:val="none" w:sz="0" w:space="0" w:color="auto"/>
      </w:divBdr>
    </w:div>
    <w:div w:id="1724215239">
      <w:bodyDiv w:val="1"/>
      <w:marLeft w:val="0"/>
      <w:marRight w:val="0"/>
      <w:marTop w:val="0"/>
      <w:marBottom w:val="0"/>
      <w:divBdr>
        <w:top w:val="none" w:sz="0" w:space="0" w:color="auto"/>
        <w:left w:val="none" w:sz="0" w:space="0" w:color="auto"/>
        <w:bottom w:val="none" w:sz="0" w:space="0" w:color="auto"/>
        <w:right w:val="none" w:sz="0" w:space="0" w:color="auto"/>
      </w:divBdr>
    </w:div>
    <w:div w:id="1740209467">
      <w:bodyDiv w:val="1"/>
      <w:marLeft w:val="0"/>
      <w:marRight w:val="0"/>
      <w:marTop w:val="0"/>
      <w:marBottom w:val="0"/>
      <w:divBdr>
        <w:top w:val="none" w:sz="0" w:space="0" w:color="auto"/>
        <w:left w:val="none" w:sz="0" w:space="0" w:color="auto"/>
        <w:bottom w:val="none" w:sz="0" w:space="0" w:color="auto"/>
        <w:right w:val="none" w:sz="0" w:space="0" w:color="auto"/>
      </w:divBdr>
    </w:div>
    <w:div w:id="1747999075">
      <w:bodyDiv w:val="1"/>
      <w:marLeft w:val="0"/>
      <w:marRight w:val="0"/>
      <w:marTop w:val="0"/>
      <w:marBottom w:val="0"/>
      <w:divBdr>
        <w:top w:val="none" w:sz="0" w:space="0" w:color="auto"/>
        <w:left w:val="none" w:sz="0" w:space="0" w:color="auto"/>
        <w:bottom w:val="none" w:sz="0" w:space="0" w:color="auto"/>
        <w:right w:val="none" w:sz="0" w:space="0" w:color="auto"/>
      </w:divBdr>
    </w:div>
    <w:div w:id="1758746095">
      <w:bodyDiv w:val="1"/>
      <w:marLeft w:val="0"/>
      <w:marRight w:val="0"/>
      <w:marTop w:val="0"/>
      <w:marBottom w:val="0"/>
      <w:divBdr>
        <w:top w:val="none" w:sz="0" w:space="0" w:color="auto"/>
        <w:left w:val="none" w:sz="0" w:space="0" w:color="auto"/>
        <w:bottom w:val="none" w:sz="0" w:space="0" w:color="auto"/>
        <w:right w:val="none" w:sz="0" w:space="0" w:color="auto"/>
      </w:divBdr>
    </w:div>
    <w:div w:id="1808432183">
      <w:bodyDiv w:val="1"/>
      <w:marLeft w:val="0"/>
      <w:marRight w:val="0"/>
      <w:marTop w:val="0"/>
      <w:marBottom w:val="0"/>
      <w:divBdr>
        <w:top w:val="none" w:sz="0" w:space="0" w:color="auto"/>
        <w:left w:val="none" w:sz="0" w:space="0" w:color="auto"/>
        <w:bottom w:val="none" w:sz="0" w:space="0" w:color="auto"/>
        <w:right w:val="none" w:sz="0" w:space="0" w:color="auto"/>
      </w:divBdr>
    </w:div>
    <w:div w:id="1810970983">
      <w:bodyDiv w:val="1"/>
      <w:marLeft w:val="0"/>
      <w:marRight w:val="0"/>
      <w:marTop w:val="0"/>
      <w:marBottom w:val="0"/>
      <w:divBdr>
        <w:top w:val="none" w:sz="0" w:space="0" w:color="auto"/>
        <w:left w:val="none" w:sz="0" w:space="0" w:color="auto"/>
        <w:bottom w:val="none" w:sz="0" w:space="0" w:color="auto"/>
        <w:right w:val="none" w:sz="0" w:space="0" w:color="auto"/>
      </w:divBdr>
    </w:div>
    <w:div w:id="1824545806">
      <w:bodyDiv w:val="1"/>
      <w:marLeft w:val="0"/>
      <w:marRight w:val="0"/>
      <w:marTop w:val="0"/>
      <w:marBottom w:val="0"/>
      <w:divBdr>
        <w:top w:val="none" w:sz="0" w:space="0" w:color="auto"/>
        <w:left w:val="none" w:sz="0" w:space="0" w:color="auto"/>
        <w:bottom w:val="none" w:sz="0" w:space="0" w:color="auto"/>
        <w:right w:val="none" w:sz="0" w:space="0" w:color="auto"/>
      </w:divBdr>
    </w:div>
    <w:div w:id="1824663486">
      <w:bodyDiv w:val="1"/>
      <w:marLeft w:val="0"/>
      <w:marRight w:val="0"/>
      <w:marTop w:val="0"/>
      <w:marBottom w:val="0"/>
      <w:divBdr>
        <w:top w:val="none" w:sz="0" w:space="0" w:color="auto"/>
        <w:left w:val="none" w:sz="0" w:space="0" w:color="auto"/>
        <w:bottom w:val="none" w:sz="0" w:space="0" w:color="auto"/>
        <w:right w:val="none" w:sz="0" w:space="0" w:color="auto"/>
      </w:divBdr>
    </w:div>
    <w:div w:id="1837527086">
      <w:bodyDiv w:val="1"/>
      <w:marLeft w:val="0"/>
      <w:marRight w:val="0"/>
      <w:marTop w:val="0"/>
      <w:marBottom w:val="0"/>
      <w:divBdr>
        <w:top w:val="none" w:sz="0" w:space="0" w:color="auto"/>
        <w:left w:val="none" w:sz="0" w:space="0" w:color="auto"/>
        <w:bottom w:val="none" w:sz="0" w:space="0" w:color="auto"/>
        <w:right w:val="none" w:sz="0" w:space="0" w:color="auto"/>
      </w:divBdr>
    </w:div>
    <w:div w:id="1839538247">
      <w:bodyDiv w:val="1"/>
      <w:marLeft w:val="0"/>
      <w:marRight w:val="0"/>
      <w:marTop w:val="0"/>
      <w:marBottom w:val="0"/>
      <w:divBdr>
        <w:top w:val="none" w:sz="0" w:space="0" w:color="auto"/>
        <w:left w:val="none" w:sz="0" w:space="0" w:color="auto"/>
        <w:bottom w:val="none" w:sz="0" w:space="0" w:color="auto"/>
        <w:right w:val="none" w:sz="0" w:space="0" w:color="auto"/>
      </w:divBdr>
    </w:div>
    <w:div w:id="1851261747">
      <w:bodyDiv w:val="1"/>
      <w:marLeft w:val="0"/>
      <w:marRight w:val="0"/>
      <w:marTop w:val="0"/>
      <w:marBottom w:val="0"/>
      <w:divBdr>
        <w:top w:val="none" w:sz="0" w:space="0" w:color="auto"/>
        <w:left w:val="none" w:sz="0" w:space="0" w:color="auto"/>
        <w:bottom w:val="none" w:sz="0" w:space="0" w:color="auto"/>
        <w:right w:val="none" w:sz="0" w:space="0" w:color="auto"/>
      </w:divBdr>
    </w:div>
    <w:div w:id="1861701394">
      <w:bodyDiv w:val="1"/>
      <w:marLeft w:val="0"/>
      <w:marRight w:val="0"/>
      <w:marTop w:val="0"/>
      <w:marBottom w:val="0"/>
      <w:divBdr>
        <w:top w:val="none" w:sz="0" w:space="0" w:color="auto"/>
        <w:left w:val="none" w:sz="0" w:space="0" w:color="auto"/>
        <w:bottom w:val="none" w:sz="0" w:space="0" w:color="auto"/>
        <w:right w:val="none" w:sz="0" w:space="0" w:color="auto"/>
      </w:divBdr>
    </w:div>
    <w:div w:id="1867792377">
      <w:bodyDiv w:val="1"/>
      <w:marLeft w:val="0"/>
      <w:marRight w:val="0"/>
      <w:marTop w:val="0"/>
      <w:marBottom w:val="0"/>
      <w:divBdr>
        <w:top w:val="none" w:sz="0" w:space="0" w:color="auto"/>
        <w:left w:val="none" w:sz="0" w:space="0" w:color="auto"/>
        <w:bottom w:val="none" w:sz="0" w:space="0" w:color="auto"/>
        <w:right w:val="none" w:sz="0" w:space="0" w:color="auto"/>
      </w:divBdr>
    </w:div>
    <w:div w:id="1879395099">
      <w:bodyDiv w:val="1"/>
      <w:marLeft w:val="0"/>
      <w:marRight w:val="0"/>
      <w:marTop w:val="0"/>
      <w:marBottom w:val="0"/>
      <w:divBdr>
        <w:top w:val="none" w:sz="0" w:space="0" w:color="auto"/>
        <w:left w:val="none" w:sz="0" w:space="0" w:color="auto"/>
        <w:bottom w:val="none" w:sz="0" w:space="0" w:color="auto"/>
        <w:right w:val="none" w:sz="0" w:space="0" w:color="auto"/>
      </w:divBdr>
    </w:div>
    <w:div w:id="1889612643">
      <w:bodyDiv w:val="1"/>
      <w:marLeft w:val="0"/>
      <w:marRight w:val="0"/>
      <w:marTop w:val="0"/>
      <w:marBottom w:val="0"/>
      <w:divBdr>
        <w:top w:val="none" w:sz="0" w:space="0" w:color="auto"/>
        <w:left w:val="none" w:sz="0" w:space="0" w:color="auto"/>
        <w:bottom w:val="none" w:sz="0" w:space="0" w:color="auto"/>
        <w:right w:val="none" w:sz="0" w:space="0" w:color="auto"/>
      </w:divBdr>
    </w:div>
    <w:div w:id="1894076682">
      <w:bodyDiv w:val="1"/>
      <w:marLeft w:val="0"/>
      <w:marRight w:val="0"/>
      <w:marTop w:val="0"/>
      <w:marBottom w:val="0"/>
      <w:divBdr>
        <w:top w:val="none" w:sz="0" w:space="0" w:color="auto"/>
        <w:left w:val="none" w:sz="0" w:space="0" w:color="auto"/>
        <w:bottom w:val="none" w:sz="0" w:space="0" w:color="auto"/>
        <w:right w:val="none" w:sz="0" w:space="0" w:color="auto"/>
      </w:divBdr>
    </w:div>
    <w:div w:id="1916739923">
      <w:bodyDiv w:val="1"/>
      <w:marLeft w:val="0"/>
      <w:marRight w:val="0"/>
      <w:marTop w:val="0"/>
      <w:marBottom w:val="0"/>
      <w:divBdr>
        <w:top w:val="none" w:sz="0" w:space="0" w:color="auto"/>
        <w:left w:val="none" w:sz="0" w:space="0" w:color="auto"/>
        <w:bottom w:val="none" w:sz="0" w:space="0" w:color="auto"/>
        <w:right w:val="none" w:sz="0" w:space="0" w:color="auto"/>
      </w:divBdr>
    </w:div>
    <w:div w:id="1923371800">
      <w:bodyDiv w:val="1"/>
      <w:marLeft w:val="0"/>
      <w:marRight w:val="0"/>
      <w:marTop w:val="0"/>
      <w:marBottom w:val="0"/>
      <w:divBdr>
        <w:top w:val="none" w:sz="0" w:space="0" w:color="auto"/>
        <w:left w:val="none" w:sz="0" w:space="0" w:color="auto"/>
        <w:bottom w:val="none" w:sz="0" w:space="0" w:color="auto"/>
        <w:right w:val="none" w:sz="0" w:space="0" w:color="auto"/>
      </w:divBdr>
    </w:div>
    <w:div w:id="1938902715">
      <w:bodyDiv w:val="1"/>
      <w:marLeft w:val="0"/>
      <w:marRight w:val="0"/>
      <w:marTop w:val="0"/>
      <w:marBottom w:val="0"/>
      <w:divBdr>
        <w:top w:val="none" w:sz="0" w:space="0" w:color="auto"/>
        <w:left w:val="none" w:sz="0" w:space="0" w:color="auto"/>
        <w:bottom w:val="none" w:sz="0" w:space="0" w:color="auto"/>
        <w:right w:val="none" w:sz="0" w:space="0" w:color="auto"/>
      </w:divBdr>
    </w:div>
    <w:div w:id="1962759768">
      <w:bodyDiv w:val="1"/>
      <w:marLeft w:val="0"/>
      <w:marRight w:val="0"/>
      <w:marTop w:val="0"/>
      <w:marBottom w:val="0"/>
      <w:divBdr>
        <w:top w:val="none" w:sz="0" w:space="0" w:color="auto"/>
        <w:left w:val="none" w:sz="0" w:space="0" w:color="auto"/>
        <w:bottom w:val="none" w:sz="0" w:space="0" w:color="auto"/>
        <w:right w:val="none" w:sz="0" w:space="0" w:color="auto"/>
      </w:divBdr>
    </w:div>
    <w:div w:id="1966811391">
      <w:bodyDiv w:val="1"/>
      <w:marLeft w:val="0"/>
      <w:marRight w:val="0"/>
      <w:marTop w:val="0"/>
      <w:marBottom w:val="0"/>
      <w:divBdr>
        <w:top w:val="none" w:sz="0" w:space="0" w:color="auto"/>
        <w:left w:val="none" w:sz="0" w:space="0" w:color="auto"/>
        <w:bottom w:val="none" w:sz="0" w:space="0" w:color="auto"/>
        <w:right w:val="none" w:sz="0" w:space="0" w:color="auto"/>
      </w:divBdr>
    </w:div>
    <w:div w:id="1980261627">
      <w:bodyDiv w:val="1"/>
      <w:marLeft w:val="0"/>
      <w:marRight w:val="0"/>
      <w:marTop w:val="0"/>
      <w:marBottom w:val="0"/>
      <w:divBdr>
        <w:top w:val="none" w:sz="0" w:space="0" w:color="auto"/>
        <w:left w:val="none" w:sz="0" w:space="0" w:color="auto"/>
        <w:bottom w:val="none" w:sz="0" w:space="0" w:color="auto"/>
        <w:right w:val="none" w:sz="0" w:space="0" w:color="auto"/>
      </w:divBdr>
    </w:div>
    <w:div w:id="1992631205">
      <w:bodyDiv w:val="1"/>
      <w:marLeft w:val="0"/>
      <w:marRight w:val="0"/>
      <w:marTop w:val="0"/>
      <w:marBottom w:val="0"/>
      <w:divBdr>
        <w:top w:val="none" w:sz="0" w:space="0" w:color="auto"/>
        <w:left w:val="none" w:sz="0" w:space="0" w:color="auto"/>
        <w:bottom w:val="none" w:sz="0" w:space="0" w:color="auto"/>
        <w:right w:val="none" w:sz="0" w:space="0" w:color="auto"/>
      </w:divBdr>
    </w:div>
    <w:div w:id="1999142763">
      <w:bodyDiv w:val="1"/>
      <w:marLeft w:val="0"/>
      <w:marRight w:val="0"/>
      <w:marTop w:val="0"/>
      <w:marBottom w:val="0"/>
      <w:divBdr>
        <w:top w:val="none" w:sz="0" w:space="0" w:color="auto"/>
        <w:left w:val="none" w:sz="0" w:space="0" w:color="auto"/>
        <w:bottom w:val="none" w:sz="0" w:space="0" w:color="auto"/>
        <w:right w:val="none" w:sz="0" w:space="0" w:color="auto"/>
      </w:divBdr>
    </w:div>
    <w:div w:id="2002469060">
      <w:bodyDiv w:val="1"/>
      <w:marLeft w:val="0"/>
      <w:marRight w:val="0"/>
      <w:marTop w:val="0"/>
      <w:marBottom w:val="0"/>
      <w:divBdr>
        <w:top w:val="none" w:sz="0" w:space="0" w:color="auto"/>
        <w:left w:val="none" w:sz="0" w:space="0" w:color="auto"/>
        <w:bottom w:val="none" w:sz="0" w:space="0" w:color="auto"/>
        <w:right w:val="none" w:sz="0" w:space="0" w:color="auto"/>
      </w:divBdr>
    </w:div>
    <w:div w:id="2045397860">
      <w:bodyDiv w:val="1"/>
      <w:marLeft w:val="0"/>
      <w:marRight w:val="0"/>
      <w:marTop w:val="0"/>
      <w:marBottom w:val="0"/>
      <w:divBdr>
        <w:top w:val="none" w:sz="0" w:space="0" w:color="auto"/>
        <w:left w:val="none" w:sz="0" w:space="0" w:color="auto"/>
        <w:bottom w:val="none" w:sz="0" w:space="0" w:color="auto"/>
        <w:right w:val="none" w:sz="0" w:space="0" w:color="auto"/>
      </w:divBdr>
    </w:div>
    <w:div w:id="2054428859">
      <w:bodyDiv w:val="1"/>
      <w:marLeft w:val="0"/>
      <w:marRight w:val="0"/>
      <w:marTop w:val="0"/>
      <w:marBottom w:val="0"/>
      <w:divBdr>
        <w:top w:val="none" w:sz="0" w:space="0" w:color="auto"/>
        <w:left w:val="none" w:sz="0" w:space="0" w:color="auto"/>
        <w:bottom w:val="none" w:sz="0" w:space="0" w:color="auto"/>
        <w:right w:val="none" w:sz="0" w:space="0" w:color="auto"/>
      </w:divBdr>
    </w:div>
    <w:div w:id="2056658369">
      <w:bodyDiv w:val="1"/>
      <w:marLeft w:val="0"/>
      <w:marRight w:val="0"/>
      <w:marTop w:val="0"/>
      <w:marBottom w:val="0"/>
      <w:divBdr>
        <w:top w:val="none" w:sz="0" w:space="0" w:color="auto"/>
        <w:left w:val="none" w:sz="0" w:space="0" w:color="auto"/>
        <w:bottom w:val="none" w:sz="0" w:space="0" w:color="auto"/>
        <w:right w:val="none" w:sz="0" w:space="0" w:color="auto"/>
      </w:divBdr>
    </w:div>
    <w:div w:id="2066223024">
      <w:bodyDiv w:val="1"/>
      <w:marLeft w:val="0"/>
      <w:marRight w:val="0"/>
      <w:marTop w:val="0"/>
      <w:marBottom w:val="0"/>
      <w:divBdr>
        <w:top w:val="none" w:sz="0" w:space="0" w:color="auto"/>
        <w:left w:val="none" w:sz="0" w:space="0" w:color="auto"/>
        <w:bottom w:val="none" w:sz="0" w:space="0" w:color="auto"/>
        <w:right w:val="none" w:sz="0" w:space="0" w:color="auto"/>
      </w:divBdr>
    </w:div>
    <w:div w:id="2066442871">
      <w:bodyDiv w:val="1"/>
      <w:marLeft w:val="0"/>
      <w:marRight w:val="0"/>
      <w:marTop w:val="0"/>
      <w:marBottom w:val="0"/>
      <w:divBdr>
        <w:top w:val="none" w:sz="0" w:space="0" w:color="auto"/>
        <w:left w:val="none" w:sz="0" w:space="0" w:color="auto"/>
        <w:bottom w:val="none" w:sz="0" w:space="0" w:color="auto"/>
        <w:right w:val="none" w:sz="0" w:space="0" w:color="auto"/>
      </w:divBdr>
    </w:div>
    <w:div w:id="2077388118">
      <w:bodyDiv w:val="1"/>
      <w:marLeft w:val="0"/>
      <w:marRight w:val="0"/>
      <w:marTop w:val="0"/>
      <w:marBottom w:val="0"/>
      <w:divBdr>
        <w:top w:val="none" w:sz="0" w:space="0" w:color="auto"/>
        <w:left w:val="none" w:sz="0" w:space="0" w:color="auto"/>
        <w:bottom w:val="none" w:sz="0" w:space="0" w:color="auto"/>
        <w:right w:val="none" w:sz="0" w:space="0" w:color="auto"/>
      </w:divBdr>
    </w:div>
    <w:div w:id="2099710605">
      <w:bodyDiv w:val="1"/>
      <w:marLeft w:val="0"/>
      <w:marRight w:val="0"/>
      <w:marTop w:val="0"/>
      <w:marBottom w:val="0"/>
      <w:divBdr>
        <w:top w:val="none" w:sz="0" w:space="0" w:color="auto"/>
        <w:left w:val="none" w:sz="0" w:space="0" w:color="auto"/>
        <w:bottom w:val="none" w:sz="0" w:space="0" w:color="auto"/>
        <w:right w:val="none" w:sz="0" w:space="0" w:color="auto"/>
      </w:divBdr>
    </w:div>
    <w:div w:id="2102529257">
      <w:bodyDiv w:val="1"/>
      <w:marLeft w:val="0"/>
      <w:marRight w:val="0"/>
      <w:marTop w:val="0"/>
      <w:marBottom w:val="0"/>
      <w:divBdr>
        <w:top w:val="none" w:sz="0" w:space="0" w:color="auto"/>
        <w:left w:val="none" w:sz="0" w:space="0" w:color="auto"/>
        <w:bottom w:val="none" w:sz="0" w:space="0" w:color="auto"/>
        <w:right w:val="none" w:sz="0" w:space="0" w:color="auto"/>
      </w:divBdr>
    </w:div>
    <w:div w:id="2120417427">
      <w:bodyDiv w:val="1"/>
      <w:marLeft w:val="0"/>
      <w:marRight w:val="0"/>
      <w:marTop w:val="0"/>
      <w:marBottom w:val="0"/>
      <w:divBdr>
        <w:top w:val="none" w:sz="0" w:space="0" w:color="auto"/>
        <w:left w:val="none" w:sz="0" w:space="0" w:color="auto"/>
        <w:bottom w:val="none" w:sz="0" w:space="0" w:color="auto"/>
        <w:right w:val="none" w:sz="0" w:space="0" w:color="auto"/>
      </w:divBdr>
    </w:div>
    <w:div w:id="2120637024">
      <w:bodyDiv w:val="1"/>
      <w:marLeft w:val="0"/>
      <w:marRight w:val="0"/>
      <w:marTop w:val="0"/>
      <w:marBottom w:val="0"/>
      <w:divBdr>
        <w:top w:val="none" w:sz="0" w:space="0" w:color="auto"/>
        <w:left w:val="none" w:sz="0" w:space="0" w:color="auto"/>
        <w:bottom w:val="none" w:sz="0" w:space="0" w:color="auto"/>
        <w:right w:val="none" w:sz="0" w:space="0" w:color="auto"/>
      </w:divBdr>
    </w:div>
    <w:div w:id="2127265092">
      <w:bodyDiv w:val="1"/>
      <w:marLeft w:val="0"/>
      <w:marRight w:val="0"/>
      <w:marTop w:val="0"/>
      <w:marBottom w:val="0"/>
      <w:divBdr>
        <w:top w:val="none" w:sz="0" w:space="0" w:color="auto"/>
        <w:left w:val="none" w:sz="0" w:space="0" w:color="auto"/>
        <w:bottom w:val="none" w:sz="0" w:space="0" w:color="auto"/>
        <w:right w:val="none" w:sz="0" w:space="0" w:color="auto"/>
      </w:divBdr>
    </w:div>
    <w:div w:id="2139451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end.awcnet.org/link.cfm?r=wSp0dkPmyrvBLWARAReV-Q~~&amp;pe=ErFP2D7bcKbKQiuFyuK4wuxElgU0R_28kCW0lux18V4vTXVwocKruYhZHzZJ7M3oLH3tGsSUPbWcZzeF69FINQ~~&amp;t=XOzwz1Im_yvMHozdJdbxd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1033\Professional%20Memo.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Professional Memo.dot</Template>
  <TotalTime>53</TotalTime>
  <Pages>3</Pages>
  <Words>617</Words>
  <Characters>3520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Professional Memo</vt:lpstr>
    </vt:vector>
  </TitlesOfParts>
  <Company/>
  <LinksUpToDate>false</LinksUpToDate>
  <CharactersWithSpaces>4129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Professional Memo</dc:title>
  <dc:subject/>
  <dc:creator>markb</dc:creator>
  <cp:keywords/>
  <cp:lastModifiedBy>Colleen Corcoran</cp:lastModifiedBy>
  <cp:revision>7</cp:revision>
  <cp:lastPrinted>2023-01-13T21:43:00Z</cp:lastPrinted>
  <dcterms:created xsi:type="dcterms:W3CDTF">2023-02-24T16:25:00Z</dcterms:created>
  <dcterms:modified xsi:type="dcterms:W3CDTF">2023-02-24T19:03:00Z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UseDefaultLanguage">
    <vt:bool>true</vt:bool>
  </property>
  <property fmtid="{D5CDD505-2E9C-101B-9397-08002B2CF9AE}" pid="3" name="Version">
    <vt:i4>99022200</vt:i4>
  </property>
  <property fmtid="{D5CDD505-2E9C-101B-9397-08002B2CF9AE}" pid="4" name="LCID">
    <vt:i4>1033</vt:i4>
  </property>
</Properties>
</file>